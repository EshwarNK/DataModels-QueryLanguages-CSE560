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65F31" w14:textId="77777777" w:rsidR="00586A35" w:rsidRDefault="00921162" w:rsidP="00DD7F76">
      <w:pPr>
        <w:pStyle w:val="Titledocument"/>
      </w:pPr>
      <w:r w:rsidRPr="00921162">
        <w:t>Survey Application Database for a Product Manufacturing Company</w:t>
      </w:r>
    </w:p>
    <w:p w14:paraId="06B8933A" w14:textId="77777777" w:rsidR="00921162" w:rsidRPr="00586A35" w:rsidRDefault="00921162" w:rsidP="00DD7F76">
      <w:pPr>
        <w:pStyle w:val="Authors"/>
        <w:rPr>
          <w14:ligatures w14:val="standard"/>
        </w:rPr>
      </w:pPr>
      <w:r>
        <w:rPr>
          <w14:ligatures w14:val="standard"/>
        </w:rPr>
        <w:t>Eshwar N Kumar</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Team Name: Targaryen</w:t>
      </w:r>
      <w:r>
        <w:rPr>
          <w:rStyle w:val="OrgDiv"/>
          <w:color w:val="auto"/>
          <w:sz w:val="20"/>
          <w14:ligatures w14:val="standard"/>
        </w:rPr>
        <w:br/>
      </w:r>
      <w:r>
        <w:rPr>
          <w:rStyle w:val="OrgName"/>
          <w:color w:val="auto"/>
          <w:sz w:val="20"/>
          <w14:ligatures w14:val="standard"/>
        </w:rPr>
        <w:t>Team Members(Total:1): Eshwar N Kumar</w:t>
      </w:r>
      <w:r w:rsidRPr="00586A35">
        <w:rPr>
          <w:rStyle w:val="OrgName"/>
          <w:color w:val="auto"/>
          <w:sz w:val="20"/>
          <w14:ligatures w14:val="standard"/>
        </w:rPr>
        <w:br/>
        <w:t xml:space="preserve"> </w:t>
      </w:r>
      <w:r>
        <w:rPr>
          <w:rStyle w:val="OrgName"/>
          <w:color w:val="auto"/>
          <w:sz w:val="20"/>
          <w14:ligatures w14:val="standard"/>
        </w:rPr>
        <w:t>University at Buffalo, State University of New York</w:t>
      </w:r>
      <w:r>
        <w:rPr>
          <w:rStyle w:val="OrgName"/>
          <w:color w:val="auto"/>
          <w:sz w:val="20"/>
          <w14:ligatures w14:val="standard"/>
        </w:rPr>
        <w:br/>
        <w:t>UB ID: eshwarna</w:t>
      </w:r>
      <w:r w:rsidRPr="00586A35">
        <w:rPr>
          <w:sz w:val="20"/>
          <w14:ligatures w14:val="standard"/>
        </w:rPr>
        <w:br/>
        <w:t xml:space="preserve"> </w:t>
      </w:r>
      <w:hyperlink r:id="rId9" w:history="1">
        <w:r w:rsidRPr="009244C8">
          <w:rPr>
            <w:rStyle w:val="Hyperlink"/>
            <w14:ligatures w14:val="standard"/>
          </w:rPr>
          <w:t>eshwarna@buffalo.edu</w:t>
        </w:r>
      </w:hyperlink>
    </w:p>
    <w:p w14:paraId="1D553306" w14:textId="76BE89C7" w:rsidR="00921162" w:rsidRPr="00921162" w:rsidRDefault="00921162" w:rsidP="00DD7F76">
      <w:pPr>
        <w:pStyle w:val="Titledocument"/>
        <w:rPr>
          <w:rStyle w:val="FirstName"/>
          <w14:ligatures w14:val="standard"/>
        </w:rPr>
        <w:sectPr w:rsidR="00921162" w:rsidRPr="00921162" w:rsidSect="00586A35">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r>
        <w:br/>
      </w:r>
    </w:p>
    <w:p w14:paraId="086728EF" w14:textId="6B32284A" w:rsidR="00586A35" w:rsidRPr="00586A35" w:rsidRDefault="00586A35" w:rsidP="00DD7F76">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9A0B53" w14:textId="77777777" w:rsidR="0007392C" w:rsidRPr="00586A35" w:rsidRDefault="007A502C" w:rsidP="00DD7F76">
      <w:pPr>
        <w:pStyle w:val="AbsHead"/>
        <w:jc w:val="both"/>
      </w:pPr>
      <w:r w:rsidRPr="00586A35">
        <w:t>ABSTRACT</w:t>
      </w:r>
    </w:p>
    <w:p w14:paraId="75B17089" w14:textId="06136135" w:rsidR="00F75D7D" w:rsidRPr="00C35C2B" w:rsidRDefault="00C027B7" w:rsidP="009C3AC2">
      <w:pPr>
        <w:pStyle w:val="Abstract"/>
        <w:spacing w:line="240" w:lineRule="auto"/>
        <w:rPr>
          <w:rFonts w:eastAsia="Verdana"/>
          <w:szCs w:val="18"/>
          <w14:ligatures w14:val="standard"/>
        </w:rPr>
      </w:pPr>
      <w:r w:rsidRPr="00C35C2B">
        <w:rPr>
          <w:rFonts w:eastAsia="Verdana"/>
          <w:szCs w:val="18"/>
          <w14:ligatures w14:val="standard"/>
        </w:rPr>
        <w:t xml:space="preserve">Data is nothing but facts that can be recorded. A Database is a collection of related data that represents some real-world entities with which the user directly interacts. A Database Management System manages the database by ensuring that there is no redundancy, inconsistency in the data and </w:t>
      </w:r>
      <w:r w:rsidR="00E70DB7" w:rsidRPr="00C35C2B">
        <w:rPr>
          <w:rFonts w:eastAsia="Verdana"/>
          <w:szCs w:val="18"/>
          <w14:ligatures w14:val="standard"/>
        </w:rPr>
        <w:t xml:space="preserve">ensures </w:t>
      </w:r>
      <w:r w:rsidRPr="00C35C2B">
        <w:rPr>
          <w:rFonts w:eastAsia="Verdana"/>
          <w:szCs w:val="18"/>
          <w14:ligatures w14:val="standard"/>
        </w:rPr>
        <w:t>optimal storage of data.</w:t>
      </w:r>
      <w:r w:rsidR="00E70DB7" w:rsidRPr="00C35C2B">
        <w:rPr>
          <w:rFonts w:eastAsia="Verdana"/>
          <w:szCs w:val="18"/>
          <w14:ligatures w14:val="standard"/>
        </w:rPr>
        <w:t xml:space="preserve"> In this paper, we will </w:t>
      </w:r>
      <w:r w:rsidR="00CF03D0" w:rsidRPr="00C35C2B">
        <w:rPr>
          <w:rFonts w:eastAsia="Verdana"/>
          <w:szCs w:val="18"/>
          <w14:ligatures w14:val="standard"/>
        </w:rPr>
        <w:t>design an optimal database for a survey application of a product manufacturing company and ensure that each relation is in accordance with Boyce-Codd Normal Form.</w:t>
      </w:r>
    </w:p>
    <w:p w14:paraId="727FCA00" w14:textId="34C65B79" w:rsidR="006E244F" w:rsidRDefault="002D001C" w:rsidP="00DD7F76">
      <w:pPr>
        <w:pStyle w:val="Abstract"/>
        <w:spacing w:line="240" w:lineRule="auto"/>
        <w:rPr>
          <w:rFonts w:eastAsia="Verdana"/>
          <w:b/>
          <w:bCs/>
          <w:sz w:val="22"/>
          <w14:ligatures w14:val="standard"/>
        </w:rPr>
      </w:pPr>
      <w:r>
        <w:rPr>
          <w:rFonts w:eastAsia="Verdana"/>
          <w:b/>
          <w:bCs/>
          <w:sz w:val="22"/>
          <w14:ligatures w14:val="standard"/>
        </w:rPr>
        <w:t xml:space="preserve">1. </w:t>
      </w:r>
      <w:r w:rsidR="006E244F" w:rsidRPr="006E244F">
        <w:rPr>
          <w:rFonts w:eastAsia="Verdana"/>
          <w:b/>
          <w:bCs/>
          <w:sz w:val="22"/>
          <w14:ligatures w14:val="standard"/>
        </w:rPr>
        <w:t>INTRODUCTION</w:t>
      </w:r>
    </w:p>
    <w:p w14:paraId="3A2F1C95" w14:textId="77777777" w:rsidR="00A0652E" w:rsidRDefault="00ED26E6" w:rsidP="009C3AC2">
      <w:pPr>
        <w:spacing w:line="240" w:lineRule="auto"/>
        <w:rPr>
          <w:rFonts w:cstheme="minorHAnsi"/>
          <w:szCs w:val="18"/>
        </w:rPr>
      </w:pPr>
      <w:r w:rsidRPr="00C35C2B">
        <w:rPr>
          <w:rFonts w:cstheme="minorHAnsi"/>
          <w:szCs w:val="18"/>
        </w:rPr>
        <w:t>A</w:t>
      </w:r>
      <w:r w:rsidR="00CF03D0" w:rsidRPr="00C35C2B">
        <w:rPr>
          <w:rFonts w:cstheme="minorHAnsi"/>
          <w:szCs w:val="18"/>
        </w:rPr>
        <w:t xml:space="preserve"> survey application database is mainly used by the </w:t>
      </w:r>
      <w:r w:rsidRPr="00C35C2B">
        <w:rPr>
          <w:rFonts w:cstheme="minorHAnsi"/>
          <w:szCs w:val="18"/>
        </w:rPr>
        <w:t xml:space="preserve">product manufacturing </w:t>
      </w:r>
      <w:r w:rsidR="00CF03D0" w:rsidRPr="00C35C2B">
        <w:rPr>
          <w:rFonts w:cstheme="minorHAnsi"/>
          <w:szCs w:val="18"/>
        </w:rPr>
        <w:t>company to analyze the customers opinion about the products sold by the company and about the company itself. On the other hand, the values to the database will be input by the customers who provide feedback by taking the survey. The company using the survey application and the people who want to see the customer’s</w:t>
      </w:r>
      <w:r w:rsidRPr="00C35C2B">
        <w:rPr>
          <w:rFonts w:cstheme="minorHAnsi"/>
          <w:szCs w:val="18"/>
        </w:rPr>
        <w:t xml:space="preserve"> </w:t>
      </w:r>
      <w:r w:rsidR="00CF03D0" w:rsidRPr="00C35C2B">
        <w:rPr>
          <w:rFonts w:cstheme="minorHAnsi"/>
          <w:szCs w:val="18"/>
        </w:rPr>
        <w:t>feedback(like engineers, HRs, etc) will administer the database.</w:t>
      </w:r>
    </w:p>
    <w:p w14:paraId="5A985BA6" w14:textId="7F306BD2" w:rsidR="008F0040" w:rsidRDefault="00ED26E6" w:rsidP="009C3AC2">
      <w:pPr>
        <w:spacing w:line="240" w:lineRule="auto"/>
        <w:rPr>
          <w:rFonts w:cstheme="minorHAnsi"/>
          <w:szCs w:val="18"/>
        </w:rPr>
      </w:pPr>
      <w:r w:rsidRPr="00C35C2B">
        <w:rPr>
          <w:rFonts w:cstheme="minorHAnsi"/>
          <w:szCs w:val="18"/>
        </w:rPr>
        <w:t xml:space="preserve">Let us </w:t>
      </w:r>
      <w:r w:rsidR="008F0040" w:rsidRPr="00C35C2B">
        <w:rPr>
          <w:rFonts w:cstheme="minorHAnsi"/>
          <w:szCs w:val="18"/>
        </w:rPr>
        <w:t xml:space="preserve">understand </w:t>
      </w:r>
      <w:r w:rsidRPr="00C35C2B">
        <w:rPr>
          <w:rFonts w:cstheme="minorHAnsi"/>
          <w:szCs w:val="18"/>
        </w:rPr>
        <w:t>a real life scenario to understand the usage of the survey application database.</w:t>
      </w:r>
      <w:r w:rsidR="008F0040" w:rsidRPr="00C35C2B">
        <w:rPr>
          <w:rFonts w:cstheme="minorHAnsi"/>
          <w:szCs w:val="18"/>
        </w:rPr>
        <w:t xml:space="preserve"> Let’s consider a Company by name Rubix u</w:t>
      </w:r>
      <w:r w:rsidR="00F65DDA">
        <w:rPr>
          <w:rFonts w:cstheme="minorHAnsi"/>
          <w:szCs w:val="18"/>
        </w:rPr>
        <w:t>tilize</w:t>
      </w:r>
      <w:r w:rsidR="008F0040" w:rsidRPr="00C35C2B">
        <w:rPr>
          <w:rFonts w:cstheme="minorHAnsi"/>
          <w:szCs w:val="18"/>
        </w:rPr>
        <w:t xml:space="preserve"> the survey application that uses our survey application database for storing the data. A purchaser buys a new product named X manufactured by Rubix at Buff Branch. Post his</w:t>
      </w:r>
      <w:r w:rsidR="001666A9">
        <w:rPr>
          <w:rFonts w:cstheme="minorHAnsi"/>
          <w:szCs w:val="18"/>
        </w:rPr>
        <w:t>/her</w:t>
      </w:r>
      <w:r w:rsidR="008F0040" w:rsidRPr="00C35C2B">
        <w:rPr>
          <w:rFonts w:cstheme="minorHAnsi"/>
          <w:szCs w:val="18"/>
        </w:rPr>
        <w:t xml:space="preserve"> purchase, he/she will complete the survey about his purchase of product X and the company Rubix. The company after few days makes use of the database that stores the customers feedback and makes necessary improvements with respect to both product and the company to reach a higher position.</w:t>
      </w:r>
    </w:p>
    <w:p w14:paraId="55810CD6" w14:textId="77777777" w:rsidR="0071730A" w:rsidRPr="00C35C2B" w:rsidRDefault="0071730A" w:rsidP="00DD7F76">
      <w:pPr>
        <w:spacing w:line="240" w:lineRule="auto"/>
        <w:rPr>
          <w:rFonts w:cstheme="minorHAnsi"/>
          <w:szCs w:val="18"/>
        </w:rPr>
      </w:pPr>
    </w:p>
    <w:p w14:paraId="720A0231" w14:textId="77777777" w:rsidR="0095027C" w:rsidRDefault="0006314F" w:rsidP="00A0652E">
      <w:pPr>
        <w:pStyle w:val="Abstract"/>
        <w:spacing w:line="240" w:lineRule="auto"/>
        <w:rPr>
          <w:rFonts w:eastAsia="Verdana"/>
          <w:b/>
          <w:bCs/>
          <w:sz w:val="22"/>
          <w14:ligatures w14:val="standard"/>
        </w:rPr>
      </w:pPr>
      <w:r w:rsidRPr="0006314F">
        <w:rPr>
          <w:rFonts w:eastAsia="Verdana"/>
          <w:b/>
          <w:bCs/>
          <w:sz w:val="22"/>
          <w14:ligatures w14:val="standard"/>
        </w:rPr>
        <w:t>2. PROBLEM STATEMENT</w:t>
      </w:r>
    </w:p>
    <w:p w14:paraId="25BC4B7B" w14:textId="77777777" w:rsidR="00EA35C9" w:rsidRDefault="00F206E9" w:rsidP="00A0652E">
      <w:pPr>
        <w:pStyle w:val="Abstract"/>
        <w:spacing w:line="240" w:lineRule="auto"/>
        <w:rPr>
          <w:rFonts w:cstheme="minorHAnsi"/>
        </w:rPr>
      </w:pPr>
      <w:r w:rsidRPr="009706EB">
        <w:rPr>
          <w:rFonts w:cstheme="minorHAnsi"/>
        </w:rPr>
        <w:t>Develop a Survey Application Database for the products of a company with the below requirements:</w:t>
      </w:r>
      <w:r w:rsidR="00AC78C0">
        <w:rPr>
          <w:rFonts w:cstheme="minorHAnsi"/>
        </w:rPr>
        <w:tab/>
      </w:r>
    </w:p>
    <w:p w14:paraId="3270EFF7" w14:textId="0922703D" w:rsidR="00EA35C9" w:rsidRDefault="00F206E9" w:rsidP="00A0652E">
      <w:pPr>
        <w:pStyle w:val="Abstract"/>
        <w:spacing w:line="240" w:lineRule="auto"/>
        <w:rPr>
          <w:rFonts w:cstheme="minorHAnsi"/>
        </w:rPr>
      </w:pPr>
      <w:r w:rsidRPr="009706EB">
        <w:rPr>
          <w:rFonts w:cstheme="minorHAnsi"/>
        </w:rPr>
        <w:t>1.</w:t>
      </w:r>
      <w:r w:rsidR="00953F6A">
        <w:rPr>
          <w:rFonts w:cstheme="minorHAnsi"/>
        </w:rPr>
        <w:t xml:space="preserve"> </w:t>
      </w:r>
      <w:r w:rsidRPr="009706EB">
        <w:rPr>
          <w:rFonts w:cstheme="minorHAnsi"/>
        </w:rPr>
        <w:t>A user will have to complete the survey after he/she completes purchase of a product from the company.</w:t>
      </w:r>
    </w:p>
    <w:p w14:paraId="2F8E74E8" w14:textId="77777777" w:rsidR="00EA35C9" w:rsidRDefault="00F206E9" w:rsidP="00A0652E">
      <w:pPr>
        <w:pStyle w:val="Abstract"/>
        <w:spacing w:line="240" w:lineRule="auto"/>
        <w:rPr>
          <w:rFonts w:cstheme="minorHAnsi"/>
        </w:rPr>
      </w:pPr>
      <w:r w:rsidRPr="009706EB">
        <w:rPr>
          <w:rFonts w:cstheme="minorHAnsi"/>
        </w:rPr>
        <w:t>2.</w:t>
      </w:r>
      <w:r w:rsidR="00EA35C9">
        <w:rPr>
          <w:rFonts w:cstheme="minorHAnsi"/>
        </w:rPr>
        <w:t xml:space="preserve"> </w:t>
      </w:r>
      <w:r w:rsidRPr="009706EB">
        <w:rPr>
          <w:rFonts w:cstheme="minorHAnsi"/>
        </w:rPr>
        <w:t>The survey can consist of 3 different types of questions. It can be objective with one answer choice selection, objective with multiple answer choice selection, or it can be subjective where the user types textual answer to the question.</w:t>
      </w:r>
    </w:p>
    <w:p w14:paraId="550DE2F4" w14:textId="3EC3CC99" w:rsidR="00A0652E" w:rsidRPr="00EA35C9" w:rsidRDefault="00F206E9" w:rsidP="00A0652E">
      <w:pPr>
        <w:pStyle w:val="Abstract"/>
        <w:spacing w:line="240" w:lineRule="auto"/>
        <w:rPr>
          <w:rFonts w:cstheme="minorHAnsi"/>
        </w:rPr>
      </w:pPr>
      <w:r w:rsidRPr="009706EB">
        <w:rPr>
          <w:rFonts w:cstheme="minorHAnsi"/>
        </w:rPr>
        <w:t xml:space="preserve">3.The survey should collect company feedback, product/s feedback, </w:t>
      </w:r>
      <w:r w:rsidR="00B20934">
        <w:rPr>
          <w:rFonts w:cstheme="minorHAnsi"/>
        </w:rPr>
        <w:t>branch feedback</w:t>
      </w:r>
      <w:r w:rsidRPr="009706EB">
        <w:rPr>
          <w:rFonts w:cstheme="minorHAnsi"/>
        </w:rPr>
        <w:t>, and the location where the purchaser resides.</w:t>
      </w:r>
    </w:p>
    <w:p w14:paraId="6CB1A25B" w14:textId="77777777" w:rsidR="0095027C" w:rsidRDefault="00F206E9" w:rsidP="00A0652E">
      <w:pPr>
        <w:pStyle w:val="Abstract"/>
        <w:spacing w:line="240" w:lineRule="auto"/>
        <w:rPr>
          <w:rFonts w:cstheme="minorHAnsi"/>
        </w:rPr>
      </w:pPr>
      <w:r w:rsidRPr="009706EB">
        <w:rPr>
          <w:rFonts w:cstheme="minorHAnsi"/>
        </w:rPr>
        <w:t>4. The survey should be such that it can be used for multiple products that are manufactured by the company.</w:t>
      </w:r>
    </w:p>
    <w:p w14:paraId="0803662B" w14:textId="77777777" w:rsidR="00603052" w:rsidRDefault="00F206E9" w:rsidP="00A0652E">
      <w:pPr>
        <w:pStyle w:val="Abstract"/>
        <w:spacing w:line="240" w:lineRule="auto"/>
        <w:rPr>
          <w:rFonts w:cstheme="minorHAnsi"/>
        </w:rPr>
      </w:pPr>
      <w:r w:rsidRPr="009706EB">
        <w:rPr>
          <w:rFonts w:cstheme="minorHAnsi"/>
        </w:rPr>
        <w:t>Below are the reasons why a database is needed to solve this problem instead of an excel file/spread sheet:</w:t>
      </w:r>
    </w:p>
    <w:p w14:paraId="58429981" w14:textId="77777777" w:rsidR="00603052" w:rsidRDefault="00F206E9" w:rsidP="00603052">
      <w:pPr>
        <w:pStyle w:val="Abstract"/>
        <w:spacing w:line="240" w:lineRule="auto"/>
        <w:rPr>
          <w:rFonts w:cstheme="minorHAnsi"/>
        </w:rPr>
      </w:pPr>
      <w:r w:rsidRPr="009706EB">
        <w:rPr>
          <w:rFonts w:cstheme="minorHAnsi"/>
        </w:rPr>
        <w:t>1. Every cell in a excel file has no constraints on the type of data that can be stored in it. Due to this, a string like the product name can be inserted in the place where the product id which is an integer value have to be inserted. This results in lots of erroneous information in the excel file. However, every index in a database has constraints on the type of data which can be stored in it to improve data integrity and avoid erroneous information storage in the database.</w:t>
      </w:r>
    </w:p>
    <w:p w14:paraId="3CE50AC3" w14:textId="77777777" w:rsidR="005F4BCE" w:rsidRDefault="00F206E9" w:rsidP="00603052">
      <w:pPr>
        <w:pStyle w:val="Abstract"/>
        <w:spacing w:line="240" w:lineRule="auto"/>
        <w:rPr>
          <w:rFonts w:cstheme="minorHAnsi"/>
        </w:rPr>
      </w:pPr>
      <w:r w:rsidRPr="009706EB">
        <w:rPr>
          <w:rFonts w:cstheme="minorHAnsi"/>
        </w:rPr>
        <w:t xml:space="preserve">2. In a excel file, we can create multiple worksheets(one for each table) and relate one worksheet with the other but such relations will be very limited in spreadsheets. However, there is no limit for the number of relations in a database and a database can store more than a million of records. Hence, using a database over excel file will increase the performance of operations </w:t>
      </w:r>
      <w:r>
        <w:rPr>
          <w:rFonts w:cstheme="minorHAnsi"/>
        </w:rPr>
        <w:t xml:space="preserve">and can store millions of records of data </w:t>
      </w:r>
      <w:r w:rsidRPr="009706EB">
        <w:rPr>
          <w:rFonts w:cstheme="minorHAnsi"/>
        </w:rPr>
        <w:t xml:space="preserve">which results in higher speed of manipulation of data in the dataset. </w:t>
      </w:r>
    </w:p>
    <w:p w14:paraId="1EF214B1" w14:textId="6F2F40DD" w:rsidR="00F75D7D" w:rsidRDefault="00F206E9" w:rsidP="00603052">
      <w:pPr>
        <w:pStyle w:val="Abstract"/>
        <w:spacing w:line="240" w:lineRule="auto"/>
        <w:rPr>
          <w:rFonts w:cstheme="minorHAnsi"/>
        </w:rPr>
      </w:pPr>
      <w:r w:rsidRPr="009706EB">
        <w:rPr>
          <w:rFonts w:cstheme="minorHAnsi"/>
        </w:rPr>
        <w:t xml:space="preserve">3. In the case of excel file, it is very hard to find who changed what data. Also, we cannot impose user restrictions for an excel file. But with a database, the tables will have a highly stable structure and we can implement access permissions and user restrictions. This drastically improves the security and data consistency of the data stored. In addition, retrieval and updating of data is more easier, </w:t>
      </w:r>
      <w:r w:rsidR="00911599">
        <w:rPr>
          <w:rFonts w:cstheme="minorHAnsi"/>
        </w:rPr>
        <w:t>safer</w:t>
      </w:r>
      <w:r w:rsidRPr="009706EB">
        <w:rPr>
          <w:rFonts w:cstheme="minorHAnsi"/>
        </w:rPr>
        <w:t xml:space="preserve"> using databases than with an excel file.</w:t>
      </w:r>
    </w:p>
    <w:p w14:paraId="361557EA" w14:textId="77777777" w:rsidR="006A4F97" w:rsidRPr="00280C1A" w:rsidRDefault="006A4F97" w:rsidP="00DD7F76">
      <w:pPr>
        <w:spacing w:line="240" w:lineRule="auto"/>
        <w:rPr>
          <w:rFonts w:cstheme="minorHAnsi"/>
        </w:rPr>
      </w:pPr>
    </w:p>
    <w:p w14:paraId="22DC6F88" w14:textId="5E396742" w:rsidR="00745499" w:rsidRDefault="00745499" w:rsidP="00DD7F76">
      <w:pPr>
        <w:pStyle w:val="Abstract"/>
        <w:spacing w:line="240" w:lineRule="auto"/>
        <w:rPr>
          <w:rFonts w:eastAsia="Verdana"/>
          <w:b/>
          <w:bCs/>
          <w:sz w:val="22"/>
          <w14:ligatures w14:val="standard"/>
        </w:rPr>
      </w:pPr>
      <w:r>
        <w:rPr>
          <w:rFonts w:eastAsia="Verdana"/>
          <w:b/>
          <w:bCs/>
          <w:sz w:val="22"/>
          <w14:ligatures w14:val="standard"/>
        </w:rPr>
        <w:t>3</w:t>
      </w:r>
      <w:r w:rsidRPr="009B4E0C">
        <w:rPr>
          <w:rFonts w:eastAsia="Verdana"/>
          <w:b/>
          <w:bCs/>
          <w:sz w:val="22"/>
          <w14:ligatures w14:val="standard"/>
        </w:rPr>
        <w:t xml:space="preserve">. </w:t>
      </w:r>
      <w:r w:rsidR="002A4D17">
        <w:rPr>
          <w:rFonts w:eastAsia="Verdana"/>
          <w:b/>
          <w:bCs/>
          <w:sz w:val="22"/>
          <w14:ligatures w14:val="standard"/>
        </w:rPr>
        <w:t>IMPELEMENTED SOLUTION</w:t>
      </w:r>
    </w:p>
    <w:p w14:paraId="3C12F8C5" w14:textId="77777777" w:rsidR="00221EBB" w:rsidRDefault="002A4D17" w:rsidP="00DD7F76">
      <w:pPr>
        <w:spacing w:line="240" w:lineRule="auto"/>
        <w:rPr>
          <w:rFonts w:eastAsia="Verdana"/>
          <w:sz w:val="20"/>
          <w:szCs w:val="20"/>
          <w14:ligatures w14:val="standard"/>
        </w:rPr>
      </w:pPr>
      <w:r w:rsidRPr="002A4D17">
        <w:rPr>
          <w:rFonts w:eastAsia="Verdana"/>
          <w:b/>
          <w:bCs/>
          <w:sz w:val="20"/>
          <w:szCs w:val="20"/>
          <w14:ligatures w14:val="standard"/>
        </w:rPr>
        <w:t>3.1 Survey Application Overview</w:t>
      </w:r>
    </w:p>
    <w:p w14:paraId="67A6DEAA" w14:textId="77777777" w:rsidR="001C39A9" w:rsidRDefault="002A4D17" w:rsidP="00DD7F76">
      <w:pPr>
        <w:spacing w:line="240" w:lineRule="auto"/>
        <w:rPr>
          <w:rFonts w:cstheme="minorHAnsi"/>
        </w:rPr>
      </w:pPr>
      <w:r w:rsidRPr="009706EB">
        <w:rPr>
          <w:rFonts w:cstheme="minorHAnsi"/>
        </w:rPr>
        <w:t xml:space="preserve">Initially based on the database schema described </w:t>
      </w:r>
      <w:r>
        <w:rPr>
          <w:rFonts w:cstheme="minorHAnsi"/>
        </w:rPr>
        <w:t xml:space="preserve">in </w:t>
      </w:r>
      <w:r w:rsidR="00D62B1E">
        <w:rPr>
          <w:rFonts w:cstheme="minorHAnsi"/>
        </w:rPr>
        <w:t xml:space="preserve">section </w:t>
      </w:r>
      <w:r>
        <w:rPr>
          <w:rFonts w:cstheme="minorHAnsi"/>
        </w:rPr>
        <w:t>3.2</w:t>
      </w:r>
      <w:r w:rsidRPr="009706EB">
        <w:rPr>
          <w:rFonts w:cstheme="minorHAnsi"/>
        </w:rPr>
        <w:t xml:space="preserve">, the tables are created with necessary constraints like primary key, foreign key, etc. using Data Definition Language(DDL) commands. </w:t>
      </w:r>
    </w:p>
    <w:p w14:paraId="21C8EA6E" w14:textId="5EFE94FF" w:rsidR="002A4D17" w:rsidRPr="009706EB" w:rsidRDefault="002A4D17" w:rsidP="00DD7F76">
      <w:pPr>
        <w:spacing w:line="240" w:lineRule="auto"/>
        <w:rPr>
          <w:rFonts w:cstheme="minorHAnsi"/>
        </w:rPr>
      </w:pPr>
      <w:r w:rsidRPr="009706EB">
        <w:rPr>
          <w:rFonts w:cstheme="minorHAnsi"/>
        </w:rPr>
        <w:t xml:space="preserve">According to the real-life scenario described in the section </w:t>
      </w:r>
      <w:r>
        <w:rPr>
          <w:rFonts w:cstheme="minorHAnsi"/>
        </w:rPr>
        <w:t>1</w:t>
      </w:r>
      <w:r w:rsidRPr="009706EB">
        <w:rPr>
          <w:rFonts w:cstheme="minorHAnsi"/>
        </w:rPr>
        <w:t xml:space="preserve">, the survey data from the customer feedback is inserted into the respective database relations using SQL INSERT commands. In this way, we update data into the tables. </w:t>
      </w:r>
    </w:p>
    <w:p w14:paraId="33D6496A" w14:textId="2F5BF2FD" w:rsidR="002A4D17" w:rsidRPr="009706EB" w:rsidRDefault="002A4D17" w:rsidP="00DD7F76">
      <w:pPr>
        <w:spacing w:line="240" w:lineRule="auto"/>
        <w:rPr>
          <w:rFonts w:cstheme="minorHAnsi"/>
        </w:rPr>
      </w:pPr>
      <w:r w:rsidRPr="009706EB">
        <w:rPr>
          <w:rFonts w:cstheme="minorHAnsi"/>
        </w:rPr>
        <w:t>In order to view/insert/modify the data stored in the database tables, we can use SQL Data Manipulation Language(DML) commands like INSERT/DELETE/JOIN to perform data manipulation according to our needs.</w:t>
      </w:r>
    </w:p>
    <w:p w14:paraId="3ECB3DFA" w14:textId="32767B1A" w:rsidR="002A4D17" w:rsidRDefault="002A4D17" w:rsidP="00DD7F76">
      <w:pPr>
        <w:spacing w:line="240" w:lineRule="auto"/>
        <w:rPr>
          <w:rFonts w:cstheme="minorHAnsi"/>
        </w:rPr>
      </w:pPr>
      <w:r w:rsidRPr="009706EB">
        <w:rPr>
          <w:rFonts w:cstheme="minorHAnsi"/>
        </w:rPr>
        <w:lastRenderedPageBreak/>
        <w:t>Since we are using Databases, there is typically no limit for the number of tuples that can be stored for each relation. In addition, the databases support updat</w:t>
      </w:r>
      <w:r>
        <w:rPr>
          <w:rFonts w:cstheme="minorHAnsi"/>
        </w:rPr>
        <w:t>e of data</w:t>
      </w:r>
      <w:r w:rsidRPr="009706EB">
        <w:rPr>
          <w:rFonts w:cstheme="minorHAnsi"/>
        </w:rPr>
        <w:t xml:space="preserve"> and </w:t>
      </w:r>
      <w:r>
        <w:rPr>
          <w:rFonts w:cstheme="minorHAnsi"/>
        </w:rPr>
        <w:t xml:space="preserve">the </w:t>
      </w:r>
      <w:r w:rsidRPr="009706EB">
        <w:rPr>
          <w:rFonts w:cstheme="minorHAnsi"/>
        </w:rPr>
        <w:t>quer</w:t>
      </w:r>
      <w:r>
        <w:rPr>
          <w:rFonts w:cstheme="minorHAnsi"/>
        </w:rPr>
        <w:t>ies</w:t>
      </w:r>
      <w:r w:rsidRPr="009706EB">
        <w:rPr>
          <w:rFonts w:cstheme="minorHAnsi"/>
        </w:rPr>
        <w:t xml:space="preserve"> </w:t>
      </w:r>
      <w:r>
        <w:rPr>
          <w:rFonts w:cstheme="minorHAnsi"/>
        </w:rPr>
        <w:t>can</w:t>
      </w:r>
      <w:r w:rsidRPr="009706EB">
        <w:rPr>
          <w:rFonts w:cstheme="minorHAnsi"/>
        </w:rPr>
        <w:t xml:space="preserve"> be performed without any limitation.</w:t>
      </w:r>
    </w:p>
    <w:p w14:paraId="065D6020" w14:textId="77777777" w:rsidR="00DB0474" w:rsidRPr="009706EB" w:rsidRDefault="00DB0474" w:rsidP="00DD7F76">
      <w:pPr>
        <w:spacing w:line="240" w:lineRule="auto"/>
        <w:rPr>
          <w:rFonts w:cstheme="minorHAnsi"/>
        </w:rPr>
      </w:pPr>
    </w:p>
    <w:p w14:paraId="655F764B" w14:textId="030A61C4" w:rsidR="00193FD8" w:rsidRDefault="00291F80" w:rsidP="00DD7F76">
      <w:pPr>
        <w:spacing w:line="240" w:lineRule="auto"/>
        <w:rPr>
          <w:rFonts w:eastAsia="Verdana"/>
          <w:b/>
          <w:bCs/>
          <w:sz w:val="20"/>
          <w:szCs w:val="20"/>
          <w14:ligatures w14:val="standard"/>
        </w:rPr>
      </w:pPr>
      <w:r w:rsidRPr="00F63760">
        <w:rPr>
          <w:rFonts w:eastAsia="Verdana"/>
          <w:b/>
          <w:bCs/>
          <w:sz w:val="20"/>
          <w:szCs w:val="20"/>
          <w14:ligatures w14:val="standard"/>
        </w:rPr>
        <w:t>3.2</w:t>
      </w:r>
      <w:r w:rsidR="00193FD8">
        <w:rPr>
          <w:rFonts w:eastAsia="Verdana"/>
          <w:b/>
          <w:bCs/>
          <w:sz w:val="20"/>
          <w:szCs w:val="20"/>
          <w14:ligatures w14:val="standard"/>
        </w:rPr>
        <w:t xml:space="preserve"> </w:t>
      </w:r>
      <w:r w:rsidRPr="00F63760">
        <w:rPr>
          <w:rFonts w:eastAsia="Verdana"/>
          <w:b/>
          <w:bCs/>
          <w:sz w:val="20"/>
          <w:szCs w:val="20"/>
          <w14:ligatures w14:val="standard"/>
        </w:rPr>
        <w:t xml:space="preserve">Database Schema for our </w:t>
      </w:r>
      <w:r w:rsidR="00F63760">
        <w:rPr>
          <w:rFonts w:eastAsia="Verdana"/>
          <w:b/>
          <w:bCs/>
          <w:sz w:val="20"/>
          <w:szCs w:val="20"/>
          <w14:ligatures w14:val="standard"/>
        </w:rPr>
        <w:t>S</w:t>
      </w:r>
      <w:r w:rsidRPr="00F63760">
        <w:rPr>
          <w:rFonts w:eastAsia="Verdana"/>
          <w:b/>
          <w:bCs/>
          <w:sz w:val="20"/>
          <w:szCs w:val="20"/>
          <w14:ligatures w14:val="standard"/>
        </w:rPr>
        <w:t xml:space="preserve">urvey </w:t>
      </w:r>
      <w:r w:rsidR="00F63760">
        <w:rPr>
          <w:rFonts w:eastAsia="Verdana"/>
          <w:b/>
          <w:bCs/>
          <w:sz w:val="20"/>
          <w:szCs w:val="20"/>
          <w14:ligatures w14:val="standard"/>
        </w:rPr>
        <w:t>A</w:t>
      </w:r>
      <w:r w:rsidRPr="00F63760">
        <w:rPr>
          <w:rFonts w:eastAsia="Verdana"/>
          <w:b/>
          <w:bCs/>
          <w:sz w:val="20"/>
          <w:szCs w:val="20"/>
          <w14:ligatures w14:val="standard"/>
        </w:rPr>
        <w:t>pplication</w:t>
      </w:r>
      <w:r w:rsidR="00193FD8">
        <w:rPr>
          <w:rFonts w:eastAsia="Verdana"/>
          <w:b/>
          <w:bCs/>
          <w:sz w:val="20"/>
          <w:szCs w:val="20"/>
          <w14:ligatures w14:val="standard"/>
        </w:rPr>
        <w:t xml:space="preserve"> </w:t>
      </w:r>
      <w:r w:rsidR="00925E76">
        <w:rPr>
          <w:rFonts w:eastAsia="Verdana"/>
          <w:b/>
          <w:bCs/>
          <w:sz w:val="20"/>
          <w:szCs w:val="20"/>
          <w14:ligatures w14:val="standard"/>
        </w:rPr>
        <w:t>D</w:t>
      </w:r>
      <w:r w:rsidRPr="00F63760">
        <w:rPr>
          <w:rFonts w:eastAsia="Verdana"/>
          <w:b/>
          <w:bCs/>
          <w:sz w:val="20"/>
          <w:szCs w:val="20"/>
          <w14:ligatures w14:val="standard"/>
        </w:rPr>
        <w:t>atabase</w:t>
      </w:r>
    </w:p>
    <w:p w14:paraId="19459A99" w14:textId="43C7DC69" w:rsidR="00F63760" w:rsidRPr="009706EB" w:rsidRDefault="002563A9" w:rsidP="00DD7F76">
      <w:pPr>
        <w:spacing w:line="240" w:lineRule="auto"/>
        <w:rPr>
          <w:rFonts w:cstheme="minorHAnsi"/>
        </w:rPr>
      </w:pPr>
      <w:r>
        <w:rPr>
          <w:rFonts w:eastAsia="Verdana"/>
          <w:szCs w:val="18"/>
          <w14:ligatures w14:val="standard"/>
        </w:rPr>
        <w:t>Below are the list of relations along with the constraints applicable for each attribute of every relation in the schema</w:t>
      </w:r>
      <w:r w:rsidR="002A4D17">
        <w:rPr>
          <w:rFonts w:eastAsia="Verdana"/>
          <w:sz w:val="20"/>
          <w:szCs w:val="20"/>
          <w14:ligatures w14:val="standard"/>
        </w:rPr>
        <w:br/>
      </w:r>
      <w:r w:rsidR="00F63760" w:rsidRPr="009706EB">
        <w:rPr>
          <w:rFonts w:cstheme="minorHAnsi"/>
        </w:rPr>
        <w:t>Product(</w:t>
      </w:r>
      <w:r w:rsidR="00F63760" w:rsidRPr="009706EB">
        <w:rPr>
          <w:rFonts w:cstheme="minorHAnsi"/>
          <w:u w:val="single"/>
        </w:rPr>
        <w:t>id</w:t>
      </w:r>
      <w:r w:rsidR="00F63760" w:rsidRPr="009706EB">
        <w:rPr>
          <w:rFonts w:cstheme="minorHAnsi"/>
        </w:rPr>
        <w:t>, name, category, companyid)</w:t>
      </w:r>
    </w:p>
    <w:p w14:paraId="1E488F77"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075F3BE7" w14:textId="3A900B7E" w:rsidR="00F63760" w:rsidRDefault="00F63760" w:rsidP="00DD7F76">
      <w:pPr>
        <w:spacing w:line="240" w:lineRule="auto"/>
        <w:rPr>
          <w:rFonts w:cstheme="minorHAnsi"/>
        </w:rPr>
      </w:pPr>
      <w:r w:rsidRPr="009706EB">
        <w:rPr>
          <w:rFonts w:cstheme="minorHAnsi"/>
        </w:rPr>
        <w:t>Id: Primary Key, companyid: Foreign Key, name: not null, category: not null</w:t>
      </w:r>
    </w:p>
    <w:p w14:paraId="6B89C928" w14:textId="77777777" w:rsidR="00F63760" w:rsidRDefault="00F63760" w:rsidP="00DD7F76">
      <w:pPr>
        <w:spacing w:line="240" w:lineRule="auto"/>
        <w:rPr>
          <w:rFonts w:cstheme="minorHAnsi"/>
        </w:rPr>
      </w:pPr>
      <w:r>
        <w:rPr>
          <w:rFonts w:cstheme="minorHAnsi"/>
        </w:rPr>
        <w:t>Product table contains details of all the products manufactured by company Rubix.</w:t>
      </w:r>
    </w:p>
    <w:p w14:paraId="1FF7053C" w14:textId="77777777" w:rsidR="00F63760" w:rsidRDefault="00F63760" w:rsidP="00DD7F76">
      <w:pPr>
        <w:spacing w:line="240" w:lineRule="auto"/>
        <w:rPr>
          <w:rFonts w:cstheme="minorHAnsi"/>
        </w:rPr>
      </w:pPr>
      <w:r>
        <w:rPr>
          <w:rFonts w:cstheme="minorHAnsi"/>
        </w:rPr>
        <w:t>id is the Primary Key because it is unique for every Product.</w:t>
      </w:r>
    </w:p>
    <w:p w14:paraId="62909275" w14:textId="77777777" w:rsidR="00F63760" w:rsidRDefault="00F63760" w:rsidP="00DD7F76">
      <w:pPr>
        <w:spacing w:line="240" w:lineRule="auto"/>
        <w:rPr>
          <w:rFonts w:cstheme="minorHAnsi"/>
        </w:rPr>
      </w:pPr>
      <w:r>
        <w:rPr>
          <w:rFonts w:cstheme="minorHAnsi"/>
        </w:rPr>
        <w:t>companyid is the Foreign key that references to the id in the Company table. It indicates the company that has manufactured the product. If the company is deleted in the company table, then all the products associated with the company must also be deleted. Hence, companyid is associated with ‘on delete cascade’.</w:t>
      </w:r>
    </w:p>
    <w:p w14:paraId="5F4F6D2A" w14:textId="77777777" w:rsidR="00F63760" w:rsidRDefault="00F63760" w:rsidP="00DD7F76">
      <w:pPr>
        <w:spacing w:line="240" w:lineRule="auto"/>
        <w:rPr>
          <w:rFonts w:cstheme="minorHAnsi"/>
        </w:rPr>
      </w:pPr>
      <w:r>
        <w:rPr>
          <w:rFonts w:cstheme="minorHAnsi"/>
        </w:rPr>
        <w:t>name is the name of the product and it should not be a null value.</w:t>
      </w:r>
    </w:p>
    <w:p w14:paraId="051BDC39" w14:textId="657A860F" w:rsidR="00F63760" w:rsidRPr="009706EB" w:rsidRDefault="00F63760" w:rsidP="00DD7F76">
      <w:pPr>
        <w:spacing w:line="240" w:lineRule="auto"/>
        <w:rPr>
          <w:rFonts w:cstheme="minorHAnsi"/>
        </w:rPr>
      </w:pPr>
      <w:r>
        <w:rPr>
          <w:rFonts w:cstheme="minorHAnsi"/>
        </w:rPr>
        <w:t>category is the category to which the product belongs to and it</w:t>
      </w:r>
      <w:r w:rsidR="00B76063">
        <w:rPr>
          <w:rFonts w:cstheme="minorHAnsi"/>
        </w:rPr>
        <w:t xml:space="preserve"> </w:t>
      </w:r>
      <w:r>
        <w:rPr>
          <w:rFonts w:cstheme="minorHAnsi"/>
        </w:rPr>
        <w:t>also must be not null.</w:t>
      </w:r>
    </w:p>
    <w:p w14:paraId="18DC22C5" w14:textId="77777777" w:rsidR="00F63760" w:rsidRPr="009706EB" w:rsidRDefault="00F63760" w:rsidP="00DD7F76">
      <w:pPr>
        <w:spacing w:line="240" w:lineRule="auto"/>
        <w:rPr>
          <w:rFonts w:cstheme="minorHAnsi"/>
        </w:rPr>
      </w:pPr>
    </w:p>
    <w:p w14:paraId="502E8B8C" w14:textId="77777777" w:rsidR="00F63760" w:rsidRPr="009706EB" w:rsidRDefault="00F63760" w:rsidP="00DD7F76">
      <w:pPr>
        <w:spacing w:line="240" w:lineRule="auto"/>
        <w:rPr>
          <w:rFonts w:cstheme="minorHAnsi"/>
        </w:rPr>
      </w:pPr>
      <w:r w:rsidRPr="009706EB">
        <w:rPr>
          <w:rFonts w:cstheme="minorHAnsi"/>
        </w:rPr>
        <w:t>Company(</w:t>
      </w:r>
      <w:r w:rsidRPr="009706EB">
        <w:rPr>
          <w:rFonts w:cstheme="minorHAnsi"/>
          <w:u w:val="single"/>
        </w:rPr>
        <w:t>id</w:t>
      </w:r>
      <w:r w:rsidRPr="009706EB">
        <w:rPr>
          <w:rFonts w:cstheme="minorHAnsi"/>
        </w:rPr>
        <w:t>, name)</w:t>
      </w:r>
    </w:p>
    <w:p w14:paraId="24AC6B9A"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36385E8A" w14:textId="4315C075" w:rsidR="00F63760" w:rsidRDefault="00F63760" w:rsidP="00DD7F76">
      <w:pPr>
        <w:spacing w:line="240" w:lineRule="auto"/>
        <w:rPr>
          <w:rFonts w:cstheme="minorHAnsi"/>
        </w:rPr>
      </w:pPr>
      <w:r>
        <w:rPr>
          <w:rFonts w:cstheme="minorHAnsi"/>
        </w:rPr>
        <w:t>i</w:t>
      </w:r>
      <w:r w:rsidRPr="009706EB">
        <w:rPr>
          <w:rFonts w:cstheme="minorHAnsi"/>
        </w:rPr>
        <w:t>d</w:t>
      </w:r>
      <w:r>
        <w:rPr>
          <w:rFonts w:cstheme="minorHAnsi"/>
        </w:rPr>
        <w:t>:</w:t>
      </w:r>
      <w:r w:rsidRPr="009706EB">
        <w:rPr>
          <w:rFonts w:cstheme="minorHAnsi"/>
        </w:rPr>
        <w:t xml:space="preserve"> Primary Key</w:t>
      </w:r>
      <w:r>
        <w:rPr>
          <w:rFonts w:cstheme="minorHAnsi"/>
        </w:rPr>
        <w:t>, name: not null</w:t>
      </w:r>
    </w:p>
    <w:p w14:paraId="2B8FA6C8" w14:textId="77777777" w:rsidR="00F63760" w:rsidRDefault="00F63760" w:rsidP="00DD7F76">
      <w:pPr>
        <w:spacing w:line="240" w:lineRule="auto"/>
        <w:rPr>
          <w:rFonts w:cstheme="minorHAnsi"/>
        </w:rPr>
      </w:pPr>
      <w:r>
        <w:rPr>
          <w:rFonts w:cstheme="minorHAnsi"/>
        </w:rPr>
        <w:t>Company relation contains the company name and id. Please note that for this project, we are considering only one company and surveying all the products manufactured by that company. However, the same database schema can be extended to more than one company with some additional modifications.</w:t>
      </w:r>
    </w:p>
    <w:p w14:paraId="40FE078B" w14:textId="77777777" w:rsidR="00F63760" w:rsidRDefault="00F63760" w:rsidP="00DD7F76">
      <w:pPr>
        <w:spacing w:line="240" w:lineRule="auto"/>
        <w:rPr>
          <w:rFonts w:cstheme="minorHAnsi"/>
        </w:rPr>
      </w:pPr>
      <w:r>
        <w:rPr>
          <w:rFonts w:cstheme="minorHAnsi"/>
        </w:rPr>
        <w:t>id is the primary key.</w:t>
      </w:r>
    </w:p>
    <w:p w14:paraId="6C7444DF" w14:textId="77777777" w:rsidR="00F63760" w:rsidRDefault="00F63760" w:rsidP="00DD7F76">
      <w:pPr>
        <w:spacing w:line="240" w:lineRule="auto"/>
        <w:rPr>
          <w:rFonts w:cstheme="minorHAnsi"/>
        </w:rPr>
      </w:pPr>
      <w:r>
        <w:rPr>
          <w:rFonts w:cstheme="minorHAnsi"/>
        </w:rPr>
        <w:t>name is the name of the company and it should not be null.</w:t>
      </w:r>
    </w:p>
    <w:p w14:paraId="438315FF" w14:textId="77777777" w:rsidR="00F63760" w:rsidRPr="009706EB" w:rsidRDefault="00F63760" w:rsidP="00DD7F76">
      <w:pPr>
        <w:spacing w:line="240" w:lineRule="auto"/>
        <w:rPr>
          <w:rFonts w:cstheme="minorHAnsi"/>
        </w:rPr>
      </w:pPr>
    </w:p>
    <w:p w14:paraId="16EFC290" w14:textId="30D11A2B" w:rsidR="00F63760" w:rsidRPr="009706EB" w:rsidRDefault="00F63760" w:rsidP="00DD7F76">
      <w:pPr>
        <w:spacing w:line="240" w:lineRule="auto"/>
        <w:rPr>
          <w:rFonts w:cstheme="minorHAnsi"/>
        </w:rPr>
      </w:pPr>
      <w:r w:rsidRPr="009706EB">
        <w:rPr>
          <w:rFonts w:cstheme="minorHAnsi"/>
        </w:rPr>
        <w:t>Customer(</w:t>
      </w:r>
      <w:r w:rsidRPr="009706EB">
        <w:rPr>
          <w:rFonts w:cstheme="minorHAnsi"/>
          <w:u w:val="single"/>
        </w:rPr>
        <w:t>id</w:t>
      </w:r>
      <w:r w:rsidRPr="009706EB">
        <w:rPr>
          <w:rFonts w:cstheme="minorHAnsi"/>
        </w:rPr>
        <w:t>, name, age, gender, branch, country)</w:t>
      </w:r>
    </w:p>
    <w:p w14:paraId="0707C982"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7B087136" w14:textId="3485209F" w:rsidR="00F63760" w:rsidRDefault="00F63760" w:rsidP="00DD7F76">
      <w:pPr>
        <w:spacing w:line="240" w:lineRule="auto"/>
        <w:rPr>
          <w:rFonts w:cstheme="minorHAnsi"/>
        </w:rPr>
      </w:pPr>
      <w:r>
        <w:rPr>
          <w:rFonts w:cstheme="minorHAnsi"/>
        </w:rPr>
        <w:t>i</w:t>
      </w:r>
      <w:r w:rsidRPr="009706EB">
        <w:rPr>
          <w:rFonts w:cstheme="minorHAnsi"/>
        </w:rPr>
        <w:t>d: Primary Key, name: not null, age: not null, gender: not null, branch: not null, country: not null</w:t>
      </w:r>
    </w:p>
    <w:p w14:paraId="0DEC196F" w14:textId="69325E8B" w:rsidR="00F63760" w:rsidRDefault="00F63760" w:rsidP="00DD7F76">
      <w:pPr>
        <w:spacing w:line="240" w:lineRule="auto"/>
        <w:rPr>
          <w:rFonts w:cstheme="minorHAnsi"/>
        </w:rPr>
      </w:pPr>
      <w:r>
        <w:rPr>
          <w:rFonts w:cstheme="minorHAnsi"/>
        </w:rPr>
        <w:t>Customer relation stores all the details of the customer who has purchased one or more products manufactured by Rubix.</w:t>
      </w:r>
    </w:p>
    <w:p w14:paraId="359871B2" w14:textId="77777777" w:rsidR="00F63760" w:rsidRDefault="00F63760" w:rsidP="00DD7F76">
      <w:pPr>
        <w:spacing w:line="240" w:lineRule="auto"/>
        <w:rPr>
          <w:rFonts w:cstheme="minorHAnsi"/>
        </w:rPr>
      </w:pPr>
      <w:r>
        <w:rPr>
          <w:rFonts w:cstheme="minorHAnsi"/>
        </w:rPr>
        <w:t>id is the Primary Key.</w:t>
      </w:r>
    </w:p>
    <w:p w14:paraId="344E803F" w14:textId="77777777" w:rsidR="00F63760" w:rsidRDefault="00F63760" w:rsidP="00DD7F76">
      <w:pPr>
        <w:spacing w:line="240" w:lineRule="auto"/>
        <w:rPr>
          <w:rFonts w:cstheme="minorHAnsi"/>
        </w:rPr>
      </w:pPr>
      <w:r>
        <w:rPr>
          <w:rFonts w:cstheme="minorHAnsi"/>
        </w:rPr>
        <w:t>name is the name of the customer and it must not be null.</w:t>
      </w:r>
    </w:p>
    <w:p w14:paraId="429ACEC6" w14:textId="77777777" w:rsidR="00F63760" w:rsidRDefault="00F63760" w:rsidP="00DD7F76">
      <w:pPr>
        <w:spacing w:line="240" w:lineRule="auto"/>
        <w:rPr>
          <w:rFonts w:cstheme="minorHAnsi"/>
        </w:rPr>
      </w:pPr>
      <w:r>
        <w:rPr>
          <w:rFonts w:cstheme="minorHAnsi"/>
        </w:rPr>
        <w:t>age is the age of the customer which is int value and should not be null</w:t>
      </w:r>
    </w:p>
    <w:p w14:paraId="47FB4C42" w14:textId="77777777" w:rsidR="00F63760" w:rsidRPr="009706EB" w:rsidRDefault="00F63760" w:rsidP="00DD7F76">
      <w:pPr>
        <w:spacing w:line="240" w:lineRule="auto"/>
        <w:rPr>
          <w:rFonts w:cstheme="minorHAnsi"/>
        </w:rPr>
      </w:pPr>
      <w:r>
        <w:rPr>
          <w:rFonts w:cstheme="minorHAnsi"/>
        </w:rPr>
        <w:t>gender indicates the gender identity of the customer and should not be null</w:t>
      </w:r>
    </w:p>
    <w:p w14:paraId="0EA96103" w14:textId="77777777" w:rsidR="00F63760" w:rsidRDefault="00F63760" w:rsidP="00DD7F76">
      <w:pPr>
        <w:spacing w:line="240" w:lineRule="auto"/>
        <w:rPr>
          <w:rFonts w:cstheme="minorHAnsi"/>
        </w:rPr>
      </w:pPr>
      <w:r>
        <w:rPr>
          <w:rFonts w:cstheme="minorHAnsi"/>
        </w:rPr>
        <w:t>branch is the branch name from which the customer has purchased the product and should not be null</w:t>
      </w:r>
    </w:p>
    <w:p w14:paraId="12FB6C2F" w14:textId="77777777" w:rsidR="00F63760" w:rsidRDefault="00F63760" w:rsidP="00DD7F76">
      <w:pPr>
        <w:spacing w:line="240" w:lineRule="auto"/>
        <w:rPr>
          <w:rFonts w:cstheme="minorHAnsi"/>
        </w:rPr>
      </w:pPr>
      <w:r>
        <w:rPr>
          <w:rFonts w:cstheme="minorHAnsi"/>
        </w:rPr>
        <w:t>country is the country from which the customer has purchased the product and should not be null.</w:t>
      </w:r>
    </w:p>
    <w:p w14:paraId="52721479" w14:textId="77777777" w:rsidR="00F63760" w:rsidRPr="009706EB" w:rsidRDefault="00F63760" w:rsidP="00DD7F76">
      <w:pPr>
        <w:spacing w:line="240" w:lineRule="auto"/>
        <w:rPr>
          <w:rFonts w:cstheme="minorHAnsi"/>
        </w:rPr>
      </w:pPr>
    </w:p>
    <w:p w14:paraId="7D885825" w14:textId="77777777" w:rsidR="00F63760" w:rsidRPr="009706EB" w:rsidRDefault="00F63760" w:rsidP="00DD7F76">
      <w:pPr>
        <w:spacing w:line="240" w:lineRule="auto"/>
        <w:rPr>
          <w:rFonts w:cstheme="minorHAnsi"/>
        </w:rPr>
      </w:pPr>
      <w:r w:rsidRPr="009706EB">
        <w:rPr>
          <w:rFonts w:cstheme="minorHAnsi"/>
        </w:rPr>
        <w:t>Survey(</w:t>
      </w:r>
      <w:r w:rsidRPr="009706EB">
        <w:rPr>
          <w:rFonts w:cstheme="minorHAnsi"/>
          <w:u w:val="single"/>
        </w:rPr>
        <w:t>id</w:t>
      </w:r>
      <w:r w:rsidRPr="009706EB">
        <w:rPr>
          <w:rFonts w:cstheme="minorHAnsi"/>
        </w:rPr>
        <w:t>, title)</w:t>
      </w:r>
    </w:p>
    <w:p w14:paraId="72AA7CBF"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10B68C6F" w14:textId="72413E9D" w:rsidR="00F63760" w:rsidRDefault="00F63760" w:rsidP="00DD7F76">
      <w:pPr>
        <w:spacing w:line="240" w:lineRule="auto"/>
        <w:rPr>
          <w:rFonts w:cstheme="minorHAnsi"/>
        </w:rPr>
      </w:pPr>
      <w:r w:rsidRPr="009706EB">
        <w:rPr>
          <w:rFonts w:cstheme="minorHAnsi"/>
        </w:rPr>
        <w:t>Id: Primary Key, title: not null</w:t>
      </w:r>
    </w:p>
    <w:p w14:paraId="46362CEE" w14:textId="77777777" w:rsidR="00F63760" w:rsidRDefault="00F63760" w:rsidP="00DD7F76">
      <w:pPr>
        <w:spacing w:line="240" w:lineRule="auto"/>
        <w:rPr>
          <w:rFonts w:cstheme="minorHAnsi"/>
        </w:rPr>
      </w:pPr>
      <w:r>
        <w:rPr>
          <w:rFonts w:cstheme="minorHAnsi"/>
        </w:rPr>
        <w:t>Survey relation stores the names of all the surveys that is provided to different customers based on different requirements.</w:t>
      </w:r>
    </w:p>
    <w:p w14:paraId="27667F8D" w14:textId="77777777" w:rsidR="00F63760" w:rsidRDefault="00F63760" w:rsidP="00DD7F76">
      <w:pPr>
        <w:spacing w:line="240" w:lineRule="auto"/>
        <w:rPr>
          <w:rFonts w:cstheme="minorHAnsi"/>
        </w:rPr>
      </w:pPr>
      <w:r>
        <w:rPr>
          <w:rFonts w:cstheme="minorHAnsi"/>
        </w:rPr>
        <w:t>id is the Primary key.</w:t>
      </w:r>
    </w:p>
    <w:p w14:paraId="22381CF1" w14:textId="77777777" w:rsidR="00F63760" w:rsidRPr="009706EB" w:rsidRDefault="00F63760" w:rsidP="00DD7F76">
      <w:pPr>
        <w:spacing w:line="240" w:lineRule="auto"/>
        <w:rPr>
          <w:rFonts w:cstheme="minorHAnsi"/>
        </w:rPr>
      </w:pPr>
      <w:r>
        <w:rPr>
          <w:rFonts w:cstheme="minorHAnsi"/>
        </w:rPr>
        <w:t xml:space="preserve">title is the title of the survey. For example, Product Survey, Company Survey, Branch Survey. This attribute must not be null. </w:t>
      </w:r>
      <w:r>
        <w:rPr>
          <w:rFonts w:cstheme="minorHAnsi"/>
        </w:rPr>
        <w:t xml:space="preserve">In addition, there can be more than one survey with the same name. Since the questions asked in the survey changes by time, we can add/delete the questions in each survey and create a new survey tuple in this table. </w:t>
      </w:r>
    </w:p>
    <w:p w14:paraId="5DBAFF6C" w14:textId="77777777" w:rsidR="00F63760" w:rsidRPr="009706EB" w:rsidRDefault="00F63760" w:rsidP="00DD7F76">
      <w:pPr>
        <w:spacing w:line="240" w:lineRule="auto"/>
        <w:rPr>
          <w:rFonts w:cstheme="minorHAnsi"/>
        </w:rPr>
      </w:pPr>
    </w:p>
    <w:p w14:paraId="69E5C313" w14:textId="77777777" w:rsidR="00F63760" w:rsidRPr="009706EB" w:rsidRDefault="00F63760" w:rsidP="00DD7F76">
      <w:pPr>
        <w:spacing w:line="240" w:lineRule="auto"/>
        <w:rPr>
          <w:rFonts w:cstheme="minorHAnsi"/>
        </w:rPr>
      </w:pPr>
      <w:r w:rsidRPr="009706EB">
        <w:rPr>
          <w:rFonts w:cstheme="minorHAnsi"/>
        </w:rPr>
        <w:t>Questions(</w:t>
      </w:r>
      <w:r w:rsidRPr="009706EB">
        <w:rPr>
          <w:rFonts w:cstheme="minorHAnsi"/>
          <w:u w:val="single"/>
        </w:rPr>
        <w:t>id</w:t>
      </w:r>
      <w:r w:rsidRPr="009706EB">
        <w:rPr>
          <w:rFonts w:cstheme="minorHAnsi"/>
        </w:rPr>
        <w:t>, type, question, surveyid)</w:t>
      </w:r>
    </w:p>
    <w:p w14:paraId="2E799EDF"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02459E3A" w14:textId="4C0BF87B" w:rsidR="00F63760" w:rsidRDefault="00F63760" w:rsidP="00DD7F76">
      <w:pPr>
        <w:spacing w:line="240" w:lineRule="auto"/>
        <w:rPr>
          <w:rFonts w:cstheme="minorHAnsi"/>
        </w:rPr>
      </w:pPr>
      <w:r>
        <w:rPr>
          <w:rFonts w:cstheme="minorHAnsi"/>
        </w:rPr>
        <w:t>i</w:t>
      </w:r>
      <w:r w:rsidRPr="009706EB">
        <w:rPr>
          <w:rFonts w:cstheme="minorHAnsi"/>
        </w:rPr>
        <w:t>d: Primary Key, surveyid: Foreign key, type, question: not null</w:t>
      </w:r>
    </w:p>
    <w:p w14:paraId="43D3B57E" w14:textId="77777777" w:rsidR="00F63760" w:rsidRDefault="00F63760" w:rsidP="00DD7F76">
      <w:pPr>
        <w:spacing w:line="240" w:lineRule="auto"/>
        <w:rPr>
          <w:rFonts w:cstheme="minorHAnsi"/>
        </w:rPr>
      </w:pPr>
      <w:r>
        <w:rPr>
          <w:rFonts w:cstheme="minorHAnsi"/>
        </w:rPr>
        <w:t>Questions table stores the list of all questions that are associated with any of the survey present in the survey table.</w:t>
      </w:r>
    </w:p>
    <w:p w14:paraId="2BE672E0" w14:textId="77777777" w:rsidR="00F63760" w:rsidRDefault="00F63760" w:rsidP="00DD7F76">
      <w:pPr>
        <w:spacing w:line="240" w:lineRule="auto"/>
        <w:rPr>
          <w:rFonts w:cstheme="minorHAnsi"/>
        </w:rPr>
      </w:pPr>
      <w:r>
        <w:rPr>
          <w:rFonts w:cstheme="minorHAnsi"/>
        </w:rPr>
        <w:t>id is the primary key.</w:t>
      </w:r>
    </w:p>
    <w:p w14:paraId="42D1CC86" w14:textId="77777777" w:rsidR="00F63760" w:rsidRDefault="00F63760" w:rsidP="00DD7F76">
      <w:pPr>
        <w:spacing w:line="240" w:lineRule="auto"/>
        <w:rPr>
          <w:rFonts w:cstheme="minorHAnsi"/>
        </w:rPr>
      </w:pPr>
      <w:r>
        <w:rPr>
          <w:rFonts w:cstheme="minorHAnsi"/>
        </w:rPr>
        <w:t xml:space="preserve">type is the kind of question and it should not be a null value. In this relation, we use only three types of questions which are </w:t>
      </w:r>
      <w:r w:rsidRPr="009706EB">
        <w:rPr>
          <w:rFonts w:cstheme="minorHAnsi"/>
        </w:rPr>
        <w:t>objective_single_choice</w:t>
      </w:r>
      <w:r>
        <w:rPr>
          <w:rFonts w:cstheme="minorHAnsi"/>
        </w:rPr>
        <w:t xml:space="preserve"> which means the customer has to choose only one option among the list of options, </w:t>
      </w:r>
      <w:r w:rsidRPr="009706EB">
        <w:rPr>
          <w:rFonts w:cstheme="minorHAnsi"/>
        </w:rPr>
        <w:t>objective_</w:t>
      </w:r>
      <w:r>
        <w:rPr>
          <w:rFonts w:cstheme="minorHAnsi"/>
        </w:rPr>
        <w:t>multiple</w:t>
      </w:r>
      <w:r w:rsidRPr="009706EB">
        <w:rPr>
          <w:rFonts w:cstheme="minorHAnsi"/>
        </w:rPr>
        <w:t>_choice</w:t>
      </w:r>
      <w:r>
        <w:rPr>
          <w:rFonts w:cstheme="minorHAnsi"/>
        </w:rPr>
        <w:t xml:space="preserve"> which means customer can choose one or more option from the list of options, and subjective which means customer has to manually type the answer for the question.</w:t>
      </w:r>
    </w:p>
    <w:p w14:paraId="059FFFA8" w14:textId="77777777" w:rsidR="00F63760" w:rsidRDefault="00F63760" w:rsidP="00DD7F76">
      <w:pPr>
        <w:spacing w:line="240" w:lineRule="auto"/>
        <w:rPr>
          <w:rFonts w:cstheme="minorHAnsi"/>
        </w:rPr>
      </w:pPr>
      <w:r>
        <w:rPr>
          <w:rFonts w:cstheme="minorHAnsi"/>
        </w:rPr>
        <w:t>surveyid is the foreign key that references to a particular survey present in survey table. If a survey is deleted from the survey table, still the same question can be utilized for other surveys. Hence, surveyid is associated with ‘on delete set null’.</w:t>
      </w:r>
    </w:p>
    <w:p w14:paraId="661F94BD" w14:textId="77777777" w:rsidR="00F63760" w:rsidRDefault="00F63760" w:rsidP="00DD7F76">
      <w:pPr>
        <w:spacing w:line="240" w:lineRule="auto"/>
        <w:rPr>
          <w:rFonts w:cstheme="minorHAnsi"/>
        </w:rPr>
      </w:pPr>
      <w:r>
        <w:rPr>
          <w:rFonts w:cstheme="minorHAnsi"/>
        </w:rPr>
        <w:t>question is the actual question that is asked to the customer in the survey. It should not be a null value.</w:t>
      </w:r>
    </w:p>
    <w:p w14:paraId="649A0627" w14:textId="77777777" w:rsidR="00F63760" w:rsidRPr="009706EB" w:rsidRDefault="00F63760" w:rsidP="00DD7F76">
      <w:pPr>
        <w:spacing w:line="240" w:lineRule="auto"/>
        <w:rPr>
          <w:rFonts w:cstheme="minorHAnsi"/>
        </w:rPr>
      </w:pPr>
    </w:p>
    <w:p w14:paraId="03EAEACD" w14:textId="77777777" w:rsidR="00F63760" w:rsidRPr="009706EB" w:rsidRDefault="00F63760" w:rsidP="00DD7F76">
      <w:pPr>
        <w:spacing w:line="240" w:lineRule="auto"/>
        <w:rPr>
          <w:rFonts w:cstheme="minorHAnsi"/>
        </w:rPr>
      </w:pPr>
      <w:r w:rsidRPr="009706EB">
        <w:rPr>
          <w:rFonts w:cstheme="minorHAnsi"/>
        </w:rPr>
        <w:t>Answer(</w:t>
      </w:r>
      <w:r w:rsidRPr="009706EB">
        <w:rPr>
          <w:rFonts w:cstheme="minorHAnsi"/>
          <w:u w:val="single"/>
        </w:rPr>
        <w:t>id</w:t>
      </w:r>
      <w:r w:rsidRPr="009706EB">
        <w:rPr>
          <w:rFonts w:cstheme="minorHAnsi"/>
        </w:rPr>
        <w:t>, text, questionid)</w:t>
      </w:r>
    </w:p>
    <w:p w14:paraId="663E6BC6"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7D5848D6" w14:textId="024872CF" w:rsidR="00F63760" w:rsidRDefault="00F63760" w:rsidP="00DD7F76">
      <w:pPr>
        <w:spacing w:line="240" w:lineRule="auto"/>
        <w:rPr>
          <w:rFonts w:cstheme="minorHAnsi"/>
        </w:rPr>
      </w:pPr>
      <w:r>
        <w:rPr>
          <w:rFonts w:cstheme="minorHAnsi"/>
        </w:rPr>
        <w:t>i</w:t>
      </w:r>
      <w:r w:rsidRPr="009706EB">
        <w:rPr>
          <w:rFonts w:cstheme="minorHAnsi"/>
        </w:rPr>
        <w:t>d: Primary Key, questionid: foreign key</w:t>
      </w:r>
    </w:p>
    <w:p w14:paraId="3EEF2377" w14:textId="77777777" w:rsidR="00F63760" w:rsidRDefault="00F63760" w:rsidP="00DD7F76">
      <w:pPr>
        <w:spacing w:line="240" w:lineRule="auto"/>
        <w:rPr>
          <w:rFonts w:cstheme="minorHAnsi"/>
        </w:rPr>
      </w:pPr>
      <w:r>
        <w:rPr>
          <w:rFonts w:cstheme="minorHAnsi"/>
        </w:rPr>
        <w:t>Answer relation stores the options for every objective question present in the questions relation.</w:t>
      </w:r>
    </w:p>
    <w:p w14:paraId="77307175" w14:textId="77777777" w:rsidR="00F63760" w:rsidRDefault="00F63760" w:rsidP="00DD7F76">
      <w:pPr>
        <w:spacing w:line="240" w:lineRule="auto"/>
        <w:rPr>
          <w:rFonts w:cstheme="minorHAnsi"/>
        </w:rPr>
      </w:pPr>
      <w:r>
        <w:rPr>
          <w:rFonts w:cstheme="minorHAnsi"/>
        </w:rPr>
        <w:t>id is the Primary Key</w:t>
      </w:r>
    </w:p>
    <w:p w14:paraId="187D7E8E" w14:textId="77777777" w:rsidR="00F63760" w:rsidRDefault="00F63760" w:rsidP="00DD7F76">
      <w:pPr>
        <w:spacing w:line="240" w:lineRule="auto"/>
        <w:rPr>
          <w:rFonts w:cstheme="minorHAnsi"/>
        </w:rPr>
      </w:pPr>
      <w:r>
        <w:rPr>
          <w:rFonts w:cstheme="minorHAnsi"/>
        </w:rPr>
        <w:t>text is the answer options for every objective question present in the questions relation. If the question in the questions relation is subjective, then corresponding tuple in the Answer relation will be filled by null. So, the text field can be null.</w:t>
      </w:r>
    </w:p>
    <w:p w14:paraId="216CDA8A" w14:textId="77777777" w:rsidR="00F63760" w:rsidRPr="009706EB" w:rsidRDefault="00F63760" w:rsidP="00DD7F76">
      <w:pPr>
        <w:spacing w:line="240" w:lineRule="auto"/>
        <w:rPr>
          <w:rFonts w:cstheme="minorHAnsi"/>
        </w:rPr>
      </w:pPr>
      <w:r>
        <w:rPr>
          <w:rFonts w:cstheme="minorHAnsi"/>
        </w:rPr>
        <w:t>questionid is the foreign key attribute that references to the primary key in the questions relation. If there is no questionid, then the corresponding tuple in the answer relation must be deleted. Hence this attribute is set to ‘on delete cascade’.</w:t>
      </w:r>
    </w:p>
    <w:p w14:paraId="6808A883" w14:textId="77777777" w:rsidR="00F63760" w:rsidRPr="009706EB" w:rsidRDefault="00F63760" w:rsidP="00DD7F76">
      <w:pPr>
        <w:spacing w:line="240" w:lineRule="auto"/>
        <w:rPr>
          <w:rFonts w:cstheme="minorHAnsi"/>
        </w:rPr>
      </w:pPr>
    </w:p>
    <w:p w14:paraId="2F359543" w14:textId="77777777" w:rsidR="00F63760" w:rsidRPr="009706EB" w:rsidRDefault="00F63760" w:rsidP="00DD7F76">
      <w:pPr>
        <w:spacing w:line="240" w:lineRule="auto"/>
        <w:rPr>
          <w:rFonts w:cstheme="minorHAnsi"/>
        </w:rPr>
      </w:pPr>
      <w:r w:rsidRPr="009706EB">
        <w:rPr>
          <w:rFonts w:cstheme="minorHAnsi"/>
        </w:rPr>
        <w:t>Responder(</w:t>
      </w:r>
      <w:r w:rsidRPr="009706EB">
        <w:rPr>
          <w:rFonts w:cstheme="minorHAnsi"/>
          <w:u w:val="single"/>
        </w:rPr>
        <w:t>id</w:t>
      </w:r>
      <w:r w:rsidRPr="009706EB">
        <w:rPr>
          <w:rFonts w:cstheme="minorHAnsi"/>
        </w:rPr>
        <w:t xml:space="preserve">, </w:t>
      </w:r>
      <w:r>
        <w:rPr>
          <w:rFonts w:cstheme="minorHAnsi"/>
        </w:rPr>
        <w:t>custome</w:t>
      </w:r>
      <w:r w:rsidRPr="009706EB">
        <w:rPr>
          <w:rFonts w:cstheme="minorHAnsi"/>
        </w:rPr>
        <w:t>rid, productid, surveyid)</w:t>
      </w:r>
    </w:p>
    <w:p w14:paraId="35AC05DB" w14:textId="77777777" w:rsidR="00F63760" w:rsidRPr="009706EB" w:rsidRDefault="00F63760" w:rsidP="00DD7F76">
      <w:pPr>
        <w:spacing w:line="240" w:lineRule="auto"/>
        <w:rPr>
          <w:rFonts w:cstheme="minorHAnsi"/>
          <w:u w:val="single"/>
        </w:rPr>
      </w:pPr>
      <w:r w:rsidRPr="009706EB">
        <w:rPr>
          <w:rFonts w:cstheme="minorHAnsi"/>
          <w:u w:val="single"/>
        </w:rPr>
        <w:t xml:space="preserve">Constraints: </w:t>
      </w:r>
    </w:p>
    <w:p w14:paraId="1D834D02" w14:textId="306926CC" w:rsidR="00F63760" w:rsidRDefault="00F63760" w:rsidP="00DD7F76">
      <w:pPr>
        <w:spacing w:line="240" w:lineRule="auto"/>
        <w:rPr>
          <w:rFonts w:cstheme="minorHAnsi"/>
        </w:rPr>
      </w:pPr>
      <w:r>
        <w:rPr>
          <w:rFonts w:cstheme="minorHAnsi"/>
        </w:rPr>
        <w:t>i</w:t>
      </w:r>
      <w:r w:rsidRPr="009706EB">
        <w:rPr>
          <w:rFonts w:cstheme="minorHAnsi"/>
        </w:rPr>
        <w:t xml:space="preserve">d: Primary Key, </w:t>
      </w:r>
      <w:r>
        <w:rPr>
          <w:rFonts w:cstheme="minorHAnsi"/>
        </w:rPr>
        <w:t>custom</w:t>
      </w:r>
      <w:r w:rsidRPr="009706EB">
        <w:rPr>
          <w:rFonts w:cstheme="minorHAnsi"/>
        </w:rPr>
        <w:t>erid, productid, surveyid: Foreign Key</w:t>
      </w:r>
    </w:p>
    <w:p w14:paraId="512E1753" w14:textId="3FEE38E0" w:rsidR="00F63760" w:rsidRDefault="00F63760" w:rsidP="00DD7F76">
      <w:pPr>
        <w:spacing w:line="240" w:lineRule="auto"/>
        <w:rPr>
          <w:rFonts w:cstheme="minorHAnsi"/>
        </w:rPr>
      </w:pPr>
      <w:r>
        <w:rPr>
          <w:rFonts w:cstheme="minorHAnsi"/>
        </w:rPr>
        <w:t xml:space="preserve">Responder relation stores the data about the customer who is answering various questions in different surveys. It indicates which user is responding for a survey </w:t>
      </w:r>
      <w:r w:rsidR="00E96E96">
        <w:rPr>
          <w:rFonts w:cstheme="minorHAnsi"/>
        </w:rPr>
        <w:t>due to the purchase of a</w:t>
      </w:r>
      <w:r>
        <w:rPr>
          <w:rFonts w:cstheme="minorHAnsi"/>
        </w:rPr>
        <w:t xml:space="preserve"> particular product.</w:t>
      </w:r>
    </w:p>
    <w:p w14:paraId="70419D92" w14:textId="77777777" w:rsidR="00F63760" w:rsidRDefault="00F63760" w:rsidP="00DD7F76">
      <w:pPr>
        <w:spacing w:line="240" w:lineRule="auto"/>
        <w:rPr>
          <w:rFonts w:cstheme="minorHAnsi"/>
        </w:rPr>
      </w:pPr>
      <w:r>
        <w:rPr>
          <w:rFonts w:cstheme="minorHAnsi"/>
        </w:rPr>
        <w:t>id is the primary key for the responder relation.</w:t>
      </w:r>
    </w:p>
    <w:p w14:paraId="2046E2C0" w14:textId="77777777" w:rsidR="00F63760" w:rsidRDefault="00F63760" w:rsidP="00DD7F76">
      <w:pPr>
        <w:spacing w:line="240" w:lineRule="auto"/>
        <w:rPr>
          <w:rFonts w:cstheme="minorHAnsi"/>
        </w:rPr>
      </w:pPr>
      <w:r>
        <w:rPr>
          <w:rFonts w:cstheme="minorHAnsi"/>
        </w:rPr>
        <w:t xml:space="preserve">customerid is the foreign key that references to the primary key in the Customer relation. </w:t>
      </w:r>
    </w:p>
    <w:p w14:paraId="5A75AB34" w14:textId="77777777" w:rsidR="00F63760" w:rsidRDefault="00F63760" w:rsidP="00DD7F76">
      <w:pPr>
        <w:spacing w:line="240" w:lineRule="auto"/>
        <w:rPr>
          <w:rFonts w:cstheme="minorHAnsi"/>
        </w:rPr>
      </w:pPr>
      <w:r>
        <w:rPr>
          <w:rFonts w:cstheme="minorHAnsi"/>
        </w:rPr>
        <w:t>productid is the foreign key that references to the primary key in the Product relation.</w:t>
      </w:r>
    </w:p>
    <w:p w14:paraId="6F35C05B" w14:textId="77777777" w:rsidR="00F63760" w:rsidRDefault="00F63760" w:rsidP="00DD7F76">
      <w:pPr>
        <w:spacing w:line="240" w:lineRule="auto"/>
        <w:rPr>
          <w:rFonts w:cstheme="minorHAnsi"/>
        </w:rPr>
      </w:pPr>
      <w:r>
        <w:rPr>
          <w:rFonts w:cstheme="minorHAnsi"/>
        </w:rPr>
        <w:t>surveyid is the foreign key that references to the primary key in the Survey relation.</w:t>
      </w:r>
    </w:p>
    <w:p w14:paraId="7C21546C" w14:textId="77777777" w:rsidR="00F63760" w:rsidRPr="009706EB" w:rsidRDefault="00F63760" w:rsidP="00DD7F76">
      <w:pPr>
        <w:spacing w:line="240" w:lineRule="auto"/>
        <w:rPr>
          <w:rFonts w:cstheme="minorHAnsi"/>
        </w:rPr>
      </w:pPr>
      <w:r>
        <w:rPr>
          <w:rFonts w:cstheme="minorHAnsi"/>
        </w:rPr>
        <w:t xml:space="preserve">If a customerid or productid or customerid is deleted, still the data provided by the customer in a survey about a product the customer purchased before getting deleted can be used by Rubix for analysis. Hence, customerid, productid, and surveyid are set to ‘on delete set null’. </w:t>
      </w:r>
    </w:p>
    <w:p w14:paraId="25B0ACB2" w14:textId="77777777" w:rsidR="00F63760" w:rsidRPr="009706EB" w:rsidRDefault="00F63760" w:rsidP="00DD7F76">
      <w:pPr>
        <w:spacing w:line="240" w:lineRule="auto"/>
        <w:rPr>
          <w:rFonts w:cstheme="minorHAnsi"/>
        </w:rPr>
      </w:pPr>
    </w:p>
    <w:p w14:paraId="05DDED14" w14:textId="77777777" w:rsidR="00F63760" w:rsidRPr="009706EB" w:rsidRDefault="00F63760" w:rsidP="00DD7F76">
      <w:pPr>
        <w:spacing w:line="240" w:lineRule="auto"/>
        <w:rPr>
          <w:rFonts w:cstheme="minorHAnsi"/>
        </w:rPr>
      </w:pPr>
      <w:r w:rsidRPr="009706EB">
        <w:rPr>
          <w:rFonts w:cstheme="minorHAnsi"/>
        </w:rPr>
        <w:t>Response(</w:t>
      </w:r>
      <w:r w:rsidRPr="009706EB">
        <w:rPr>
          <w:rFonts w:cstheme="minorHAnsi"/>
          <w:u w:val="single"/>
        </w:rPr>
        <w:t>id</w:t>
      </w:r>
      <w:r w:rsidRPr="009706EB">
        <w:rPr>
          <w:rFonts w:cstheme="minorHAnsi"/>
        </w:rPr>
        <w:t>, questionid, answerid, responsetext, responderid)</w:t>
      </w:r>
    </w:p>
    <w:p w14:paraId="2DDCC586" w14:textId="77777777" w:rsidR="00F63760" w:rsidRPr="009706EB" w:rsidRDefault="00F63760" w:rsidP="00DD7F76">
      <w:pPr>
        <w:spacing w:line="240" w:lineRule="auto"/>
        <w:rPr>
          <w:rFonts w:cstheme="minorHAnsi"/>
          <w:u w:val="single"/>
        </w:rPr>
      </w:pPr>
      <w:r w:rsidRPr="009706EB">
        <w:rPr>
          <w:rFonts w:cstheme="minorHAnsi"/>
          <w:u w:val="single"/>
        </w:rPr>
        <w:lastRenderedPageBreak/>
        <w:t>Constraints:</w:t>
      </w:r>
    </w:p>
    <w:p w14:paraId="52897621" w14:textId="4D023169" w:rsidR="00F63760" w:rsidRDefault="00F63760" w:rsidP="00DD7F76">
      <w:pPr>
        <w:spacing w:line="240" w:lineRule="auto"/>
        <w:rPr>
          <w:rFonts w:cstheme="minorHAnsi"/>
        </w:rPr>
      </w:pPr>
      <w:r w:rsidRPr="009706EB">
        <w:rPr>
          <w:rFonts w:cstheme="minorHAnsi"/>
        </w:rPr>
        <w:t xml:space="preserve">Id: Primary key, questionid, answerid, responderid: Foreign Key </w:t>
      </w:r>
    </w:p>
    <w:p w14:paraId="7E85A57A" w14:textId="77777777" w:rsidR="00F63760" w:rsidRDefault="00F63760" w:rsidP="00DD7F76">
      <w:pPr>
        <w:spacing w:line="240" w:lineRule="auto"/>
        <w:rPr>
          <w:rFonts w:cstheme="minorHAnsi"/>
        </w:rPr>
      </w:pPr>
      <w:r>
        <w:rPr>
          <w:rFonts w:cstheme="minorHAnsi"/>
        </w:rPr>
        <w:t>Response is the relation that stores the data about the responses provided by customers in the survey.</w:t>
      </w:r>
    </w:p>
    <w:p w14:paraId="682A4330" w14:textId="77777777" w:rsidR="00F63760" w:rsidRDefault="00F63760" w:rsidP="00DD7F76">
      <w:pPr>
        <w:spacing w:line="240" w:lineRule="auto"/>
        <w:rPr>
          <w:rFonts w:cstheme="minorHAnsi"/>
        </w:rPr>
      </w:pPr>
      <w:r>
        <w:rPr>
          <w:rFonts w:cstheme="minorHAnsi"/>
        </w:rPr>
        <w:t>id is the primary key.</w:t>
      </w:r>
    </w:p>
    <w:p w14:paraId="38606AAB" w14:textId="77777777" w:rsidR="00F63760" w:rsidRDefault="00F63760" w:rsidP="00DD7F76">
      <w:pPr>
        <w:spacing w:line="240" w:lineRule="auto"/>
        <w:rPr>
          <w:rFonts w:cstheme="minorHAnsi"/>
        </w:rPr>
      </w:pPr>
      <w:r>
        <w:rPr>
          <w:rFonts w:cstheme="minorHAnsi"/>
        </w:rPr>
        <w:t>questionid is the foreign key that references to the primary key in the Questions table.</w:t>
      </w:r>
    </w:p>
    <w:p w14:paraId="65E900FA" w14:textId="77777777" w:rsidR="00F63760" w:rsidRDefault="00F63760" w:rsidP="00DD7F76">
      <w:pPr>
        <w:spacing w:line="240" w:lineRule="auto"/>
        <w:rPr>
          <w:rFonts w:cstheme="minorHAnsi"/>
        </w:rPr>
      </w:pPr>
      <w:r>
        <w:rPr>
          <w:rFonts w:cstheme="minorHAnsi"/>
        </w:rPr>
        <w:t>answerid is the foreign key that references to the primary key in the Answer table.</w:t>
      </w:r>
    </w:p>
    <w:p w14:paraId="36D77560" w14:textId="77777777" w:rsidR="00F63760" w:rsidRDefault="00F63760" w:rsidP="00DD7F76">
      <w:pPr>
        <w:spacing w:line="240" w:lineRule="auto"/>
        <w:rPr>
          <w:rFonts w:cstheme="minorHAnsi"/>
        </w:rPr>
      </w:pPr>
      <w:r>
        <w:rPr>
          <w:rFonts w:cstheme="minorHAnsi"/>
        </w:rPr>
        <w:t>responsetext is the attribute that stores the option/options chosen by the customer for an objective question and the answer typed by the customer for a subjective question in the survey. In this survey application, it is mandatory for every customer who takes the survey to provide answers to all the questions in the survey i.e; choose option/s for objective questions and input answer/feedback for subjective questions. Hence, responsetext field must not be null value.</w:t>
      </w:r>
    </w:p>
    <w:p w14:paraId="02BEB5B3" w14:textId="77A856C6" w:rsidR="00F63760" w:rsidRDefault="00F63760" w:rsidP="00DD7F76">
      <w:pPr>
        <w:spacing w:line="240" w:lineRule="auto"/>
        <w:rPr>
          <w:rFonts w:cstheme="minorHAnsi"/>
        </w:rPr>
      </w:pPr>
      <w:r>
        <w:rPr>
          <w:rFonts w:cstheme="minorHAnsi"/>
        </w:rPr>
        <w:t>responderid is the foreign key that references to the primary key in the Responder table which provides details about the customers who have taken the survey for a product. If the id in the responder table is deleted, still the data record can be used by the company for data analysis. Hence, this attribute is set to ‘on delete set null’.</w:t>
      </w:r>
    </w:p>
    <w:p w14:paraId="1015E172" w14:textId="77777777" w:rsidR="00DB0474" w:rsidRPr="009706EB" w:rsidRDefault="00DB0474" w:rsidP="00DD7F76">
      <w:pPr>
        <w:spacing w:line="240" w:lineRule="auto"/>
        <w:rPr>
          <w:rFonts w:cstheme="minorHAnsi"/>
        </w:rPr>
      </w:pPr>
    </w:p>
    <w:p w14:paraId="6F0F703F" w14:textId="008060E4" w:rsidR="00745499" w:rsidRPr="00F94179" w:rsidRDefault="00F94179" w:rsidP="00DD7F76">
      <w:pPr>
        <w:spacing w:line="240" w:lineRule="auto"/>
        <w:rPr>
          <w:rFonts w:eastAsia="Verdana"/>
          <w:b/>
          <w:bCs/>
          <w:sz w:val="20"/>
          <w:szCs w:val="20"/>
          <w14:ligatures w14:val="standard"/>
        </w:rPr>
      </w:pPr>
      <w:r w:rsidRPr="00F94179">
        <w:rPr>
          <w:rFonts w:eastAsia="Verdana"/>
          <w:b/>
          <w:bCs/>
          <w:sz w:val="20"/>
          <w:szCs w:val="20"/>
          <w14:ligatures w14:val="standard"/>
        </w:rPr>
        <w:t xml:space="preserve">3.3 SQL </w:t>
      </w:r>
      <w:r w:rsidR="007C1273">
        <w:rPr>
          <w:rFonts w:eastAsia="Verdana"/>
          <w:b/>
          <w:bCs/>
          <w:sz w:val="20"/>
          <w:szCs w:val="20"/>
          <w14:ligatures w14:val="standard"/>
        </w:rPr>
        <w:t>Data Definition Language(</w:t>
      </w:r>
      <w:r w:rsidRPr="00F94179">
        <w:rPr>
          <w:rFonts w:eastAsia="Verdana"/>
          <w:b/>
          <w:bCs/>
          <w:sz w:val="20"/>
          <w:szCs w:val="20"/>
          <w14:ligatures w14:val="standard"/>
        </w:rPr>
        <w:t>DDL</w:t>
      </w:r>
      <w:r w:rsidR="007C1273">
        <w:rPr>
          <w:rFonts w:eastAsia="Verdana"/>
          <w:b/>
          <w:bCs/>
          <w:sz w:val="20"/>
          <w:szCs w:val="20"/>
          <w14:ligatures w14:val="standard"/>
        </w:rPr>
        <w:t>)</w:t>
      </w:r>
      <w:r w:rsidRPr="00F94179">
        <w:rPr>
          <w:rFonts w:eastAsia="Verdana"/>
          <w:b/>
          <w:bCs/>
          <w:sz w:val="20"/>
          <w:szCs w:val="20"/>
          <w14:ligatures w14:val="standard"/>
        </w:rPr>
        <w:t xml:space="preserve"> Commands for creating the database according to the schema specified in 3.2</w:t>
      </w:r>
    </w:p>
    <w:p w14:paraId="3A7D8CAB" w14:textId="77777777" w:rsidR="001B41B1" w:rsidRPr="009706EB" w:rsidRDefault="001B41B1" w:rsidP="00DD7F76">
      <w:pPr>
        <w:spacing w:line="240" w:lineRule="auto"/>
        <w:rPr>
          <w:rFonts w:cstheme="minorHAnsi"/>
        </w:rPr>
      </w:pPr>
      <w:r w:rsidRPr="009706EB">
        <w:rPr>
          <w:rFonts w:cstheme="minorHAnsi"/>
        </w:rPr>
        <w:t>Create Table Company(</w:t>
      </w:r>
    </w:p>
    <w:p w14:paraId="7D8A3FEE" w14:textId="77777777" w:rsidR="001B41B1" w:rsidRPr="009706EB" w:rsidRDefault="001B41B1" w:rsidP="00DD7F76">
      <w:pPr>
        <w:spacing w:line="240" w:lineRule="auto"/>
        <w:rPr>
          <w:rFonts w:cstheme="minorHAnsi"/>
        </w:rPr>
      </w:pPr>
      <w:r w:rsidRPr="009706EB">
        <w:rPr>
          <w:rFonts w:cstheme="minorHAnsi"/>
        </w:rPr>
        <w:tab/>
        <w:t>id int,</w:t>
      </w:r>
    </w:p>
    <w:p w14:paraId="3BC37610" w14:textId="77777777" w:rsidR="001B41B1" w:rsidRPr="009706EB" w:rsidRDefault="001B41B1" w:rsidP="00DD7F76">
      <w:pPr>
        <w:spacing w:line="240" w:lineRule="auto"/>
        <w:rPr>
          <w:rFonts w:cstheme="minorHAnsi"/>
        </w:rPr>
      </w:pPr>
      <w:r w:rsidRPr="009706EB">
        <w:rPr>
          <w:rFonts w:cstheme="minorHAnsi"/>
        </w:rPr>
        <w:tab/>
        <w:t>name varchar(20)</w:t>
      </w:r>
      <w:r>
        <w:rPr>
          <w:rFonts w:cstheme="minorHAnsi"/>
        </w:rPr>
        <w:t xml:space="preserve"> not null</w:t>
      </w:r>
      <w:r w:rsidRPr="009706EB">
        <w:rPr>
          <w:rFonts w:cstheme="minorHAnsi"/>
        </w:rPr>
        <w:t>,</w:t>
      </w:r>
    </w:p>
    <w:p w14:paraId="54950D2B" w14:textId="77777777" w:rsidR="001B41B1" w:rsidRPr="009706EB" w:rsidRDefault="001B41B1" w:rsidP="00DD7F76">
      <w:pPr>
        <w:spacing w:line="240" w:lineRule="auto"/>
        <w:rPr>
          <w:rFonts w:cstheme="minorHAnsi"/>
        </w:rPr>
      </w:pPr>
      <w:r w:rsidRPr="009706EB">
        <w:rPr>
          <w:rFonts w:cstheme="minorHAnsi"/>
        </w:rPr>
        <w:tab/>
        <w:t>Primary key (id)</w:t>
      </w:r>
    </w:p>
    <w:p w14:paraId="7526FDCA" w14:textId="77777777" w:rsidR="001B41B1" w:rsidRPr="000877A4" w:rsidRDefault="001B41B1" w:rsidP="00DD7F76">
      <w:pPr>
        <w:spacing w:line="240" w:lineRule="auto"/>
        <w:rPr>
          <w:rFonts w:cstheme="minorHAnsi"/>
        </w:rPr>
      </w:pPr>
      <w:r w:rsidRPr="009706EB">
        <w:rPr>
          <w:rFonts w:cstheme="minorHAnsi"/>
        </w:rPr>
        <w:t>);</w:t>
      </w:r>
    </w:p>
    <w:p w14:paraId="73E3200C" w14:textId="77777777" w:rsidR="001B41B1" w:rsidRPr="009706EB" w:rsidRDefault="001B41B1" w:rsidP="00DD7F76">
      <w:pPr>
        <w:spacing w:line="240" w:lineRule="auto"/>
        <w:rPr>
          <w:rFonts w:cstheme="minorHAnsi"/>
        </w:rPr>
      </w:pPr>
      <w:r w:rsidRPr="009706EB">
        <w:rPr>
          <w:rFonts w:cstheme="minorHAnsi"/>
        </w:rPr>
        <w:t>Create Table Product (</w:t>
      </w:r>
    </w:p>
    <w:p w14:paraId="6B515B53" w14:textId="77777777" w:rsidR="001B41B1" w:rsidRPr="009706EB" w:rsidRDefault="001B41B1" w:rsidP="00DD7F76">
      <w:pPr>
        <w:spacing w:line="240" w:lineRule="auto"/>
        <w:rPr>
          <w:rFonts w:cstheme="minorHAnsi"/>
        </w:rPr>
      </w:pPr>
      <w:r w:rsidRPr="009706EB">
        <w:rPr>
          <w:rFonts w:cstheme="minorHAnsi"/>
        </w:rPr>
        <w:tab/>
        <w:t>id int,</w:t>
      </w:r>
    </w:p>
    <w:p w14:paraId="2B297FCE" w14:textId="77777777" w:rsidR="001B41B1" w:rsidRPr="009706EB" w:rsidRDefault="001B41B1" w:rsidP="00DD7F76">
      <w:pPr>
        <w:spacing w:line="240" w:lineRule="auto"/>
        <w:rPr>
          <w:rFonts w:cstheme="minorHAnsi"/>
        </w:rPr>
      </w:pPr>
      <w:r w:rsidRPr="009706EB">
        <w:rPr>
          <w:rFonts w:cstheme="minorHAnsi"/>
        </w:rPr>
        <w:tab/>
        <w:t>name varchar(20) not null,</w:t>
      </w:r>
    </w:p>
    <w:p w14:paraId="7218D707" w14:textId="77777777" w:rsidR="001B41B1" w:rsidRPr="009706EB" w:rsidRDefault="001B41B1" w:rsidP="00DD7F76">
      <w:pPr>
        <w:spacing w:line="240" w:lineRule="auto"/>
        <w:rPr>
          <w:rFonts w:cstheme="minorHAnsi"/>
        </w:rPr>
      </w:pPr>
      <w:r w:rsidRPr="009706EB">
        <w:rPr>
          <w:rFonts w:cstheme="minorHAnsi"/>
        </w:rPr>
        <w:tab/>
        <w:t>category varchar(20) not null,</w:t>
      </w:r>
    </w:p>
    <w:p w14:paraId="3DFE158A" w14:textId="77777777" w:rsidR="001B41B1" w:rsidRPr="009706EB" w:rsidRDefault="001B41B1" w:rsidP="00DD7F76">
      <w:pPr>
        <w:spacing w:line="240" w:lineRule="auto"/>
        <w:rPr>
          <w:rFonts w:cstheme="minorHAnsi"/>
        </w:rPr>
      </w:pPr>
      <w:r w:rsidRPr="009706EB">
        <w:rPr>
          <w:rFonts w:cstheme="minorHAnsi"/>
        </w:rPr>
        <w:tab/>
        <w:t>companyid  int,</w:t>
      </w:r>
    </w:p>
    <w:p w14:paraId="578D1B7C" w14:textId="77777777" w:rsidR="001B41B1" w:rsidRPr="009706EB" w:rsidRDefault="001B41B1" w:rsidP="00DD7F76">
      <w:pPr>
        <w:spacing w:line="240" w:lineRule="auto"/>
        <w:rPr>
          <w:rFonts w:cstheme="minorHAnsi"/>
        </w:rPr>
      </w:pPr>
      <w:r w:rsidRPr="009706EB">
        <w:rPr>
          <w:rFonts w:cstheme="minorHAnsi"/>
        </w:rPr>
        <w:tab/>
        <w:t>primary key (id),</w:t>
      </w:r>
    </w:p>
    <w:p w14:paraId="5B644168" w14:textId="2EB647FA" w:rsidR="001B41B1" w:rsidRPr="009706EB" w:rsidRDefault="001B41B1" w:rsidP="00DD7F76">
      <w:pPr>
        <w:spacing w:line="240" w:lineRule="auto"/>
        <w:ind w:left="708"/>
        <w:rPr>
          <w:rFonts w:cstheme="minorHAnsi"/>
        </w:rPr>
      </w:pPr>
      <w:r w:rsidRPr="009706EB">
        <w:rPr>
          <w:rFonts w:cstheme="minorHAnsi"/>
        </w:rPr>
        <w:t>foreign key (companyid) references company(id) o</w:t>
      </w:r>
      <w:r w:rsidR="00EB14D5">
        <w:rPr>
          <w:rFonts w:cstheme="minorHAnsi"/>
        </w:rPr>
        <w:t xml:space="preserve">n </w:t>
      </w:r>
      <w:r w:rsidRPr="009706EB">
        <w:rPr>
          <w:rFonts w:cstheme="minorHAnsi"/>
        </w:rPr>
        <w:t>delete cascade</w:t>
      </w:r>
    </w:p>
    <w:p w14:paraId="302E190F" w14:textId="77777777" w:rsidR="001B41B1" w:rsidRPr="009706EB" w:rsidRDefault="001B41B1" w:rsidP="00DD7F76">
      <w:pPr>
        <w:spacing w:line="240" w:lineRule="auto"/>
        <w:rPr>
          <w:rFonts w:cstheme="minorHAnsi"/>
        </w:rPr>
      </w:pPr>
      <w:r w:rsidRPr="009706EB">
        <w:rPr>
          <w:rFonts w:cstheme="minorHAnsi"/>
        </w:rPr>
        <w:t>);</w:t>
      </w:r>
    </w:p>
    <w:p w14:paraId="73842BF6" w14:textId="77777777" w:rsidR="001B41B1" w:rsidRPr="009706EB" w:rsidRDefault="001B41B1" w:rsidP="00DD7F76">
      <w:pPr>
        <w:spacing w:line="240" w:lineRule="auto"/>
        <w:rPr>
          <w:rFonts w:cstheme="minorHAnsi"/>
        </w:rPr>
      </w:pPr>
      <w:r w:rsidRPr="009706EB">
        <w:rPr>
          <w:rFonts w:cstheme="minorHAnsi"/>
        </w:rPr>
        <w:t>Create Table Customer (</w:t>
      </w:r>
    </w:p>
    <w:p w14:paraId="30978291" w14:textId="77777777" w:rsidR="001B41B1" w:rsidRPr="009706EB" w:rsidRDefault="001B41B1" w:rsidP="00DD7F76">
      <w:pPr>
        <w:spacing w:line="240" w:lineRule="auto"/>
        <w:ind w:firstLine="720"/>
        <w:rPr>
          <w:rFonts w:cstheme="minorHAnsi"/>
        </w:rPr>
      </w:pPr>
      <w:r w:rsidRPr="009706EB">
        <w:rPr>
          <w:rFonts w:cstheme="minorHAnsi"/>
        </w:rPr>
        <w:t>id int,</w:t>
      </w:r>
    </w:p>
    <w:p w14:paraId="3F78B471" w14:textId="77777777" w:rsidR="001B41B1" w:rsidRPr="009706EB" w:rsidRDefault="001B41B1" w:rsidP="00DD7F76">
      <w:pPr>
        <w:spacing w:line="240" w:lineRule="auto"/>
        <w:ind w:firstLine="720"/>
        <w:rPr>
          <w:rFonts w:cstheme="minorHAnsi"/>
        </w:rPr>
      </w:pPr>
      <w:r w:rsidRPr="009706EB">
        <w:rPr>
          <w:rFonts w:cstheme="minorHAnsi"/>
        </w:rPr>
        <w:t>name varchar(20)</w:t>
      </w:r>
      <w:r>
        <w:rPr>
          <w:rFonts w:cstheme="minorHAnsi"/>
        </w:rPr>
        <w:t xml:space="preserve"> not null</w:t>
      </w:r>
      <w:r w:rsidRPr="009706EB">
        <w:rPr>
          <w:rFonts w:cstheme="minorHAnsi"/>
        </w:rPr>
        <w:t>,</w:t>
      </w:r>
    </w:p>
    <w:p w14:paraId="14AF1CA2" w14:textId="77777777" w:rsidR="001B41B1" w:rsidRPr="009706EB" w:rsidRDefault="001B41B1" w:rsidP="00DD7F76">
      <w:pPr>
        <w:spacing w:line="240" w:lineRule="auto"/>
        <w:ind w:firstLine="720"/>
        <w:rPr>
          <w:rFonts w:cstheme="minorHAnsi"/>
        </w:rPr>
      </w:pPr>
      <w:r w:rsidRPr="009706EB">
        <w:rPr>
          <w:rFonts w:cstheme="minorHAnsi"/>
        </w:rPr>
        <w:t>age int not null,</w:t>
      </w:r>
    </w:p>
    <w:p w14:paraId="1CEA3491" w14:textId="77777777" w:rsidR="001B41B1" w:rsidRPr="009706EB" w:rsidRDefault="001B41B1" w:rsidP="00DD7F76">
      <w:pPr>
        <w:spacing w:line="240" w:lineRule="auto"/>
        <w:ind w:firstLine="720"/>
        <w:rPr>
          <w:rFonts w:cstheme="minorHAnsi"/>
        </w:rPr>
      </w:pPr>
      <w:r w:rsidRPr="009706EB">
        <w:rPr>
          <w:rFonts w:cstheme="minorHAnsi"/>
        </w:rPr>
        <w:t>gender varchar(</w:t>
      </w:r>
      <w:r>
        <w:rPr>
          <w:rFonts w:cstheme="minorHAnsi"/>
        </w:rPr>
        <w:t>2</w:t>
      </w:r>
      <w:r w:rsidRPr="009706EB">
        <w:rPr>
          <w:rFonts w:cstheme="minorHAnsi"/>
        </w:rPr>
        <w:t>0) not null,</w:t>
      </w:r>
    </w:p>
    <w:p w14:paraId="5FEF5D9D" w14:textId="77777777" w:rsidR="001B41B1" w:rsidRPr="009706EB" w:rsidRDefault="001B41B1" w:rsidP="00DD7F76">
      <w:pPr>
        <w:spacing w:line="240" w:lineRule="auto"/>
        <w:ind w:firstLine="720"/>
        <w:rPr>
          <w:rFonts w:cstheme="minorHAnsi"/>
        </w:rPr>
      </w:pPr>
      <w:r w:rsidRPr="009706EB">
        <w:rPr>
          <w:rFonts w:cstheme="minorHAnsi"/>
        </w:rPr>
        <w:t>branch varchar(</w:t>
      </w:r>
      <w:r>
        <w:rPr>
          <w:rFonts w:cstheme="minorHAnsi"/>
        </w:rPr>
        <w:t>2</w:t>
      </w:r>
      <w:r w:rsidRPr="009706EB">
        <w:rPr>
          <w:rFonts w:cstheme="minorHAnsi"/>
        </w:rPr>
        <w:t>0) not null,</w:t>
      </w:r>
    </w:p>
    <w:p w14:paraId="7CE7400D" w14:textId="77777777" w:rsidR="001B41B1" w:rsidRPr="009706EB" w:rsidRDefault="001B41B1" w:rsidP="00DD7F76">
      <w:pPr>
        <w:spacing w:line="240" w:lineRule="auto"/>
        <w:ind w:firstLine="720"/>
        <w:rPr>
          <w:rFonts w:cstheme="minorHAnsi"/>
        </w:rPr>
      </w:pPr>
      <w:r w:rsidRPr="009706EB">
        <w:rPr>
          <w:rFonts w:cstheme="minorHAnsi"/>
        </w:rPr>
        <w:t>country varchar(</w:t>
      </w:r>
      <w:r>
        <w:rPr>
          <w:rFonts w:cstheme="minorHAnsi"/>
        </w:rPr>
        <w:t>20</w:t>
      </w:r>
      <w:r w:rsidRPr="009706EB">
        <w:rPr>
          <w:rFonts w:cstheme="minorHAnsi"/>
        </w:rPr>
        <w:t>) not null,</w:t>
      </w:r>
    </w:p>
    <w:p w14:paraId="4E9121C4" w14:textId="77777777" w:rsidR="001B41B1" w:rsidRPr="009706EB" w:rsidRDefault="001B41B1" w:rsidP="00DD7F76">
      <w:pPr>
        <w:spacing w:line="240" w:lineRule="auto"/>
        <w:ind w:firstLine="720"/>
        <w:rPr>
          <w:rFonts w:cstheme="minorHAnsi"/>
        </w:rPr>
      </w:pPr>
      <w:r w:rsidRPr="009706EB">
        <w:rPr>
          <w:rFonts w:cstheme="minorHAnsi"/>
        </w:rPr>
        <w:t>primary key (id)</w:t>
      </w:r>
    </w:p>
    <w:p w14:paraId="30C93D89" w14:textId="77777777" w:rsidR="001B41B1" w:rsidRPr="009706EB" w:rsidRDefault="001B41B1" w:rsidP="00DD7F76">
      <w:pPr>
        <w:spacing w:line="240" w:lineRule="auto"/>
        <w:rPr>
          <w:rFonts w:cstheme="minorHAnsi"/>
        </w:rPr>
      </w:pPr>
      <w:r w:rsidRPr="009706EB">
        <w:rPr>
          <w:rFonts w:cstheme="minorHAnsi"/>
        </w:rPr>
        <w:t>);</w:t>
      </w:r>
    </w:p>
    <w:p w14:paraId="334A88BD" w14:textId="77777777" w:rsidR="001B41B1" w:rsidRPr="009706EB" w:rsidRDefault="001B41B1" w:rsidP="00DD7F76">
      <w:pPr>
        <w:spacing w:line="240" w:lineRule="auto"/>
        <w:rPr>
          <w:rFonts w:cstheme="minorHAnsi"/>
        </w:rPr>
      </w:pPr>
      <w:r w:rsidRPr="009706EB">
        <w:rPr>
          <w:rFonts w:cstheme="minorHAnsi"/>
        </w:rPr>
        <w:t>Create Table Survey (</w:t>
      </w:r>
    </w:p>
    <w:p w14:paraId="4D6C7794" w14:textId="77777777" w:rsidR="001B41B1" w:rsidRPr="009706EB" w:rsidRDefault="001B41B1" w:rsidP="00DD7F76">
      <w:pPr>
        <w:spacing w:line="240" w:lineRule="auto"/>
        <w:rPr>
          <w:rFonts w:cstheme="minorHAnsi"/>
        </w:rPr>
      </w:pPr>
      <w:r w:rsidRPr="009706EB">
        <w:rPr>
          <w:rFonts w:cstheme="minorHAnsi"/>
        </w:rPr>
        <w:tab/>
        <w:t>id int,</w:t>
      </w:r>
    </w:p>
    <w:p w14:paraId="55343617" w14:textId="77777777" w:rsidR="001B41B1" w:rsidRPr="009706EB" w:rsidRDefault="001B41B1" w:rsidP="00DD7F76">
      <w:pPr>
        <w:spacing w:line="240" w:lineRule="auto"/>
        <w:rPr>
          <w:rFonts w:cstheme="minorHAnsi"/>
        </w:rPr>
      </w:pPr>
      <w:r w:rsidRPr="009706EB">
        <w:rPr>
          <w:rFonts w:cstheme="minorHAnsi"/>
        </w:rPr>
        <w:tab/>
        <w:t>title varchar(</w:t>
      </w:r>
      <w:r>
        <w:rPr>
          <w:rFonts w:cstheme="minorHAnsi"/>
        </w:rPr>
        <w:t>10</w:t>
      </w:r>
      <w:r w:rsidRPr="009706EB">
        <w:rPr>
          <w:rFonts w:cstheme="minorHAnsi"/>
        </w:rPr>
        <w:t>0) not null,</w:t>
      </w:r>
    </w:p>
    <w:p w14:paraId="4F0BFB94" w14:textId="77777777" w:rsidR="001B41B1" w:rsidRPr="009706EB" w:rsidRDefault="001B41B1" w:rsidP="00DD7F76">
      <w:pPr>
        <w:spacing w:line="240" w:lineRule="auto"/>
        <w:rPr>
          <w:rFonts w:cstheme="minorHAnsi"/>
        </w:rPr>
      </w:pPr>
      <w:r w:rsidRPr="009706EB">
        <w:rPr>
          <w:rFonts w:cstheme="minorHAnsi"/>
        </w:rPr>
        <w:tab/>
        <w:t>primary key (id)</w:t>
      </w:r>
    </w:p>
    <w:p w14:paraId="19BF33D6" w14:textId="77777777" w:rsidR="001B41B1" w:rsidRPr="009706EB" w:rsidRDefault="001B41B1" w:rsidP="00DD7F76">
      <w:pPr>
        <w:spacing w:line="240" w:lineRule="auto"/>
        <w:rPr>
          <w:rFonts w:cstheme="minorHAnsi"/>
        </w:rPr>
      </w:pPr>
      <w:r w:rsidRPr="009706EB">
        <w:rPr>
          <w:rFonts w:cstheme="minorHAnsi"/>
        </w:rPr>
        <w:t>);</w:t>
      </w:r>
    </w:p>
    <w:p w14:paraId="57344EC4" w14:textId="77777777" w:rsidR="001B41B1" w:rsidRPr="009706EB" w:rsidRDefault="001B41B1" w:rsidP="00DD7F76">
      <w:pPr>
        <w:spacing w:line="240" w:lineRule="auto"/>
        <w:rPr>
          <w:rFonts w:cstheme="minorHAnsi"/>
        </w:rPr>
      </w:pPr>
      <w:r w:rsidRPr="009706EB">
        <w:rPr>
          <w:rFonts w:cstheme="minorHAnsi"/>
        </w:rPr>
        <w:t>Create Table Questions(</w:t>
      </w:r>
    </w:p>
    <w:p w14:paraId="0CBE8D9F" w14:textId="77777777" w:rsidR="001B41B1" w:rsidRPr="009706EB" w:rsidRDefault="001B41B1" w:rsidP="00DD7F76">
      <w:pPr>
        <w:spacing w:line="240" w:lineRule="auto"/>
        <w:rPr>
          <w:rFonts w:cstheme="minorHAnsi"/>
        </w:rPr>
      </w:pPr>
      <w:r w:rsidRPr="009706EB">
        <w:rPr>
          <w:rFonts w:cstheme="minorHAnsi"/>
        </w:rPr>
        <w:tab/>
        <w:t>id int,</w:t>
      </w:r>
    </w:p>
    <w:p w14:paraId="054BCD21" w14:textId="77777777" w:rsidR="001B41B1" w:rsidRPr="009706EB" w:rsidRDefault="001B41B1" w:rsidP="00DD7F76">
      <w:pPr>
        <w:spacing w:line="240" w:lineRule="auto"/>
        <w:rPr>
          <w:rFonts w:cstheme="minorHAnsi"/>
        </w:rPr>
      </w:pPr>
      <w:r w:rsidRPr="009706EB">
        <w:rPr>
          <w:rFonts w:cstheme="minorHAnsi"/>
        </w:rPr>
        <w:tab/>
        <w:t>type varchar(</w:t>
      </w:r>
      <w:r>
        <w:rPr>
          <w:rFonts w:cstheme="minorHAnsi"/>
        </w:rPr>
        <w:t>5</w:t>
      </w:r>
      <w:r w:rsidRPr="009706EB">
        <w:rPr>
          <w:rFonts w:cstheme="minorHAnsi"/>
        </w:rPr>
        <w:t>0) not null,</w:t>
      </w:r>
    </w:p>
    <w:p w14:paraId="48091F96" w14:textId="77777777" w:rsidR="001B41B1" w:rsidRPr="009706EB" w:rsidRDefault="001B41B1" w:rsidP="00DD7F76">
      <w:pPr>
        <w:spacing w:line="240" w:lineRule="auto"/>
        <w:rPr>
          <w:rFonts w:cstheme="minorHAnsi"/>
        </w:rPr>
      </w:pPr>
      <w:r w:rsidRPr="009706EB">
        <w:rPr>
          <w:rFonts w:cstheme="minorHAnsi"/>
        </w:rPr>
        <w:tab/>
        <w:t>question varchar(5</w:t>
      </w:r>
      <w:r>
        <w:rPr>
          <w:rFonts w:cstheme="minorHAnsi"/>
        </w:rPr>
        <w:t>0</w:t>
      </w:r>
      <w:r w:rsidRPr="009706EB">
        <w:rPr>
          <w:rFonts w:cstheme="minorHAnsi"/>
        </w:rPr>
        <w:t>0) not null,</w:t>
      </w:r>
    </w:p>
    <w:p w14:paraId="210DAAF7" w14:textId="77777777" w:rsidR="001B41B1" w:rsidRPr="009706EB" w:rsidRDefault="001B41B1" w:rsidP="00DD7F76">
      <w:pPr>
        <w:spacing w:line="240" w:lineRule="auto"/>
        <w:rPr>
          <w:rFonts w:cstheme="minorHAnsi"/>
        </w:rPr>
      </w:pPr>
      <w:r w:rsidRPr="009706EB">
        <w:rPr>
          <w:rFonts w:cstheme="minorHAnsi"/>
        </w:rPr>
        <w:tab/>
        <w:t>surveyid int,</w:t>
      </w:r>
    </w:p>
    <w:p w14:paraId="246487AB" w14:textId="77777777" w:rsidR="001B41B1" w:rsidRPr="009706EB" w:rsidRDefault="001B41B1" w:rsidP="00DD7F76">
      <w:pPr>
        <w:spacing w:line="240" w:lineRule="auto"/>
        <w:rPr>
          <w:rFonts w:cstheme="minorHAnsi"/>
        </w:rPr>
      </w:pPr>
      <w:r w:rsidRPr="009706EB">
        <w:rPr>
          <w:rFonts w:cstheme="minorHAnsi"/>
        </w:rPr>
        <w:tab/>
        <w:t>primary key(id),</w:t>
      </w:r>
    </w:p>
    <w:p w14:paraId="3FB57EF7" w14:textId="1927D077" w:rsidR="001B41B1" w:rsidRPr="009706EB" w:rsidRDefault="001B41B1" w:rsidP="00DD7F76">
      <w:pPr>
        <w:spacing w:line="240" w:lineRule="auto"/>
        <w:ind w:left="708"/>
        <w:rPr>
          <w:rFonts w:cstheme="minorHAnsi"/>
        </w:rPr>
      </w:pPr>
      <w:r w:rsidRPr="009706EB">
        <w:rPr>
          <w:rFonts w:cstheme="minorHAnsi"/>
        </w:rPr>
        <w:t>foreign key(surveyid) references Survey(id) on delete</w:t>
      </w:r>
      <w:r w:rsidR="00A7155F">
        <w:rPr>
          <w:rFonts w:cstheme="minorHAnsi"/>
        </w:rPr>
        <w:t xml:space="preserve"> </w:t>
      </w:r>
      <w:r w:rsidRPr="009706EB">
        <w:rPr>
          <w:rFonts w:cstheme="minorHAnsi"/>
        </w:rPr>
        <w:t>set null</w:t>
      </w:r>
    </w:p>
    <w:p w14:paraId="30D4AD63" w14:textId="77777777" w:rsidR="001B41B1" w:rsidRPr="009706EB" w:rsidRDefault="001B41B1" w:rsidP="00DD7F76">
      <w:pPr>
        <w:spacing w:line="240" w:lineRule="auto"/>
        <w:rPr>
          <w:rFonts w:cstheme="minorHAnsi"/>
        </w:rPr>
      </w:pPr>
      <w:r w:rsidRPr="009706EB">
        <w:rPr>
          <w:rFonts w:cstheme="minorHAnsi"/>
        </w:rPr>
        <w:t>);</w:t>
      </w:r>
    </w:p>
    <w:p w14:paraId="6A0C78C4" w14:textId="77777777" w:rsidR="001B41B1" w:rsidRPr="009706EB" w:rsidRDefault="001B41B1" w:rsidP="00DD7F76">
      <w:pPr>
        <w:spacing w:line="240" w:lineRule="auto"/>
        <w:rPr>
          <w:rFonts w:cstheme="minorHAnsi"/>
        </w:rPr>
      </w:pPr>
      <w:r w:rsidRPr="009706EB">
        <w:rPr>
          <w:rFonts w:cstheme="minorHAnsi"/>
        </w:rPr>
        <w:t>Create Table Answer(</w:t>
      </w:r>
    </w:p>
    <w:p w14:paraId="7B81F42E" w14:textId="77777777" w:rsidR="001B41B1" w:rsidRPr="009706EB" w:rsidRDefault="001B41B1" w:rsidP="00DD7F76">
      <w:pPr>
        <w:spacing w:line="240" w:lineRule="auto"/>
        <w:rPr>
          <w:rFonts w:cstheme="minorHAnsi"/>
        </w:rPr>
      </w:pPr>
      <w:r w:rsidRPr="009706EB">
        <w:rPr>
          <w:rFonts w:cstheme="minorHAnsi"/>
        </w:rPr>
        <w:tab/>
        <w:t>id int,</w:t>
      </w:r>
    </w:p>
    <w:p w14:paraId="43818804" w14:textId="77777777" w:rsidR="001B41B1" w:rsidRPr="009706EB" w:rsidRDefault="001B41B1" w:rsidP="00DD7F76">
      <w:pPr>
        <w:spacing w:line="240" w:lineRule="auto"/>
        <w:rPr>
          <w:rFonts w:cstheme="minorHAnsi"/>
        </w:rPr>
      </w:pPr>
      <w:r w:rsidRPr="009706EB">
        <w:rPr>
          <w:rFonts w:cstheme="minorHAnsi"/>
        </w:rPr>
        <w:tab/>
        <w:t>text varchar(</w:t>
      </w:r>
      <w:r>
        <w:rPr>
          <w:rFonts w:cstheme="minorHAnsi"/>
        </w:rPr>
        <w:t>100</w:t>
      </w:r>
      <w:r w:rsidRPr="009706EB">
        <w:rPr>
          <w:rFonts w:cstheme="minorHAnsi"/>
        </w:rPr>
        <w:t>0),</w:t>
      </w:r>
    </w:p>
    <w:p w14:paraId="5B4BCC4E" w14:textId="77777777" w:rsidR="001B41B1" w:rsidRPr="009706EB" w:rsidRDefault="001B41B1" w:rsidP="00DD7F76">
      <w:pPr>
        <w:spacing w:line="240" w:lineRule="auto"/>
        <w:rPr>
          <w:rFonts w:cstheme="minorHAnsi"/>
        </w:rPr>
      </w:pPr>
      <w:r w:rsidRPr="009706EB">
        <w:rPr>
          <w:rFonts w:cstheme="minorHAnsi"/>
        </w:rPr>
        <w:tab/>
        <w:t>questionid int,</w:t>
      </w:r>
    </w:p>
    <w:p w14:paraId="05E9B7C9" w14:textId="77777777" w:rsidR="001B41B1" w:rsidRPr="009706EB" w:rsidRDefault="001B41B1" w:rsidP="00DD7F76">
      <w:pPr>
        <w:spacing w:line="240" w:lineRule="auto"/>
        <w:rPr>
          <w:rFonts w:cstheme="minorHAnsi"/>
        </w:rPr>
      </w:pPr>
      <w:r w:rsidRPr="009706EB">
        <w:rPr>
          <w:rFonts w:cstheme="minorHAnsi"/>
        </w:rPr>
        <w:tab/>
        <w:t>primary key(id),</w:t>
      </w:r>
    </w:p>
    <w:p w14:paraId="723C5FA0" w14:textId="277536C1" w:rsidR="001B41B1" w:rsidRPr="009706EB" w:rsidRDefault="001B41B1" w:rsidP="00DD7F76">
      <w:pPr>
        <w:spacing w:line="240" w:lineRule="auto"/>
        <w:ind w:left="708"/>
        <w:rPr>
          <w:rFonts w:cstheme="minorHAnsi"/>
        </w:rPr>
      </w:pPr>
      <w:r w:rsidRPr="009706EB">
        <w:rPr>
          <w:rFonts w:cstheme="minorHAnsi"/>
        </w:rPr>
        <w:t>foreign key(questionid) references Questions(id) on delete cascade</w:t>
      </w:r>
    </w:p>
    <w:p w14:paraId="112D7384" w14:textId="77777777" w:rsidR="001B41B1" w:rsidRPr="009706EB" w:rsidRDefault="001B41B1" w:rsidP="00DD7F76">
      <w:pPr>
        <w:spacing w:line="240" w:lineRule="auto"/>
        <w:rPr>
          <w:rFonts w:cstheme="minorHAnsi"/>
        </w:rPr>
      </w:pPr>
      <w:r w:rsidRPr="009706EB">
        <w:rPr>
          <w:rFonts w:cstheme="minorHAnsi"/>
        </w:rPr>
        <w:t>);</w:t>
      </w:r>
    </w:p>
    <w:p w14:paraId="17B54222" w14:textId="77777777" w:rsidR="001B41B1" w:rsidRPr="009706EB" w:rsidRDefault="001B41B1" w:rsidP="00DD7F76">
      <w:pPr>
        <w:spacing w:line="240" w:lineRule="auto"/>
        <w:rPr>
          <w:rFonts w:cstheme="minorHAnsi"/>
        </w:rPr>
      </w:pPr>
      <w:r w:rsidRPr="009706EB">
        <w:rPr>
          <w:rFonts w:cstheme="minorHAnsi"/>
        </w:rPr>
        <w:t>Create Table Responder(</w:t>
      </w:r>
    </w:p>
    <w:p w14:paraId="1FB6C827" w14:textId="77777777" w:rsidR="001B41B1" w:rsidRPr="009706EB" w:rsidRDefault="001B41B1" w:rsidP="00DD7F76">
      <w:pPr>
        <w:spacing w:line="240" w:lineRule="auto"/>
        <w:rPr>
          <w:rFonts w:cstheme="minorHAnsi"/>
        </w:rPr>
      </w:pPr>
      <w:r w:rsidRPr="009706EB">
        <w:rPr>
          <w:rFonts w:cstheme="minorHAnsi"/>
        </w:rPr>
        <w:tab/>
        <w:t>id int,</w:t>
      </w:r>
    </w:p>
    <w:p w14:paraId="422943AE" w14:textId="77777777" w:rsidR="001B41B1" w:rsidRPr="009706EB" w:rsidRDefault="001B41B1" w:rsidP="00DD7F76">
      <w:pPr>
        <w:spacing w:line="240" w:lineRule="auto"/>
        <w:rPr>
          <w:rFonts w:cstheme="minorHAnsi"/>
        </w:rPr>
      </w:pPr>
      <w:r w:rsidRPr="009706EB">
        <w:rPr>
          <w:rFonts w:cstheme="minorHAnsi"/>
        </w:rPr>
        <w:tab/>
        <w:t xml:space="preserve">customerid int, </w:t>
      </w:r>
    </w:p>
    <w:p w14:paraId="441636F0" w14:textId="77777777" w:rsidR="001B41B1" w:rsidRPr="009706EB" w:rsidRDefault="001B41B1" w:rsidP="00DD7F76">
      <w:pPr>
        <w:spacing w:line="240" w:lineRule="auto"/>
        <w:rPr>
          <w:rFonts w:cstheme="minorHAnsi"/>
        </w:rPr>
      </w:pPr>
      <w:r w:rsidRPr="009706EB">
        <w:rPr>
          <w:rFonts w:cstheme="minorHAnsi"/>
        </w:rPr>
        <w:tab/>
        <w:t>productid int,</w:t>
      </w:r>
    </w:p>
    <w:p w14:paraId="23466F07" w14:textId="77777777" w:rsidR="001B41B1" w:rsidRPr="009706EB" w:rsidRDefault="001B41B1" w:rsidP="00DD7F76">
      <w:pPr>
        <w:spacing w:line="240" w:lineRule="auto"/>
        <w:rPr>
          <w:rFonts w:cstheme="minorHAnsi"/>
        </w:rPr>
      </w:pPr>
      <w:r w:rsidRPr="009706EB">
        <w:rPr>
          <w:rFonts w:cstheme="minorHAnsi"/>
        </w:rPr>
        <w:tab/>
        <w:t>surveyid int</w:t>
      </w:r>
      <w:r>
        <w:rPr>
          <w:rFonts w:cstheme="minorHAnsi"/>
        </w:rPr>
        <w:t>,</w:t>
      </w:r>
    </w:p>
    <w:p w14:paraId="601E3137" w14:textId="77777777" w:rsidR="001B41B1" w:rsidRPr="009706EB" w:rsidRDefault="001B41B1" w:rsidP="00DD7F76">
      <w:pPr>
        <w:spacing w:line="240" w:lineRule="auto"/>
        <w:rPr>
          <w:rFonts w:cstheme="minorHAnsi"/>
        </w:rPr>
      </w:pPr>
      <w:r w:rsidRPr="009706EB">
        <w:rPr>
          <w:rFonts w:cstheme="minorHAnsi"/>
        </w:rPr>
        <w:tab/>
        <w:t>primary key(id),</w:t>
      </w:r>
    </w:p>
    <w:p w14:paraId="0152E460" w14:textId="56C25591" w:rsidR="001B41B1" w:rsidRPr="009706EB" w:rsidRDefault="001B41B1" w:rsidP="00DD7F76">
      <w:pPr>
        <w:spacing w:line="240" w:lineRule="auto"/>
        <w:ind w:left="708"/>
        <w:rPr>
          <w:rFonts w:cstheme="minorHAnsi"/>
        </w:rPr>
      </w:pPr>
      <w:r w:rsidRPr="009706EB">
        <w:rPr>
          <w:rFonts w:cstheme="minorHAnsi"/>
        </w:rPr>
        <w:t>foreign key (</w:t>
      </w:r>
      <w:r>
        <w:rPr>
          <w:rFonts w:cstheme="minorHAnsi"/>
        </w:rPr>
        <w:t>customer</w:t>
      </w:r>
      <w:r w:rsidRPr="009706EB">
        <w:rPr>
          <w:rFonts w:cstheme="minorHAnsi"/>
        </w:rPr>
        <w:t>id) references Customer(id) on delete set null,</w:t>
      </w:r>
    </w:p>
    <w:p w14:paraId="640FDEBC" w14:textId="78597224" w:rsidR="001B41B1" w:rsidRPr="009706EB" w:rsidRDefault="001B41B1" w:rsidP="00DD7F76">
      <w:pPr>
        <w:spacing w:line="240" w:lineRule="auto"/>
        <w:ind w:left="708" w:firstLine="2"/>
        <w:rPr>
          <w:rFonts w:cstheme="minorHAnsi"/>
        </w:rPr>
      </w:pPr>
      <w:r w:rsidRPr="009706EB">
        <w:rPr>
          <w:rFonts w:cstheme="minorHAnsi"/>
        </w:rPr>
        <w:t>foreign key (productid) references Product(id) on delete set null,</w:t>
      </w:r>
    </w:p>
    <w:p w14:paraId="4FE0C46A" w14:textId="1A7CC072" w:rsidR="001B41B1" w:rsidRPr="009706EB" w:rsidRDefault="001B41B1" w:rsidP="00DD7F76">
      <w:pPr>
        <w:spacing w:line="240" w:lineRule="auto"/>
        <w:ind w:left="708" w:firstLine="2"/>
        <w:rPr>
          <w:rFonts w:cstheme="minorHAnsi"/>
        </w:rPr>
      </w:pPr>
      <w:r w:rsidRPr="009706EB">
        <w:rPr>
          <w:rFonts w:cstheme="minorHAnsi"/>
        </w:rPr>
        <w:t>foreign key (surveyid) references Survey(id) on delete set null</w:t>
      </w:r>
    </w:p>
    <w:p w14:paraId="7CDBEDF2" w14:textId="77777777" w:rsidR="001B41B1" w:rsidRPr="009706EB" w:rsidRDefault="001B41B1" w:rsidP="00DD7F76">
      <w:pPr>
        <w:spacing w:line="240" w:lineRule="auto"/>
        <w:rPr>
          <w:rFonts w:cstheme="minorHAnsi"/>
        </w:rPr>
      </w:pPr>
      <w:r w:rsidRPr="009706EB">
        <w:rPr>
          <w:rFonts w:cstheme="minorHAnsi"/>
        </w:rPr>
        <w:t>);</w:t>
      </w:r>
    </w:p>
    <w:p w14:paraId="1C445C25" w14:textId="77777777" w:rsidR="001B41B1" w:rsidRPr="009706EB" w:rsidRDefault="001B41B1" w:rsidP="00DD7F76">
      <w:pPr>
        <w:spacing w:line="240" w:lineRule="auto"/>
        <w:rPr>
          <w:rFonts w:cstheme="minorHAnsi"/>
        </w:rPr>
      </w:pPr>
      <w:r w:rsidRPr="009706EB">
        <w:rPr>
          <w:rFonts w:cstheme="minorHAnsi"/>
        </w:rPr>
        <w:t>Create Table Response (</w:t>
      </w:r>
    </w:p>
    <w:p w14:paraId="058FBB68" w14:textId="77777777" w:rsidR="001B41B1" w:rsidRPr="009706EB" w:rsidRDefault="001B41B1" w:rsidP="00DD7F76">
      <w:pPr>
        <w:spacing w:line="240" w:lineRule="auto"/>
        <w:rPr>
          <w:rFonts w:cstheme="minorHAnsi"/>
        </w:rPr>
      </w:pPr>
      <w:r w:rsidRPr="009706EB">
        <w:rPr>
          <w:rFonts w:cstheme="minorHAnsi"/>
        </w:rPr>
        <w:tab/>
        <w:t>id int,</w:t>
      </w:r>
    </w:p>
    <w:p w14:paraId="76152E97" w14:textId="77777777" w:rsidR="001B41B1" w:rsidRPr="009706EB" w:rsidRDefault="001B41B1" w:rsidP="00DD7F76">
      <w:pPr>
        <w:spacing w:line="240" w:lineRule="auto"/>
        <w:rPr>
          <w:rFonts w:cstheme="minorHAnsi"/>
        </w:rPr>
      </w:pPr>
      <w:r w:rsidRPr="009706EB">
        <w:rPr>
          <w:rFonts w:cstheme="minorHAnsi"/>
        </w:rPr>
        <w:tab/>
        <w:t xml:space="preserve">questionid int, </w:t>
      </w:r>
    </w:p>
    <w:p w14:paraId="25A93E55" w14:textId="77777777" w:rsidR="001B41B1" w:rsidRPr="009706EB" w:rsidRDefault="001B41B1" w:rsidP="00DD7F76">
      <w:pPr>
        <w:spacing w:line="240" w:lineRule="auto"/>
        <w:rPr>
          <w:rFonts w:cstheme="minorHAnsi"/>
        </w:rPr>
      </w:pPr>
      <w:r w:rsidRPr="009706EB">
        <w:rPr>
          <w:rFonts w:cstheme="minorHAnsi"/>
        </w:rPr>
        <w:tab/>
        <w:t>answerid int,</w:t>
      </w:r>
    </w:p>
    <w:p w14:paraId="68C916DF" w14:textId="77777777" w:rsidR="001B41B1" w:rsidRPr="009706EB" w:rsidRDefault="001B41B1" w:rsidP="00DD7F76">
      <w:pPr>
        <w:spacing w:line="240" w:lineRule="auto"/>
        <w:rPr>
          <w:rFonts w:cstheme="minorHAnsi"/>
        </w:rPr>
      </w:pPr>
      <w:r w:rsidRPr="009706EB">
        <w:rPr>
          <w:rFonts w:cstheme="minorHAnsi"/>
        </w:rPr>
        <w:tab/>
        <w:t>responsetext varchar(</w:t>
      </w:r>
      <w:r>
        <w:rPr>
          <w:rFonts w:cstheme="minorHAnsi"/>
        </w:rPr>
        <w:t>100</w:t>
      </w:r>
      <w:r w:rsidRPr="009706EB">
        <w:rPr>
          <w:rFonts w:cstheme="minorHAnsi"/>
        </w:rPr>
        <w:t>0)</w:t>
      </w:r>
      <w:r>
        <w:rPr>
          <w:rFonts w:cstheme="minorHAnsi"/>
        </w:rPr>
        <w:t xml:space="preserve"> not null</w:t>
      </w:r>
      <w:r w:rsidRPr="009706EB">
        <w:rPr>
          <w:rFonts w:cstheme="minorHAnsi"/>
        </w:rPr>
        <w:t>,</w:t>
      </w:r>
    </w:p>
    <w:p w14:paraId="057F5A9B" w14:textId="77777777" w:rsidR="001B41B1" w:rsidRPr="009706EB" w:rsidRDefault="001B41B1" w:rsidP="00DD7F76">
      <w:pPr>
        <w:spacing w:line="240" w:lineRule="auto"/>
        <w:rPr>
          <w:rFonts w:cstheme="minorHAnsi"/>
        </w:rPr>
      </w:pPr>
      <w:r w:rsidRPr="009706EB">
        <w:rPr>
          <w:rFonts w:cstheme="minorHAnsi"/>
        </w:rPr>
        <w:tab/>
        <w:t>responderid int,</w:t>
      </w:r>
    </w:p>
    <w:p w14:paraId="01C3ADE0" w14:textId="77777777" w:rsidR="001B41B1" w:rsidRPr="009706EB" w:rsidRDefault="001B41B1" w:rsidP="00DD7F76">
      <w:pPr>
        <w:spacing w:line="240" w:lineRule="auto"/>
        <w:rPr>
          <w:rFonts w:cstheme="minorHAnsi"/>
        </w:rPr>
      </w:pPr>
      <w:r w:rsidRPr="009706EB">
        <w:rPr>
          <w:rFonts w:cstheme="minorHAnsi"/>
        </w:rPr>
        <w:tab/>
        <w:t>primary key (id),</w:t>
      </w:r>
    </w:p>
    <w:p w14:paraId="4AF21B61" w14:textId="3EEFA883" w:rsidR="001B41B1" w:rsidRPr="009706EB" w:rsidRDefault="001B41B1" w:rsidP="00DD7F76">
      <w:pPr>
        <w:spacing w:line="240" w:lineRule="auto"/>
        <w:ind w:left="708"/>
        <w:rPr>
          <w:rFonts w:cstheme="minorHAnsi"/>
        </w:rPr>
      </w:pPr>
      <w:r w:rsidRPr="009706EB">
        <w:rPr>
          <w:rFonts w:cstheme="minorHAnsi"/>
        </w:rPr>
        <w:t>foreign key (questionid) references Questions(id) on delete set null,</w:t>
      </w:r>
    </w:p>
    <w:p w14:paraId="45112A23" w14:textId="0B206DEE" w:rsidR="001B41B1" w:rsidRPr="009706EB" w:rsidRDefault="001B41B1" w:rsidP="00DD7F76">
      <w:pPr>
        <w:spacing w:line="240" w:lineRule="auto"/>
        <w:ind w:left="708" w:firstLine="2"/>
        <w:rPr>
          <w:rFonts w:cstheme="minorHAnsi"/>
        </w:rPr>
      </w:pPr>
      <w:r w:rsidRPr="009706EB">
        <w:rPr>
          <w:rFonts w:cstheme="minorHAnsi"/>
        </w:rPr>
        <w:t>foreign key (answerid) references Answer(id) on delete set null,</w:t>
      </w:r>
    </w:p>
    <w:p w14:paraId="3E8A5FA6" w14:textId="7625E9BF" w:rsidR="001B41B1" w:rsidRPr="009706EB" w:rsidRDefault="001B41B1" w:rsidP="00DD7F76">
      <w:pPr>
        <w:spacing w:line="240" w:lineRule="auto"/>
        <w:ind w:left="708" w:firstLine="2"/>
        <w:rPr>
          <w:rFonts w:cstheme="minorHAnsi"/>
        </w:rPr>
      </w:pPr>
      <w:r w:rsidRPr="009706EB">
        <w:rPr>
          <w:rFonts w:cstheme="minorHAnsi"/>
        </w:rPr>
        <w:t>foreign key (responderid) references Responder(id) on delete set null</w:t>
      </w:r>
    </w:p>
    <w:p w14:paraId="0541CAD0" w14:textId="6363CB03" w:rsidR="00C450F1" w:rsidRDefault="001B41B1" w:rsidP="00DD7F76">
      <w:pPr>
        <w:spacing w:line="240" w:lineRule="auto"/>
        <w:rPr>
          <w:rFonts w:cstheme="minorHAnsi"/>
        </w:rPr>
      </w:pPr>
      <w:r w:rsidRPr="009706EB">
        <w:rPr>
          <w:rFonts w:cstheme="minorHAnsi"/>
        </w:rPr>
        <w:t>);</w:t>
      </w:r>
    </w:p>
    <w:p w14:paraId="06702C01" w14:textId="1854C3C9" w:rsidR="00C450F1" w:rsidRDefault="00C450F1" w:rsidP="00DD7F76">
      <w:pPr>
        <w:spacing w:line="240" w:lineRule="auto"/>
        <w:rPr>
          <w:rFonts w:cstheme="minorHAnsi"/>
        </w:rPr>
      </w:pPr>
    </w:p>
    <w:p w14:paraId="75CC88F0" w14:textId="77777777" w:rsidR="00243254" w:rsidRDefault="00C450F1" w:rsidP="00DD7F76">
      <w:pPr>
        <w:spacing w:line="240" w:lineRule="auto"/>
        <w:rPr>
          <w:rFonts w:cstheme="minorHAnsi"/>
          <w:b/>
          <w:bCs/>
          <w:sz w:val="20"/>
          <w:szCs w:val="20"/>
        </w:rPr>
      </w:pPr>
      <w:r w:rsidRPr="00C450F1">
        <w:rPr>
          <w:rFonts w:cstheme="minorHAnsi"/>
          <w:b/>
          <w:bCs/>
          <w:sz w:val="20"/>
          <w:szCs w:val="20"/>
        </w:rPr>
        <w:t>3.4 Data Insertion Commands with necessary data</w:t>
      </w:r>
    </w:p>
    <w:p w14:paraId="771C011C" w14:textId="2123EF99" w:rsidR="006936D2" w:rsidRPr="009706EB" w:rsidRDefault="00243254" w:rsidP="00DD7F76">
      <w:pPr>
        <w:spacing w:line="240" w:lineRule="auto"/>
        <w:jc w:val="left"/>
        <w:rPr>
          <w:rFonts w:cstheme="minorHAnsi"/>
          <w:b/>
          <w:bCs/>
          <w:u w:val="single"/>
        </w:rPr>
      </w:pPr>
      <w:r>
        <w:rPr>
          <w:rFonts w:cstheme="minorHAnsi"/>
          <w:b/>
          <w:bCs/>
          <w:sz w:val="20"/>
          <w:szCs w:val="20"/>
        </w:rPr>
        <w:t xml:space="preserve">3.4.1 </w:t>
      </w:r>
      <w:r w:rsidR="007C616E">
        <w:rPr>
          <w:rFonts w:cstheme="minorHAnsi"/>
          <w:b/>
          <w:bCs/>
          <w:sz w:val="20"/>
          <w:szCs w:val="20"/>
        </w:rPr>
        <w:t>Data Manipulation Language</w:t>
      </w:r>
      <w:r w:rsidR="005A29E4">
        <w:rPr>
          <w:rFonts w:cstheme="minorHAnsi"/>
          <w:b/>
          <w:bCs/>
          <w:sz w:val="20"/>
          <w:szCs w:val="20"/>
        </w:rPr>
        <w:t>(DML)</w:t>
      </w:r>
      <w:r w:rsidR="007C616E">
        <w:rPr>
          <w:rFonts w:cstheme="minorHAnsi"/>
          <w:b/>
          <w:bCs/>
          <w:sz w:val="20"/>
          <w:szCs w:val="20"/>
        </w:rPr>
        <w:t xml:space="preserve"> Commands with necessary data  </w:t>
      </w:r>
      <w:r w:rsidR="00C450F1">
        <w:rPr>
          <w:rFonts w:cstheme="minorHAnsi"/>
          <w:b/>
          <w:bCs/>
          <w:sz w:val="20"/>
          <w:szCs w:val="20"/>
        </w:rPr>
        <w:br/>
      </w:r>
      <w:r w:rsidR="006936D2" w:rsidRPr="009706EB">
        <w:rPr>
          <w:rFonts w:cstheme="minorHAnsi"/>
          <w:b/>
          <w:bCs/>
          <w:u w:val="single"/>
        </w:rPr>
        <w:t>Company Table</w:t>
      </w:r>
    </w:p>
    <w:p w14:paraId="08638676" w14:textId="77777777" w:rsidR="006936D2" w:rsidRPr="009706EB" w:rsidRDefault="006936D2" w:rsidP="00DD7F76">
      <w:pPr>
        <w:spacing w:line="240" w:lineRule="auto"/>
        <w:rPr>
          <w:rFonts w:cstheme="minorHAnsi"/>
        </w:rPr>
      </w:pPr>
      <w:r w:rsidRPr="009706EB">
        <w:rPr>
          <w:rFonts w:cstheme="minorHAnsi"/>
        </w:rPr>
        <w:t>INSERT INTO Company (id, name)</w:t>
      </w:r>
    </w:p>
    <w:p w14:paraId="6D2A16EF" w14:textId="77777777" w:rsidR="006936D2" w:rsidRPr="009706EB" w:rsidRDefault="006936D2" w:rsidP="00DD7F76">
      <w:pPr>
        <w:spacing w:line="240" w:lineRule="auto"/>
        <w:rPr>
          <w:rFonts w:cstheme="minorHAnsi"/>
        </w:rPr>
      </w:pPr>
      <w:r w:rsidRPr="009706EB">
        <w:rPr>
          <w:rFonts w:cstheme="minorHAnsi"/>
        </w:rPr>
        <w:t xml:space="preserve">VALUES (1, </w:t>
      </w:r>
      <w:r w:rsidRPr="00317CD4">
        <w:rPr>
          <w:rFonts w:cstheme="minorHAnsi"/>
        </w:rPr>
        <w:t>'Rubix'</w:t>
      </w:r>
      <w:r w:rsidRPr="009706EB">
        <w:rPr>
          <w:rFonts w:cstheme="minorHAnsi"/>
        </w:rPr>
        <w:t>);</w:t>
      </w:r>
    </w:p>
    <w:p w14:paraId="02BEC644" w14:textId="77777777" w:rsidR="006936D2" w:rsidRPr="009706EB" w:rsidRDefault="006936D2" w:rsidP="00DD7F76">
      <w:pPr>
        <w:spacing w:line="240" w:lineRule="auto"/>
        <w:rPr>
          <w:rFonts w:cstheme="minorHAnsi"/>
          <w:b/>
          <w:bCs/>
          <w:u w:val="single"/>
        </w:rPr>
      </w:pPr>
      <w:r w:rsidRPr="009706EB">
        <w:rPr>
          <w:rFonts w:cstheme="minorHAnsi"/>
          <w:b/>
          <w:bCs/>
          <w:u w:val="single"/>
        </w:rPr>
        <w:t>Product Table</w:t>
      </w:r>
    </w:p>
    <w:p w14:paraId="6BC8C07E"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F8D9EE9" w14:textId="77777777" w:rsidR="006936D2" w:rsidRPr="00317CD4" w:rsidRDefault="006936D2" w:rsidP="00DD7F76">
      <w:pPr>
        <w:spacing w:line="240" w:lineRule="auto"/>
        <w:rPr>
          <w:rFonts w:cstheme="minorHAnsi"/>
        </w:rPr>
      </w:pPr>
      <w:r w:rsidRPr="00317CD4">
        <w:rPr>
          <w:rFonts w:cstheme="minorHAnsi"/>
        </w:rPr>
        <w:t>VALUES (1, 'Coconut oil', 'Grocery', 1);</w:t>
      </w:r>
    </w:p>
    <w:p w14:paraId="471601DF"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3252AED1" w14:textId="77777777" w:rsidR="006936D2" w:rsidRPr="00317CD4" w:rsidRDefault="006936D2" w:rsidP="00DD7F76">
      <w:pPr>
        <w:spacing w:line="240" w:lineRule="auto"/>
        <w:rPr>
          <w:rFonts w:cstheme="minorHAnsi"/>
        </w:rPr>
      </w:pPr>
      <w:r w:rsidRPr="00317CD4">
        <w:rPr>
          <w:rFonts w:cstheme="minorHAnsi"/>
        </w:rPr>
        <w:t>VALUES (2, 'Tomato Ketchup', 'Sauces', 1);</w:t>
      </w:r>
    </w:p>
    <w:p w14:paraId="2909437F"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636F221F" w14:textId="77777777" w:rsidR="006936D2" w:rsidRPr="00317CD4" w:rsidRDefault="006936D2" w:rsidP="00DD7F76">
      <w:pPr>
        <w:spacing w:line="240" w:lineRule="auto"/>
        <w:rPr>
          <w:rFonts w:cstheme="minorHAnsi"/>
        </w:rPr>
      </w:pPr>
      <w:r w:rsidRPr="00317CD4">
        <w:rPr>
          <w:rFonts w:cstheme="minorHAnsi"/>
        </w:rPr>
        <w:t>VALUES (3, 'Maggi', 'Instant Food', 1);</w:t>
      </w:r>
    </w:p>
    <w:p w14:paraId="397CE7F0"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7DAB284" w14:textId="77777777" w:rsidR="006936D2" w:rsidRPr="00317CD4" w:rsidRDefault="006936D2" w:rsidP="00DD7F76">
      <w:pPr>
        <w:spacing w:line="240" w:lineRule="auto"/>
        <w:rPr>
          <w:rFonts w:cstheme="minorHAnsi"/>
        </w:rPr>
      </w:pPr>
      <w:r w:rsidRPr="00317CD4">
        <w:rPr>
          <w:rFonts w:cstheme="minorHAnsi"/>
        </w:rPr>
        <w:t>VALUES (4, 'Poha', 'Grocery', 1);</w:t>
      </w:r>
    </w:p>
    <w:p w14:paraId="6BFF1AA3"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34ADD142" w14:textId="77777777" w:rsidR="006936D2" w:rsidRPr="00317CD4" w:rsidRDefault="006936D2" w:rsidP="00DD7F76">
      <w:pPr>
        <w:spacing w:line="240" w:lineRule="auto"/>
        <w:rPr>
          <w:rFonts w:cstheme="minorHAnsi"/>
        </w:rPr>
      </w:pPr>
      <w:r w:rsidRPr="00317CD4">
        <w:rPr>
          <w:rFonts w:cstheme="minorHAnsi"/>
        </w:rPr>
        <w:t>VALUES (5, 'Corn Flakes', 'Instant Food', 1);</w:t>
      </w:r>
    </w:p>
    <w:p w14:paraId="0B419624"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6E29894A" w14:textId="77777777" w:rsidR="006936D2" w:rsidRPr="00317CD4" w:rsidRDefault="006936D2" w:rsidP="00DD7F76">
      <w:pPr>
        <w:spacing w:line="240" w:lineRule="auto"/>
        <w:rPr>
          <w:rFonts w:cstheme="minorHAnsi"/>
        </w:rPr>
      </w:pPr>
      <w:r w:rsidRPr="00317CD4">
        <w:rPr>
          <w:rFonts w:cstheme="minorHAnsi"/>
        </w:rPr>
        <w:t>VALUES (6, 'Bread-sticks', 'Milk Products', 1);</w:t>
      </w:r>
    </w:p>
    <w:p w14:paraId="4A84CE26"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63E561CB" w14:textId="77777777" w:rsidR="006936D2" w:rsidRPr="00317CD4" w:rsidRDefault="006936D2" w:rsidP="00DD7F76">
      <w:pPr>
        <w:spacing w:line="240" w:lineRule="auto"/>
        <w:rPr>
          <w:rFonts w:cstheme="minorHAnsi"/>
        </w:rPr>
      </w:pPr>
      <w:r w:rsidRPr="00317CD4">
        <w:rPr>
          <w:rFonts w:cstheme="minorHAnsi"/>
        </w:rPr>
        <w:t>VALUES (7, 'Paneer', 'Milk Products', 1);</w:t>
      </w:r>
    </w:p>
    <w:p w14:paraId="71E5885A"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DACDC36" w14:textId="77777777" w:rsidR="006936D2" w:rsidRPr="00317CD4" w:rsidRDefault="006936D2" w:rsidP="00DD7F76">
      <w:pPr>
        <w:spacing w:line="240" w:lineRule="auto"/>
        <w:rPr>
          <w:rFonts w:cstheme="minorHAnsi"/>
        </w:rPr>
      </w:pPr>
      <w:r w:rsidRPr="00317CD4">
        <w:rPr>
          <w:rFonts w:cstheme="minorHAnsi"/>
        </w:rPr>
        <w:lastRenderedPageBreak/>
        <w:t>VALUES (8, 'pasta', 'Instant Food', 1);</w:t>
      </w:r>
    </w:p>
    <w:p w14:paraId="3B88AC4E"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546F804" w14:textId="77777777" w:rsidR="006936D2" w:rsidRPr="00317CD4" w:rsidRDefault="006936D2" w:rsidP="00DD7F76">
      <w:pPr>
        <w:spacing w:line="240" w:lineRule="auto"/>
        <w:rPr>
          <w:rFonts w:cstheme="minorHAnsi"/>
        </w:rPr>
      </w:pPr>
      <w:r w:rsidRPr="00317CD4">
        <w:rPr>
          <w:rFonts w:cstheme="minorHAnsi"/>
        </w:rPr>
        <w:t>VALUES (9, 'Basmati Rice', 'Grocery', 1);</w:t>
      </w:r>
    </w:p>
    <w:p w14:paraId="0EA57677"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7CBE71DE" w14:textId="77777777" w:rsidR="006936D2" w:rsidRPr="00317CD4" w:rsidRDefault="006936D2" w:rsidP="00DD7F76">
      <w:pPr>
        <w:spacing w:line="240" w:lineRule="auto"/>
        <w:rPr>
          <w:rFonts w:cstheme="minorHAnsi"/>
        </w:rPr>
      </w:pPr>
      <w:r w:rsidRPr="00317CD4">
        <w:rPr>
          <w:rFonts w:cstheme="minorHAnsi"/>
        </w:rPr>
        <w:t>VALUES (10, 'Choco Flakes', 'Instant Food', 1);</w:t>
      </w:r>
    </w:p>
    <w:p w14:paraId="31234C28"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322D73C6" w14:textId="77777777" w:rsidR="006936D2" w:rsidRPr="00317CD4" w:rsidRDefault="006936D2" w:rsidP="00DD7F76">
      <w:pPr>
        <w:spacing w:line="240" w:lineRule="auto"/>
        <w:rPr>
          <w:rFonts w:cstheme="minorHAnsi"/>
        </w:rPr>
      </w:pPr>
      <w:r w:rsidRPr="00317CD4">
        <w:rPr>
          <w:rFonts w:cstheme="minorHAnsi"/>
        </w:rPr>
        <w:t>VALUES (11, 'Chana Dal', 'Grocery', 1);</w:t>
      </w:r>
    </w:p>
    <w:p w14:paraId="14BF3339"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61CBF58" w14:textId="77777777" w:rsidR="006936D2" w:rsidRPr="00317CD4" w:rsidRDefault="006936D2" w:rsidP="00DD7F76">
      <w:pPr>
        <w:spacing w:line="240" w:lineRule="auto"/>
        <w:rPr>
          <w:rFonts w:cstheme="minorHAnsi"/>
        </w:rPr>
      </w:pPr>
      <w:r w:rsidRPr="00317CD4">
        <w:rPr>
          <w:rFonts w:cstheme="minorHAnsi"/>
        </w:rPr>
        <w:t>VALUES (12, 'Wheat Atta', 'Food', 1);</w:t>
      </w:r>
    </w:p>
    <w:p w14:paraId="17E537D6"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4F9BCE4E" w14:textId="77777777" w:rsidR="006936D2" w:rsidRPr="00317CD4" w:rsidRDefault="006936D2" w:rsidP="00DD7F76">
      <w:pPr>
        <w:spacing w:line="240" w:lineRule="auto"/>
        <w:rPr>
          <w:rFonts w:cstheme="minorHAnsi"/>
        </w:rPr>
      </w:pPr>
      <w:r w:rsidRPr="00317CD4">
        <w:rPr>
          <w:rFonts w:cstheme="minorHAnsi"/>
        </w:rPr>
        <w:t>VALUES (13, 'Rava Idly Mix', 'Instant Food', 1);</w:t>
      </w:r>
    </w:p>
    <w:p w14:paraId="27465DB4"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51859449" w14:textId="77777777" w:rsidR="006936D2" w:rsidRPr="00317CD4" w:rsidRDefault="006936D2" w:rsidP="00DD7F76">
      <w:pPr>
        <w:spacing w:line="240" w:lineRule="auto"/>
        <w:rPr>
          <w:rFonts w:cstheme="minorHAnsi"/>
        </w:rPr>
      </w:pPr>
      <w:r w:rsidRPr="00317CD4">
        <w:rPr>
          <w:rFonts w:cstheme="minorHAnsi"/>
        </w:rPr>
        <w:t>VALUES (14, 'Rubix Biscuits', 'Instant Food', 1);</w:t>
      </w:r>
    </w:p>
    <w:p w14:paraId="0C96A2D1"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9F0EDCB" w14:textId="77777777" w:rsidR="006936D2" w:rsidRPr="00317CD4" w:rsidRDefault="006936D2" w:rsidP="00DD7F76">
      <w:pPr>
        <w:spacing w:line="240" w:lineRule="auto"/>
        <w:rPr>
          <w:rFonts w:cstheme="minorHAnsi"/>
        </w:rPr>
      </w:pPr>
      <w:r w:rsidRPr="00317CD4">
        <w:rPr>
          <w:rFonts w:cstheme="minorHAnsi"/>
        </w:rPr>
        <w:t>VALUES (15, 'Shampoo', 'Personal Care', 1);</w:t>
      </w:r>
    </w:p>
    <w:p w14:paraId="7ADF2B42"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5E8B6AC0" w14:textId="77777777" w:rsidR="006936D2" w:rsidRPr="00317CD4" w:rsidRDefault="006936D2" w:rsidP="00DD7F76">
      <w:pPr>
        <w:spacing w:line="240" w:lineRule="auto"/>
        <w:rPr>
          <w:rFonts w:cstheme="minorHAnsi"/>
        </w:rPr>
      </w:pPr>
      <w:r w:rsidRPr="00317CD4">
        <w:rPr>
          <w:rFonts w:cstheme="minorHAnsi"/>
        </w:rPr>
        <w:t>VALUES (16, 'Detergent Liquid', 'Cleaning', 1);</w:t>
      </w:r>
    </w:p>
    <w:p w14:paraId="258B379F"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68E18981" w14:textId="77777777" w:rsidR="006936D2" w:rsidRPr="00317CD4" w:rsidRDefault="006936D2" w:rsidP="00DD7F76">
      <w:pPr>
        <w:spacing w:line="240" w:lineRule="auto"/>
        <w:rPr>
          <w:rFonts w:cstheme="minorHAnsi"/>
        </w:rPr>
      </w:pPr>
      <w:r w:rsidRPr="00317CD4">
        <w:rPr>
          <w:rFonts w:cstheme="minorHAnsi"/>
        </w:rPr>
        <w:t>VALUES (17, 'Sensitive toothpaste', 'Personal Care', 1);</w:t>
      </w:r>
    </w:p>
    <w:p w14:paraId="2F65034A"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513BF729" w14:textId="77777777" w:rsidR="006936D2" w:rsidRPr="00317CD4" w:rsidRDefault="006936D2" w:rsidP="00DD7F76">
      <w:pPr>
        <w:spacing w:line="240" w:lineRule="auto"/>
        <w:rPr>
          <w:rFonts w:cstheme="minorHAnsi"/>
        </w:rPr>
      </w:pPr>
      <w:r w:rsidRPr="00317CD4">
        <w:rPr>
          <w:rFonts w:cstheme="minorHAnsi"/>
        </w:rPr>
        <w:t>VALUES (18, 'Honey', 'Food', 1);</w:t>
      </w:r>
    </w:p>
    <w:p w14:paraId="0485D277"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1CE7C84B" w14:textId="77777777" w:rsidR="006936D2" w:rsidRPr="00317CD4" w:rsidRDefault="006936D2" w:rsidP="00DD7F76">
      <w:pPr>
        <w:spacing w:line="240" w:lineRule="auto"/>
        <w:rPr>
          <w:rFonts w:cstheme="minorHAnsi"/>
        </w:rPr>
      </w:pPr>
      <w:r w:rsidRPr="00317CD4">
        <w:rPr>
          <w:rFonts w:cstheme="minorHAnsi"/>
        </w:rPr>
        <w:t>VALUES (19, 'Peanuts', 'Grocery', 1);</w:t>
      </w:r>
    </w:p>
    <w:p w14:paraId="02FBAD68" w14:textId="77777777" w:rsidR="006936D2" w:rsidRPr="00317CD4" w:rsidRDefault="006936D2" w:rsidP="00DD7F76">
      <w:pPr>
        <w:spacing w:line="240" w:lineRule="auto"/>
        <w:rPr>
          <w:rFonts w:cstheme="minorHAnsi"/>
        </w:rPr>
      </w:pPr>
      <w:r w:rsidRPr="00317CD4">
        <w:rPr>
          <w:rFonts w:cstheme="minorHAnsi"/>
        </w:rPr>
        <w:t>INSERT INTO Product (id, name, category, companyid)</w:t>
      </w:r>
    </w:p>
    <w:p w14:paraId="0C381F30" w14:textId="77777777" w:rsidR="006936D2" w:rsidRDefault="006936D2" w:rsidP="00DD7F76">
      <w:pPr>
        <w:spacing w:line="240" w:lineRule="auto"/>
        <w:rPr>
          <w:rFonts w:cstheme="minorHAnsi"/>
        </w:rPr>
      </w:pPr>
      <w:r w:rsidRPr="00317CD4">
        <w:rPr>
          <w:rFonts w:cstheme="minorHAnsi"/>
        </w:rPr>
        <w:t>VALUES (20, 'Cheese', 'Milk Products', 1);</w:t>
      </w:r>
    </w:p>
    <w:p w14:paraId="601134F4" w14:textId="77777777" w:rsidR="006936D2" w:rsidRPr="009706EB" w:rsidRDefault="006936D2" w:rsidP="00DD7F76">
      <w:pPr>
        <w:spacing w:line="240" w:lineRule="auto"/>
        <w:rPr>
          <w:rFonts w:cstheme="minorHAnsi"/>
        </w:rPr>
      </w:pPr>
    </w:p>
    <w:p w14:paraId="0F294E2D" w14:textId="77777777" w:rsidR="006936D2" w:rsidRPr="009706EB" w:rsidRDefault="006936D2" w:rsidP="00DD7F76">
      <w:pPr>
        <w:spacing w:line="240" w:lineRule="auto"/>
        <w:rPr>
          <w:rFonts w:cstheme="minorHAnsi"/>
          <w:b/>
          <w:bCs/>
          <w:u w:val="single"/>
        </w:rPr>
      </w:pPr>
      <w:r w:rsidRPr="009706EB">
        <w:rPr>
          <w:rFonts w:cstheme="minorHAnsi"/>
          <w:b/>
          <w:bCs/>
          <w:u w:val="single"/>
        </w:rPr>
        <w:t>Customer Table</w:t>
      </w:r>
    </w:p>
    <w:p w14:paraId="3EA8BADC"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6A1571B2" w14:textId="77777777" w:rsidR="006936D2" w:rsidRPr="00317CD4" w:rsidRDefault="006936D2" w:rsidP="00DD7F76">
      <w:pPr>
        <w:spacing w:line="240" w:lineRule="auto"/>
        <w:rPr>
          <w:rFonts w:cstheme="minorHAnsi"/>
        </w:rPr>
      </w:pPr>
      <w:r w:rsidRPr="00317CD4">
        <w:rPr>
          <w:rFonts w:cstheme="minorHAnsi"/>
        </w:rPr>
        <w:t>VALUES (1, 'Alex', 25, 'Male', 'Texas branch', 'United States');</w:t>
      </w:r>
    </w:p>
    <w:p w14:paraId="53B7A975"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47ECC7A4" w14:textId="77777777" w:rsidR="006936D2" w:rsidRPr="00317CD4" w:rsidRDefault="006936D2" w:rsidP="00DD7F76">
      <w:pPr>
        <w:spacing w:line="240" w:lineRule="auto"/>
        <w:rPr>
          <w:rFonts w:cstheme="minorHAnsi"/>
        </w:rPr>
      </w:pPr>
      <w:r w:rsidRPr="00317CD4">
        <w:rPr>
          <w:rFonts w:cstheme="minorHAnsi"/>
        </w:rPr>
        <w:t>VALUES (2, 'Raju', 32, 'Male', 'London branch', 'United Kingdom');</w:t>
      </w:r>
    </w:p>
    <w:p w14:paraId="61B3CC1F"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49AAB088" w14:textId="77777777" w:rsidR="006936D2" w:rsidRPr="00317CD4" w:rsidRDefault="006936D2" w:rsidP="00DD7F76">
      <w:pPr>
        <w:spacing w:line="240" w:lineRule="auto"/>
        <w:rPr>
          <w:rFonts w:cstheme="minorHAnsi"/>
        </w:rPr>
      </w:pPr>
      <w:r w:rsidRPr="00317CD4">
        <w:rPr>
          <w:rFonts w:cstheme="minorHAnsi"/>
        </w:rPr>
        <w:t>VALUES (3, 'Mary', 48, 'Female', 'Buffalo branch', 'United States');</w:t>
      </w:r>
    </w:p>
    <w:p w14:paraId="34432122"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0E5AD305" w14:textId="77777777" w:rsidR="006936D2" w:rsidRPr="00317CD4" w:rsidRDefault="006936D2" w:rsidP="00DD7F76">
      <w:pPr>
        <w:spacing w:line="240" w:lineRule="auto"/>
        <w:rPr>
          <w:rFonts w:cstheme="minorHAnsi"/>
        </w:rPr>
      </w:pPr>
      <w:r w:rsidRPr="00317CD4">
        <w:rPr>
          <w:rFonts w:cstheme="minorHAnsi"/>
        </w:rPr>
        <w:t>VALUES (4, 'Romeo', 28, 'Male', 'Delhi branch', 'India');</w:t>
      </w:r>
    </w:p>
    <w:p w14:paraId="4D5E2D19"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30F50075" w14:textId="77777777" w:rsidR="006936D2" w:rsidRPr="00317CD4" w:rsidRDefault="006936D2" w:rsidP="00DD7F76">
      <w:pPr>
        <w:spacing w:line="240" w:lineRule="auto"/>
        <w:rPr>
          <w:rFonts w:cstheme="minorHAnsi"/>
        </w:rPr>
      </w:pPr>
      <w:r w:rsidRPr="00317CD4">
        <w:rPr>
          <w:rFonts w:cstheme="minorHAnsi"/>
        </w:rPr>
        <w:t>VALUES (5, 'Sara', 29, 'Female', 'Mumbai branch', 'India');</w:t>
      </w:r>
    </w:p>
    <w:p w14:paraId="421F6351"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4931F9F6" w14:textId="77777777" w:rsidR="006936D2" w:rsidRPr="00317CD4" w:rsidRDefault="006936D2" w:rsidP="00DD7F76">
      <w:pPr>
        <w:spacing w:line="240" w:lineRule="auto"/>
        <w:rPr>
          <w:rFonts w:cstheme="minorHAnsi"/>
        </w:rPr>
      </w:pPr>
      <w:r w:rsidRPr="00317CD4">
        <w:rPr>
          <w:rFonts w:cstheme="minorHAnsi"/>
        </w:rPr>
        <w:t>VALUES (6, 'Alen', 35, 'Male', 'Texas branch', 'United States');</w:t>
      </w:r>
    </w:p>
    <w:p w14:paraId="1D4F1C8C"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7F06F9F4" w14:textId="77777777" w:rsidR="006936D2" w:rsidRPr="00317CD4" w:rsidRDefault="006936D2" w:rsidP="00DD7F76">
      <w:pPr>
        <w:spacing w:line="240" w:lineRule="auto"/>
        <w:rPr>
          <w:rFonts w:cstheme="minorHAnsi"/>
        </w:rPr>
      </w:pPr>
      <w:r w:rsidRPr="00317CD4">
        <w:rPr>
          <w:rFonts w:cstheme="minorHAnsi"/>
        </w:rPr>
        <w:t>VALUES (7, 'Sandhu', 42, 'Male', 'London branch', 'United Kingdom');</w:t>
      </w:r>
    </w:p>
    <w:p w14:paraId="49AFF057"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7DA40641" w14:textId="77777777" w:rsidR="006936D2" w:rsidRPr="00317CD4" w:rsidRDefault="006936D2" w:rsidP="00DD7F76">
      <w:pPr>
        <w:spacing w:line="240" w:lineRule="auto"/>
        <w:rPr>
          <w:rFonts w:cstheme="minorHAnsi"/>
        </w:rPr>
      </w:pPr>
      <w:r w:rsidRPr="00317CD4">
        <w:rPr>
          <w:rFonts w:cstheme="minorHAnsi"/>
        </w:rPr>
        <w:t>VALUES (8, 'Mira', 58, 'Female', 'Buffalo branch', 'United States');</w:t>
      </w:r>
    </w:p>
    <w:p w14:paraId="1890E4DA"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09A82EC7" w14:textId="77777777" w:rsidR="006936D2" w:rsidRPr="00317CD4" w:rsidRDefault="006936D2" w:rsidP="00DD7F76">
      <w:pPr>
        <w:spacing w:line="240" w:lineRule="auto"/>
        <w:rPr>
          <w:rFonts w:cstheme="minorHAnsi"/>
        </w:rPr>
      </w:pPr>
      <w:r w:rsidRPr="00317CD4">
        <w:rPr>
          <w:rFonts w:cstheme="minorHAnsi"/>
        </w:rPr>
        <w:t>VALUES (9, 'Rambo', 38, 'Male', 'Delhi branch', 'India');</w:t>
      </w:r>
    </w:p>
    <w:p w14:paraId="141748E2"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5C53CF9B" w14:textId="77777777" w:rsidR="006936D2" w:rsidRPr="00317CD4" w:rsidRDefault="006936D2" w:rsidP="00DD7F76">
      <w:pPr>
        <w:spacing w:line="240" w:lineRule="auto"/>
        <w:rPr>
          <w:rFonts w:cstheme="minorHAnsi"/>
        </w:rPr>
      </w:pPr>
      <w:r w:rsidRPr="00317CD4">
        <w:rPr>
          <w:rFonts w:cstheme="minorHAnsi"/>
        </w:rPr>
        <w:t>VALUES (10, 'Sirah', 39, 'Female', 'Mumbai branch', 'India');</w:t>
      </w:r>
    </w:p>
    <w:p w14:paraId="16504E6B"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21DD21EF" w14:textId="77777777" w:rsidR="006936D2" w:rsidRPr="00317CD4" w:rsidRDefault="006936D2" w:rsidP="00DD7F76">
      <w:pPr>
        <w:spacing w:line="240" w:lineRule="auto"/>
        <w:rPr>
          <w:rFonts w:cstheme="minorHAnsi"/>
        </w:rPr>
      </w:pPr>
      <w:r w:rsidRPr="00317CD4">
        <w:rPr>
          <w:rFonts w:cstheme="minorHAnsi"/>
        </w:rPr>
        <w:t>VALUES (11, 'Alice', 27, 'Male', 'Texas branch', 'United States');</w:t>
      </w:r>
    </w:p>
    <w:p w14:paraId="3B6B971B"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2990B303" w14:textId="77777777" w:rsidR="006936D2" w:rsidRPr="00317CD4" w:rsidRDefault="006936D2" w:rsidP="00DD7F76">
      <w:pPr>
        <w:spacing w:line="240" w:lineRule="auto"/>
        <w:rPr>
          <w:rFonts w:cstheme="minorHAnsi"/>
        </w:rPr>
      </w:pPr>
      <w:r w:rsidRPr="00317CD4">
        <w:rPr>
          <w:rFonts w:cstheme="minorHAnsi"/>
        </w:rPr>
        <w:t>VALUES (12, 'Saro', 35, 'Male', 'London branch', 'United Kingdom');</w:t>
      </w:r>
    </w:p>
    <w:p w14:paraId="2F304984"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6A81151B" w14:textId="77777777" w:rsidR="006936D2" w:rsidRPr="00317CD4" w:rsidRDefault="006936D2" w:rsidP="00DD7F76">
      <w:pPr>
        <w:spacing w:line="240" w:lineRule="auto"/>
        <w:rPr>
          <w:rFonts w:cstheme="minorHAnsi"/>
        </w:rPr>
      </w:pPr>
      <w:r w:rsidRPr="00317CD4">
        <w:rPr>
          <w:rFonts w:cstheme="minorHAnsi"/>
        </w:rPr>
        <w:t>VALUES (13, 'Cary', 49, 'Female', 'Buffalo branch', 'United States');</w:t>
      </w:r>
    </w:p>
    <w:p w14:paraId="7513A9F0"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0E6B4311" w14:textId="77777777" w:rsidR="006936D2" w:rsidRPr="00317CD4" w:rsidRDefault="006936D2" w:rsidP="00DD7F76">
      <w:pPr>
        <w:spacing w:line="240" w:lineRule="auto"/>
        <w:rPr>
          <w:rFonts w:cstheme="minorHAnsi"/>
        </w:rPr>
      </w:pPr>
      <w:r w:rsidRPr="00317CD4">
        <w:rPr>
          <w:rFonts w:cstheme="minorHAnsi"/>
        </w:rPr>
        <w:t>VALUES (14, 'Roni', 24, 'Male', 'Delhi branch', 'India');</w:t>
      </w:r>
    </w:p>
    <w:p w14:paraId="43F8A5CA"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34FCFC38" w14:textId="77777777" w:rsidR="006936D2" w:rsidRPr="00317CD4" w:rsidRDefault="006936D2" w:rsidP="00DD7F76">
      <w:pPr>
        <w:spacing w:line="240" w:lineRule="auto"/>
        <w:rPr>
          <w:rFonts w:cstheme="minorHAnsi"/>
        </w:rPr>
      </w:pPr>
      <w:r w:rsidRPr="00317CD4">
        <w:rPr>
          <w:rFonts w:cstheme="minorHAnsi"/>
        </w:rPr>
        <w:t>VALUES (15, 'Seema', 28, 'Female', 'Mumbai branch', 'India');</w:t>
      </w:r>
    </w:p>
    <w:p w14:paraId="6864AEE8"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7996EDD1" w14:textId="77777777" w:rsidR="006936D2" w:rsidRPr="00317CD4" w:rsidRDefault="006936D2" w:rsidP="00DD7F76">
      <w:pPr>
        <w:spacing w:line="240" w:lineRule="auto"/>
        <w:rPr>
          <w:rFonts w:cstheme="minorHAnsi"/>
        </w:rPr>
      </w:pPr>
      <w:r w:rsidRPr="00317CD4">
        <w:rPr>
          <w:rFonts w:cstheme="minorHAnsi"/>
        </w:rPr>
        <w:t>VALUES (16, 'James', 45, 'Male', 'Texas branch', 'United States');</w:t>
      </w:r>
    </w:p>
    <w:p w14:paraId="2E2E6E94"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4654DCC9" w14:textId="77777777" w:rsidR="006936D2" w:rsidRPr="00317CD4" w:rsidRDefault="006936D2" w:rsidP="00DD7F76">
      <w:pPr>
        <w:spacing w:line="240" w:lineRule="auto"/>
        <w:rPr>
          <w:rFonts w:cstheme="minorHAnsi"/>
        </w:rPr>
      </w:pPr>
      <w:r w:rsidRPr="00317CD4">
        <w:rPr>
          <w:rFonts w:cstheme="minorHAnsi"/>
        </w:rPr>
        <w:t>VALUES (17, 'Sanga', 37, 'Male', 'London branch', 'United Kingdom');</w:t>
      </w:r>
    </w:p>
    <w:p w14:paraId="40A6EDA0"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5EF6EE76" w14:textId="77777777" w:rsidR="006936D2" w:rsidRPr="00317CD4" w:rsidRDefault="006936D2" w:rsidP="00DD7F76">
      <w:pPr>
        <w:spacing w:line="240" w:lineRule="auto"/>
        <w:rPr>
          <w:rFonts w:cstheme="minorHAnsi"/>
        </w:rPr>
      </w:pPr>
      <w:r w:rsidRPr="00317CD4">
        <w:rPr>
          <w:rFonts w:cstheme="minorHAnsi"/>
        </w:rPr>
        <w:t>VALUES (18, 'Judy', 32, 'Female', 'Buffalo branch', 'United States');</w:t>
      </w:r>
    </w:p>
    <w:p w14:paraId="42270ED1"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6F703B9E" w14:textId="77777777" w:rsidR="006936D2" w:rsidRPr="00317CD4" w:rsidRDefault="006936D2" w:rsidP="00DD7F76">
      <w:pPr>
        <w:spacing w:line="240" w:lineRule="auto"/>
        <w:rPr>
          <w:rFonts w:cstheme="minorHAnsi"/>
        </w:rPr>
      </w:pPr>
      <w:r w:rsidRPr="00317CD4">
        <w:rPr>
          <w:rFonts w:cstheme="minorHAnsi"/>
        </w:rPr>
        <w:t>VALUES (19, 'Henry', 26, 'Male', 'Delhi branch', 'India');</w:t>
      </w:r>
    </w:p>
    <w:p w14:paraId="3FAC187B" w14:textId="77777777" w:rsidR="006936D2" w:rsidRPr="00317CD4" w:rsidRDefault="006936D2" w:rsidP="00DD7F76">
      <w:pPr>
        <w:spacing w:line="240" w:lineRule="auto"/>
        <w:rPr>
          <w:rFonts w:cstheme="minorHAnsi"/>
        </w:rPr>
      </w:pPr>
      <w:r w:rsidRPr="00317CD4">
        <w:rPr>
          <w:rFonts w:cstheme="minorHAnsi"/>
        </w:rPr>
        <w:t>INSERT INTO Customer (id, name, age, gender, branch, country)</w:t>
      </w:r>
    </w:p>
    <w:p w14:paraId="4833F8BB" w14:textId="77777777" w:rsidR="006936D2" w:rsidRDefault="006936D2" w:rsidP="00DD7F76">
      <w:pPr>
        <w:spacing w:line="240" w:lineRule="auto"/>
        <w:rPr>
          <w:rFonts w:cstheme="minorHAnsi"/>
        </w:rPr>
      </w:pPr>
      <w:r w:rsidRPr="00317CD4">
        <w:rPr>
          <w:rFonts w:cstheme="minorHAnsi"/>
        </w:rPr>
        <w:t>VALUES (20, 'Sama', 39, 'Female', 'Mumbai branch', 'India');</w:t>
      </w:r>
    </w:p>
    <w:p w14:paraId="0CD9F3CE" w14:textId="77777777" w:rsidR="006936D2" w:rsidRPr="009706EB" w:rsidRDefault="006936D2" w:rsidP="00DD7F76">
      <w:pPr>
        <w:spacing w:line="240" w:lineRule="auto"/>
        <w:rPr>
          <w:rFonts w:cstheme="minorHAnsi"/>
        </w:rPr>
      </w:pPr>
    </w:p>
    <w:p w14:paraId="206ADF75" w14:textId="77777777" w:rsidR="006936D2" w:rsidRPr="009706EB" w:rsidRDefault="006936D2" w:rsidP="00DD7F76">
      <w:pPr>
        <w:spacing w:line="240" w:lineRule="auto"/>
        <w:rPr>
          <w:rFonts w:cstheme="minorHAnsi"/>
          <w:b/>
          <w:bCs/>
          <w:u w:val="single"/>
        </w:rPr>
      </w:pPr>
      <w:r w:rsidRPr="009706EB">
        <w:rPr>
          <w:rFonts w:cstheme="minorHAnsi"/>
          <w:b/>
          <w:bCs/>
          <w:u w:val="single"/>
        </w:rPr>
        <w:t>Survey Table</w:t>
      </w:r>
    </w:p>
    <w:p w14:paraId="3F0B5921" w14:textId="77777777" w:rsidR="006936D2" w:rsidRPr="00317CD4" w:rsidRDefault="006936D2" w:rsidP="00DD7F76">
      <w:pPr>
        <w:spacing w:line="240" w:lineRule="auto"/>
        <w:rPr>
          <w:rFonts w:cstheme="minorHAnsi"/>
        </w:rPr>
      </w:pPr>
      <w:r w:rsidRPr="00317CD4">
        <w:rPr>
          <w:rFonts w:cstheme="minorHAnsi"/>
        </w:rPr>
        <w:t>INSERT INTO Survey (id, title)</w:t>
      </w:r>
    </w:p>
    <w:p w14:paraId="316727B9" w14:textId="77777777" w:rsidR="006936D2" w:rsidRPr="00317CD4" w:rsidRDefault="006936D2" w:rsidP="00DD7F76">
      <w:pPr>
        <w:spacing w:line="240" w:lineRule="auto"/>
        <w:rPr>
          <w:rFonts w:cstheme="minorHAnsi"/>
        </w:rPr>
      </w:pPr>
      <w:r w:rsidRPr="00317CD4">
        <w:rPr>
          <w:rFonts w:cstheme="minorHAnsi"/>
        </w:rPr>
        <w:t>VALUES (1, 'Product Survey');</w:t>
      </w:r>
    </w:p>
    <w:p w14:paraId="5D6BAACA" w14:textId="77777777" w:rsidR="006936D2" w:rsidRPr="00317CD4" w:rsidRDefault="006936D2" w:rsidP="00DD7F76">
      <w:pPr>
        <w:spacing w:line="240" w:lineRule="auto"/>
        <w:rPr>
          <w:rFonts w:cstheme="minorHAnsi"/>
        </w:rPr>
      </w:pPr>
      <w:r w:rsidRPr="00317CD4">
        <w:rPr>
          <w:rFonts w:cstheme="minorHAnsi"/>
        </w:rPr>
        <w:t>INSERT INTO Survey (id, title)</w:t>
      </w:r>
    </w:p>
    <w:p w14:paraId="0683E546" w14:textId="77777777" w:rsidR="006936D2" w:rsidRPr="00317CD4" w:rsidRDefault="006936D2" w:rsidP="00DD7F76">
      <w:pPr>
        <w:spacing w:line="240" w:lineRule="auto"/>
        <w:rPr>
          <w:rFonts w:cstheme="minorHAnsi"/>
        </w:rPr>
      </w:pPr>
      <w:r w:rsidRPr="00317CD4">
        <w:rPr>
          <w:rFonts w:cstheme="minorHAnsi"/>
        </w:rPr>
        <w:t>VALUES (2, 'Company Survey');</w:t>
      </w:r>
    </w:p>
    <w:p w14:paraId="0CFF5266" w14:textId="77777777" w:rsidR="006936D2" w:rsidRPr="00317CD4" w:rsidRDefault="006936D2" w:rsidP="00DD7F76">
      <w:pPr>
        <w:spacing w:line="240" w:lineRule="auto"/>
        <w:rPr>
          <w:rFonts w:cstheme="minorHAnsi"/>
        </w:rPr>
      </w:pPr>
      <w:r w:rsidRPr="00317CD4">
        <w:rPr>
          <w:rFonts w:cstheme="minorHAnsi"/>
        </w:rPr>
        <w:t>INSERT INTO Survey (id, title)</w:t>
      </w:r>
    </w:p>
    <w:p w14:paraId="3A08CDB9" w14:textId="77777777" w:rsidR="006936D2" w:rsidRPr="00317CD4" w:rsidRDefault="006936D2" w:rsidP="00DD7F76">
      <w:pPr>
        <w:spacing w:line="240" w:lineRule="auto"/>
        <w:rPr>
          <w:rFonts w:cstheme="minorHAnsi"/>
        </w:rPr>
      </w:pPr>
      <w:r w:rsidRPr="00317CD4">
        <w:rPr>
          <w:rFonts w:cstheme="minorHAnsi"/>
        </w:rPr>
        <w:t>VALUES (3, 'Branch Survey');</w:t>
      </w:r>
    </w:p>
    <w:p w14:paraId="7EC914A9" w14:textId="77777777" w:rsidR="006936D2" w:rsidRPr="00317CD4" w:rsidRDefault="006936D2" w:rsidP="00DD7F76">
      <w:pPr>
        <w:spacing w:line="240" w:lineRule="auto"/>
        <w:rPr>
          <w:rFonts w:cstheme="minorHAnsi"/>
        </w:rPr>
      </w:pPr>
      <w:r w:rsidRPr="00317CD4">
        <w:rPr>
          <w:rFonts w:cstheme="minorHAnsi"/>
        </w:rPr>
        <w:t>INSERT INTO Survey (id, title)</w:t>
      </w:r>
    </w:p>
    <w:p w14:paraId="032A8B2A" w14:textId="77777777" w:rsidR="006936D2" w:rsidRPr="00317CD4" w:rsidRDefault="006936D2" w:rsidP="00DD7F76">
      <w:pPr>
        <w:spacing w:line="240" w:lineRule="auto"/>
        <w:rPr>
          <w:rFonts w:cstheme="minorHAnsi"/>
        </w:rPr>
      </w:pPr>
      <w:r w:rsidRPr="00317CD4">
        <w:rPr>
          <w:rFonts w:cstheme="minorHAnsi"/>
        </w:rPr>
        <w:t>VALUES (4, 'Product Survey');</w:t>
      </w:r>
    </w:p>
    <w:p w14:paraId="12296FCD" w14:textId="77777777" w:rsidR="006936D2" w:rsidRPr="00317CD4" w:rsidRDefault="006936D2" w:rsidP="00DD7F76">
      <w:pPr>
        <w:spacing w:line="240" w:lineRule="auto"/>
        <w:rPr>
          <w:rFonts w:cstheme="minorHAnsi"/>
        </w:rPr>
      </w:pPr>
      <w:r w:rsidRPr="00317CD4">
        <w:rPr>
          <w:rFonts w:cstheme="minorHAnsi"/>
        </w:rPr>
        <w:t>INSERT INTO Survey (id, title)</w:t>
      </w:r>
    </w:p>
    <w:p w14:paraId="5AB2BF06" w14:textId="77777777" w:rsidR="006936D2" w:rsidRPr="00317CD4" w:rsidRDefault="006936D2" w:rsidP="00DD7F76">
      <w:pPr>
        <w:spacing w:line="240" w:lineRule="auto"/>
        <w:rPr>
          <w:rFonts w:cstheme="minorHAnsi"/>
        </w:rPr>
      </w:pPr>
      <w:r w:rsidRPr="00317CD4">
        <w:rPr>
          <w:rFonts w:cstheme="minorHAnsi"/>
        </w:rPr>
        <w:t>VALUES (5, 'Company Survey');</w:t>
      </w:r>
    </w:p>
    <w:p w14:paraId="165738D3" w14:textId="77777777" w:rsidR="006936D2" w:rsidRPr="00317CD4" w:rsidRDefault="006936D2" w:rsidP="00DD7F76">
      <w:pPr>
        <w:spacing w:line="240" w:lineRule="auto"/>
        <w:rPr>
          <w:rFonts w:cstheme="minorHAnsi"/>
        </w:rPr>
      </w:pPr>
      <w:r w:rsidRPr="00317CD4">
        <w:rPr>
          <w:rFonts w:cstheme="minorHAnsi"/>
        </w:rPr>
        <w:t>INSERT INTO Survey (id, title)</w:t>
      </w:r>
    </w:p>
    <w:p w14:paraId="2B2BC2DB" w14:textId="77777777" w:rsidR="006936D2" w:rsidRPr="00317CD4" w:rsidRDefault="006936D2" w:rsidP="00DD7F76">
      <w:pPr>
        <w:spacing w:line="240" w:lineRule="auto"/>
        <w:rPr>
          <w:rFonts w:cstheme="minorHAnsi"/>
        </w:rPr>
      </w:pPr>
      <w:r w:rsidRPr="00317CD4">
        <w:rPr>
          <w:rFonts w:cstheme="minorHAnsi"/>
        </w:rPr>
        <w:t>VALUES (6, 'Branch Survey');</w:t>
      </w:r>
    </w:p>
    <w:p w14:paraId="48DF1AFB" w14:textId="77777777" w:rsidR="006936D2" w:rsidRPr="00317CD4" w:rsidRDefault="006936D2" w:rsidP="00DD7F76">
      <w:pPr>
        <w:spacing w:line="240" w:lineRule="auto"/>
        <w:rPr>
          <w:rFonts w:cstheme="minorHAnsi"/>
        </w:rPr>
      </w:pPr>
      <w:r w:rsidRPr="00317CD4">
        <w:rPr>
          <w:rFonts w:cstheme="minorHAnsi"/>
        </w:rPr>
        <w:t>INSERT INTO Survey (id, title)</w:t>
      </w:r>
    </w:p>
    <w:p w14:paraId="321AFDB4" w14:textId="77777777" w:rsidR="006936D2" w:rsidRPr="00317CD4" w:rsidRDefault="006936D2" w:rsidP="00DD7F76">
      <w:pPr>
        <w:spacing w:line="240" w:lineRule="auto"/>
        <w:rPr>
          <w:rFonts w:cstheme="minorHAnsi"/>
        </w:rPr>
      </w:pPr>
      <w:r w:rsidRPr="00317CD4">
        <w:rPr>
          <w:rFonts w:cstheme="minorHAnsi"/>
        </w:rPr>
        <w:t>VALUES (7, 'Product Survey');</w:t>
      </w:r>
    </w:p>
    <w:p w14:paraId="5083B928" w14:textId="77777777" w:rsidR="006936D2" w:rsidRPr="00317CD4" w:rsidRDefault="006936D2" w:rsidP="00DD7F76">
      <w:pPr>
        <w:spacing w:line="240" w:lineRule="auto"/>
        <w:rPr>
          <w:rFonts w:cstheme="minorHAnsi"/>
        </w:rPr>
      </w:pPr>
      <w:r w:rsidRPr="00317CD4">
        <w:rPr>
          <w:rFonts w:cstheme="minorHAnsi"/>
        </w:rPr>
        <w:t>INSERT INTO Survey (id, title)</w:t>
      </w:r>
    </w:p>
    <w:p w14:paraId="68631A68" w14:textId="77777777" w:rsidR="006936D2" w:rsidRPr="00317CD4" w:rsidRDefault="006936D2" w:rsidP="00DD7F76">
      <w:pPr>
        <w:spacing w:line="240" w:lineRule="auto"/>
        <w:rPr>
          <w:rFonts w:cstheme="minorHAnsi"/>
        </w:rPr>
      </w:pPr>
      <w:r w:rsidRPr="00317CD4">
        <w:rPr>
          <w:rFonts w:cstheme="minorHAnsi"/>
        </w:rPr>
        <w:t>VALUES (8, 'Company Survey');</w:t>
      </w:r>
    </w:p>
    <w:p w14:paraId="3CF8F0AE" w14:textId="77777777" w:rsidR="006936D2" w:rsidRPr="00317CD4" w:rsidRDefault="006936D2" w:rsidP="00DD7F76">
      <w:pPr>
        <w:spacing w:line="240" w:lineRule="auto"/>
        <w:rPr>
          <w:rFonts w:cstheme="minorHAnsi"/>
        </w:rPr>
      </w:pPr>
      <w:r w:rsidRPr="00317CD4">
        <w:rPr>
          <w:rFonts w:cstheme="minorHAnsi"/>
        </w:rPr>
        <w:t>INSERT INTO Survey (id, title)</w:t>
      </w:r>
    </w:p>
    <w:p w14:paraId="35362871" w14:textId="77777777" w:rsidR="006936D2" w:rsidRDefault="006936D2" w:rsidP="00DD7F76">
      <w:pPr>
        <w:spacing w:line="240" w:lineRule="auto"/>
        <w:rPr>
          <w:rFonts w:cstheme="minorHAnsi"/>
        </w:rPr>
      </w:pPr>
      <w:r w:rsidRPr="00317CD4">
        <w:rPr>
          <w:rFonts w:cstheme="minorHAnsi"/>
        </w:rPr>
        <w:t>VALUES (9, 'Branch Survey');</w:t>
      </w:r>
    </w:p>
    <w:p w14:paraId="79BA39BC" w14:textId="77777777" w:rsidR="006936D2" w:rsidRPr="009706EB" w:rsidRDefault="006936D2" w:rsidP="00DD7F76">
      <w:pPr>
        <w:spacing w:line="240" w:lineRule="auto"/>
        <w:rPr>
          <w:rFonts w:cstheme="minorHAnsi"/>
        </w:rPr>
      </w:pPr>
    </w:p>
    <w:p w14:paraId="7845D475" w14:textId="77777777" w:rsidR="006936D2" w:rsidRPr="009706EB" w:rsidRDefault="006936D2" w:rsidP="00DD7F76">
      <w:pPr>
        <w:spacing w:line="240" w:lineRule="auto"/>
        <w:rPr>
          <w:rFonts w:cstheme="minorHAnsi"/>
          <w:b/>
          <w:bCs/>
          <w:u w:val="single"/>
        </w:rPr>
      </w:pPr>
      <w:r w:rsidRPr="009706EB">
        <w:rPr>
          <w:rFonts w:cstheme="minorHAnsi"/>
          <w:b/>
          <w:bCs/>
          <w:u w:val="single"/>
        </w:rPr>
        <w:t>Questions Table</w:t>
      </w:r>
    </w:p>
    <w:p w14:paraId="29F493C0"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26D50159" w14:textId="77777777" w:rsidR="006936D2" w:rsidRPr="00317CD4" w:rsidRDefault="006936D2" w:rsidP="00DD7F76">
      <w:pPr>
        <w:spacing w:line="240" w:lineRule="auto"/>
        <w:rPr>
          <w:rFonts w:cstheme="minorHAnsi"/>
        </w:rPr>
      </w:pPr>
      <w:r w:rsidRPr="00317CD4">
        <w:rPr>
          <w:rFonts w:cstheme="minorHAnsi"/>
        </w:rPr>
        <w:t>VALUES (1, 'objective_single_choice', 'How do you think is the price of the Product?', 1);</w:t>
      </w:r>
    </w:p>
    <w:p w14:paraId="54A16994"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4F5C4016" w14:textId="77777777" w:rsidR="006936D2" w:rsidRPr="00317CD4" w:rsidRDefault="006936D2" w:rsidP="00DD7F76">
      <w:pPr>
        <w:spacing w:line="240" w:lineRule="auto"/>
        <w:rPr>
          <w:rFonts w:cstheme="minorHAnsi"/>
        </w:rPr>
      </w:pPr>
      <w:r w:rsidRPr="00317CD4">
        <w:rPr>
          <w:rFonts w:cstheme="minorHAnsi"/>
        </w:rPr>
        <w:t>VALUES (2, 'objective_single_choice', 'How is the quality of the Product?', 1);</w:t>
      </w:r>
    </w:p>
    <w:p w14:paraId="2113665C"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004A8D26" w14:textId="77777777" w:rsidR="006936D2" w:rsidRPr="00317CD4" w:rsidRDefault="006936D2" w:rsidP="00DD7F76">
      <w:pPr>
        <w:spacing w:line="240" w:lineRule="auto"/>
        <w:rPr>
          <w:rFonts w:cstheme="minorHAnsi"/>
        </w:rPr>
      </w:pPr>
      <w:r w:rsidRPr="00317CD4">
        <w:rPr>
          <w:rFonts w:cstheme="minorHAnsi"/>
        </w:rPr>
        <w:t>VALUES (3, 'objective_single_choice', 'How is the packaging of the Product?', 1);</w:t>
      </w:r>
    </w:p>
    <w:p w14:paraId="4715A759"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24C1D22F" w14:textId="77777777" w:rsidR="006936D2" w:rsidRPr="00317CD4" w:rsidRDefault="006936D2" w:rsidP="00DD7F76">
      <w:pPr>
        <w:spacing w:line="240" w:lineRule="auto"/>
        <w:rPr>
          <w:rFonts w:cstheme="minorHAnsi"/>
        </w:rPr>
      </w:pPr>
      <w:r w:rsidRPr="00317CD4">
        <w:rPr>
          <w:rFonts w:cstheme="minorHAnsi"/>
        </w:rPr>
        <w:t>VALUES (4, 'objective_single_choice', 'How often do you use the product?', 1);</w:t>
      </w:r>
    </w:p>
    <w:p w14:paraId="3AA91690"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03D362B7" w14:textId="77777777" w:rsidR="006936D2" w:rsidRPr="00317CD4" w:rsidRDefault="006936D2" w:rsidP="00DD7F76">
      <w:pPr>
        <w:spacing w:line="240" w:lineRule="auto"/>
        <w:rPr>
          <w:rFonts w:cstheme="minorHAnsi"/>
        </w:rPr>
      </w:pPr>
      <w:r w:rsidRPr="00317CD4">
        <w:rPr>
          <w:rFonts w:cstheme="minorHAnsi"/>
        </w:rPr>
        <w:t>VALUES (5, 'objective_single_choice', 'How do you rate the value for money of the product?', 1);</w:t>
      </w:r>
    </w:p>
    <w:p w14:paraId="5F7EB622"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1B1E2446" w14:textId="77777777" w:rsidR="006936D2" w:rsidRPr="00317CD4" w:rsidRDefault="006936D2" w:rsidP="00DD7F76">
      <w:pPr>
        <w:spacing w:line="240" w:lineRule="auto"/>
        <w:rPr>
          <w:rFonts w:cstheme="minorHAnsi"/>
        </w:rPr>
      </w:pPr>
      <w:r w:rsidRPr="00317CD4">
        <w:rPr>
          <w:rFonts w:cstheme="minorHAnsi"/>
        </w:rPr>
        <w:t>VALUES (6, 'objective_single_choice', 'How long have you been using this product?', 1);</w:t>
      </w:r>
    </w:p>
    <w:p w14:paraId="6E6256D0"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4DA94B0B" w14:textId="77777777" w:rsidR="006936D2" w:rsidRPr="00317CD4" w:rsidRDefault="006936D2" w:rsidP="00DD7F76">
      <w:pPr>
        <w:spacing w:line="240" w:lineRule="auto"/>
        <w:rPr>
          <w:rFonts w:cstheme="minorHAnsi"/>
        </w:rPr>
      </w:pPr>
      <w:r w:rsidRPr="00317CD4">
        <w:rPr>
          <w:rFonts w:cstheme="minorHAnsi"/>
        </w:rPr>
        <w:t>VALUES (7, 'objective_single_choice', 'Will you purchase the product again?', 1);</w:t>
      </w:r>
    </w:p>
    <w:p w14:paraId="72B0CAF9"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03679478" w14:textId="77777777" w:rsidR="006936D2" w:rsidRPr="00317CD4" w:rsidRDefault="006936D2" w:rsidP="00DD7F76">
      <w:pPr>
        <w:spacing w:line="240" w:lineRule="auto"/>
        <w:rPr>
          <w:rFonts w:cstheme="minorHAnsi"/>
        </w:rPr>
      </w:pPr>
      <w:r w:rsidRPr="00317CD4">
        <w:rPr>
          <w:rFonts w:cstheme="minorHAnsi"/>
        </w:rPr>
        <w:t>VALUES (8, 'objective_multiple_choice', 'Features of the product that needs improvment?', 1);</w:t>
      </w:r>
    </w:p>
    <w:p w14:paraId="37B7632F"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1164E6A2" w14:textId="77777777" w:rsidR="006936D2" w:rsidRPr="00317CD4" w:rsidRDefault="006936D2" w:rsidP="00DD7F76">
      <w:pPr>
        <w:spacing w:line="240" w:lineRule="auto"/>
        <w:rPr>
          <w:rFonts w:cstheme="minorHAnsi"/>
        </w:rPr>
      </w:pPr>
      <w:r w:rsidRPr="00317CD4">
        <w:rPr>
          <w:rFonts w:cstheme="minorHAnsi"/>
        </w:rPr>
        <w:lastRenderedPageBreak/>
        <w:t>VALUES (9, 'subjective', 'What is the main benefit you receive from this product?', 1);</w:t>
      </w:r>
    </w:p>
    <w:p w14:paraId="66F07F2F"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334C1FF7" w14:textId="77777777" w:rsidR="006936D2" w:rsidRPr="00317CD4" w:rsidRDefault="006936D2" w:rsidP="00DD7F76">
      <w:pPr>
        <w:spacing w:line="240" w:lineRule="auto"/>
        <w:rPr>
          <w:rFonts w:cstheme="minorHAnsi"/>
        </w:rPr>
      </w:pPr>
      <w:r w:rsidRPr="00317CD4">
        <w:rPr>
          <w:rFonts w:cstheme="minorHAnsi"/>
        </w:rPr>
        <w:t>VALUES (10, 'subjective', 'What are the top 3 benefits you receive from this product?', 1);</w:t>
      </w:r>
    </w:p>
    <w:p w14:paraId="0A73242B"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7E3F4C80" w14:textId="77777777" w:rsidR="006936D2" w:rsidRPr="00317CD4" w:rsidRDefault="006936D2" w:rsidP="00DD7F76">
      <w:pPr>
        <w:spacing w:line="240" w:lineRule="auto"/>
        <w:rPr>
          <w:rFonts w:cstheme="minorHAnsi"/>
        </w:rPr>
      </w:pPr>
      <w:r w:rsidRPr="00317CD4">
        <w:rPr>
          <w:rFonts w:cstheme="minorHAnsi"/>
        </w:rPr>
        <w:t>VALUES (11, 'objective_single_choice', 'How many products of Rubix do you use?', 2);</w:t>
      </w:r>
    </w:p>
    <w:p w14:paraId="5D66C442"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4A83F842" w14:textId="77777777" w:rsidR="006936D2" w:rsidRPr="00317CD4" w:rsidRDefault="006936D2" w:rsidP="00DD7F76">
      <w:pPr>
        <w:spacing w:line="240" w:lineRule="auto"/>
        <w:rPr>
          <w:rFonts w:cstheme="minorHAnsi"/>
        </w:rPr>
      </w:pPr>
      <w:r w:rsidRPr="00317CD4">
        <w:rPr>
          <w:rFonts w:cstheme="minorHAnsi"/>
        </w:rPr>
        <w:t>VALUES (12, 'objective_single_choice', 'Since how long have you been using Rubix products?', 2);</w:t>
      </w:r>
    </w:p>
    <w:p w14:paraId="43D7E57A"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4C8B4991" w14:textId="77777777" w:rsidR="006936D2" w:rsidRPr="00317CD4" w:rsidRDefault="006936D2" w:rsidP="00DD7F76">
      <w:pPr>
        <w:spacing w:line="240" w:lineRule="auto"/>
        <w:rPr>
          <w:rFonts w:cstheme="minorHAnsi"/>
        </w:rPr>
      </w:pPr>
      <w:r w:rsidRPr="00317CD4">
        <w:rPr>
          <w:rFonts w:cstheme="minorHAnsi"/>
        </w:rPr>
        <w:t>VALUES (13, 'subjective', 'What are the main qualities of Rubix products that you like?', 2);</w:t>
      </w:r>
    </w:p>
    <w:p w14:paraId="16922E1F"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01002B11" w14:textId="77777777" w:rsidR="006936D2" w:rsidRPr="00317CD4" w:rsidRDefault="006936D2" w:rsidP="00DD7F76">
      <w:pPr>
        <w:spacing w:line="240" w:lineRule="auto"/>
        <w:rPr>
          <w:rFonts w:cstheme="minorHAnsi"/>
        </w:rPr>
      </w:pPr>
      <w:r w:rsidRPr="00317CD4">
        <w:rPr>
          <w:rFonts w:cstheme="minorHAnsi"/>
        </w:rPr>
        <w:t>VALUES (14, 'subjective', 'What are the main qualities of Rubix products that you dont like?', 2);</w:t>
      </w:r>
    </w:p>
    <w:p w14:paraId="7E80C971"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2DBD02F1" w14:textId="77777777" w:rsidR="006936D2" w:rsidRPr="00317CD4" w:rsidRDefault="006936D2" w:rsidP="00DD7F76">
      <w:pPr>
        <w:spacing w:line="240" w:lineRule="auto"/>
        <w:rPr>
          <w:rFonts w:cstheme="minorHAnsi"/>
        </w:rPr>
      </w:pPr>
      <w:r w:rsidRPr="00317CD4">
        <w:rPr>
          <w:rFonts w:cstheme="minorHAnsi"/>
        </w:rPr>
        <w:t>VALUES (15, 'objective_single_choice', 'Do you recommend Rubix Products to others?', 2);</w:t>
      </w:r>
    </w:p>
    <w:p w14:paraId="4726A58D"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30A9EF6F" w14:textId="77777777" w:rsidR="006936D2" w:rsidRPr="00317CD4" w:rsidRDefault="006936D2" w:rsidP="00DD7F76">
      <w:pPr>
        <w:spacing w:line="240" w:lineRule="auto"/>
        <w:rPr>
          <w:rFonts w:cstheme="minorHAnsi"/>
        </w:rPr>
      </w:pPr>
      <w:r w:rsidRPr="00317CD4">
        <w:rPr>
          <w:rFonts w:cstheme="minorHAnsi"/>
        </w:rPr>
        <w:t>VALUES (16, 'objective_multiple_choice', 'What alternative brands would you choose when Rubix products are not available?', 2);</w:t>
      </w:r>
    </w:p>
    <w:p w14:paraId="02534DAB"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50D75284" w14:textId="77777777" w:rsidR="006936D2" w:rsidRPr="00317CD4" w:rsidRDefault="006936D2" w:rsidP="00DD7F76">
      <w:pPr>
        <w:spacing w:line="240" w:lineRule="auto"/>
        <w:rPr>
          <w:rFonts w:cstheme="minorHAnsi"/>
        </w:rPr>
      </w:pPr>
      <w:r w:rsidRPr="00317CD4">
        <w:rPr>
          <w:rFonts w:cstheme="minorHAnsi"/>
        </w:rPr>
        <w:t>VALUES (17, 'objective_single_choice', 'Was the branch you visited nearby to your home?', 3);</w:t>
      </w:r>
    </w:p>
    <w:p w14:paraId="6F857109"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6D4E6A5E" w14:textId="77777777" w:rsidR="006936D2" w:rsidRPr="00317CD4" w:rsidRDefault="006936D2" w:rsidP="00DD7F76">
      <w:pPr>
        <w:spacing w:line="240" w:lineRule="auto"/>
        <w:rPr>
          <w:rFonts w:cstheme="minorHAnsi"/>
        </w:rPr>
      </w:pPr>
      <w:r w:rsidRPr="00317CD4">
        <w:rPr>
          <w:rFonts w:cstheme="minorHAnsi"/>
        </w:rPr>
        <w:t>VALUES (18, 'objective_single_choice', 'What is the distance of the branch you visited from your home?', 3);</w:t>
      </w:r>
    </w:p>
    <w:p w14:paraId="74537AFA"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41A1B923" w14:textId="77777777" w:rsidR="006936D2" w:rsidRPr="00317CD4" w:rsidRDefault="006936D2" w:rsidP="00DD7F76">
      <w:pPr>
        <w:spacing w:line="240" w:lineRule="auto"/>
        <w:rPr>
          <w:rFonts w:cstheme="minorHAnsi"/>
        </w:rPr>
      </w:pPr>
      <w:r w:rsidRPr="00317CD4">
        <w:rPr>
          <w:rFonts w:cstheme="minorHAnsi"/>
        </w:rPr>
        <w:t>VALUES (19, 'objective_single_choice', 'How was the customer service at the branch you visited?', 3);</w:t>
      </w:r>
    </w:p>
    <w:p w14:paraId="74485857" w14:textId="77777777" w:rsidR="006936D2" w:rsidRPr="00317CD4" w:rsidRDefault="006936D2" w:rsidP="00DD7F76">
      <w:pPr>
        <w:spacing w:line="240" w:lineRule="auto"/>
        <w:rPr>
          <w:rFonts w:cstheme="minorHAnsi"/>
        </w:rPr>
      </w:pPr>
      <w:r w:rsidRPr="00317CD4">
        <w:rPr>
          <w:rFonts w:cstheme="minorHAnsi"/>
        </w:rPr>
        <w:t>INSERT INTO Questions (id, type, question, surveyid)</w:t>
      </w:r>
    </w:p>
    <w:p w14:paraId="1671FFA3" w14:textId="77777777" w:rsidR="006936D2" w:rsidRDefault="006936D2" w:rsidP="00DD7F76">
      <w:pPr>
        <w:spacing w:line="240" w:lineRule="auto"/>
        <w:rPr>
          <w:rFonts w:cstheme="minorHAnsi"/>
        </w:rPr>
      </w:pPr>
      <w:r w:rsidRPr="00317CD4">
        <w:rPr>
          <w:rFonts w:cstheme="minorHAnsi"/>
        </w:rPr>
        <w:t>VALUES (20, 'subjective', 'What recommendations do you offer to improve our products or service', 3);</w:t>
      </w:r>
    </w:p>
    <w:p w14:paraId="2E68D7C6" w14:textId="77777777" w:rsidR="006936D2" w:rsidRPr="009706EB" w:rsidRDefault="006936D2" w:rsidP="00DD7F76">
      <w:pPr>
        <w:spacing w:line="240" w:lineRule="auto"/>
        <w:rPr>
          <w:rFonts w:cstheme="minorHAnsi"/>
        </w:rPr>
      </w:pPr>
    </w:p>
    <w:p w14:paraId="072A8C51" w14:textId="77777777" w:rsidR="006936D2" w:rsidRPr="009706EB" w:rsidRDefault="006936D2" w:rsidP="00DD7F76">
      <w:pPr>
        <w:spacing w:line="240" w:lineRule="auto"/>
        <w:rPr>
          <w:rFonts w:cstheme="minorHAnsi"/>
          <w:b/>
          <w:bCs/>
          <w:u w:val="single"/>
        </w:rPr>
      </w:pPr>
      <w:bookmarkStart w:id="0" w:name="_Hlk66560347"/>
      <w:r w:rsidRPr="009706EB">
        <w:rPr>
          <w:rFonts w:cstheme="minorHAnsi"/>
          <w:b/>
          <w:bCs/>
          <w:u w:val="single"/>
        </w:rPr>
        <w:t>Answer Table</w:t>
      </w:r>
    </w:p>
    <w:bookmarkEnd w:id="0"/>
    <w:p w14:paraId="0655BA8C"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21E24C67" w14:textId="77777777" w:rsidR="006936D2" w:rsidRPr="00317CD4" w:rsidRDefault="006936D2" w:rsidP="00DD7F76">
      <w:pPr>
        <w:spacing w:line="240" w:lineRule="auto"/>
        <w:rPr>
          <w:rFonts w:cstheme="minorHAnsi"/>
        </w:rPr>
      </w:pPr>
      <w:r w:rsidRPr="00317CD4">
        <w:rPr>
          <w:rFonts w:cstheme="minorHAnsi"/>
        </w:rPr>
        <w:t>VALUES (1,'Low, Medium, High', 1);</w:t>
      </w:r>
    </w:p>
    <w:p w14:paraId="0199C019"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026B26CC" w14:textId="77777777" w:rsidR="006936D2" w:rsidRPr="00317CD4" w:rsidRDefault="006936D2" w:rsidP="00DD7F76">
      <w:pPr>
        <w:spacing w:line="240" w:lineRule="auto"/>
        <w:rPr>
          <w:rFonts w:cstheme="minorHAnsi"/>
        </w:rPr>
      </w:pPr>
      <w:r w:rsidRPr="00317CD4">
        <w:rPr>
          <w:rFonts w:cstheme="minorHAnsi"/>
        </w:rPr>
        <w:t>VALUES (2, 'Low, Medium, High', 2);</w:t>
      </w:r>
    </w:p>
    <w:p w14:paraId="63BC1DED"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42D4ECD1" w14:textId="77777777" w:rsidR="006936D2" w:rsidRPr="00317CD4" w:rsidRDefault="006936D2" w:rsidP="00DD7F76">
      <w:pPr>
        <w:spacing w:line="240" w:lineRule="auto"/>
        <w:rPr>
          <w:rFonts w:cstheme="minorHAnsi"/>
        </w:rPr>
      </w:pPr>
      <w:r w:rsidRPr="00317CD4">
        <w:rPr>
          <w:rFonts w:cstheme="minorHAnsi"/>
        </w:rPr>
        <w:t>VALUES (3, 'Low, Medium, High', 3);</w:t>
      </w:r>
    </w:p>
    <w:p w14:paraId="7D8DE5BD"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47B37F5E" w14:textId="77777777" w:rsidR="006936D2" w:rsidRPr="00317CD4" w:rsidRDefault="006936D2" w:rsidP="00DD7F76">
      <w:pPr>
        <w:spacing w:line="240" w:lineRule="auto"/>
        <w:rPr>
          <w:rFonts w:cstheme="minorHAnsi"/>
        </w:rPr>
      </w:pPr>
      <w:r w:rsidRPr="00317CD4">
        <w:rPr>
          <w:rFonts w:cstheme="minorHAnsi"/>
        </w:rPr>
        <w:t>VALUES (4, '1 month, 3 months, 6 months, I do not use it', 4);</w:t>
      </w:r>
    </w:p>
    <w:p w14:paraId="4C2A0ECB"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04864CD4" w14:textId="77777777" w:rsidR="006936D2" w:rsidRPr="00317CD4" w:rsidRDefault="006936D2" w:rsidP="00DD7F76">
      <w:pPr>
        <w:spacing w:line="240" w:lineRule="auto"/>
        <w:rPr>
          <w:rFonts w:cstheme="minorHAnsi"/>
        </w:rPr>
      </w:pPr>
      <w:r w:rsidRPr="00317CD4">
        <w:rPr>
          <w:rFonts w:cstheme="minorHAnsi"/>
        </w:rPr>
        <w:t>VALUES (5, '1 star, 2 stars, 3 stars, 4 stars, 5 stars', 5);</w:t>
      </w:r>
    </w:p>
    <w:p w14:paraId="2F3E14A4"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7BAAB72F" w14:textId="77777777" w:rsidR="006936D2" w:rsidRPr="00317CD4" w:rsidRDefault="006936D2" w:rsidP="00DD7F76">
      <w:pPr>
        <w:spacing w:line="240" w:lineRule="auto"/>
        <w:rPr>
          <w:rFonts w:cstheme="minorHAnsi"/>
        </w:rPr>
      </w:pPr>
      <w:r w:rsidRPr="00317CD4">
        <w:rPr>
          <w:rFonts w:cstheme="minorHAnsi"/>
        </w:rPr>
        <w:t>VALUES (6, '1 month, 3 months, 6 months, 12 months, More than 12 months', 6);</w:t>
      </w:r>
    </w:p>
    <w:p w14:paraId="5F427D95"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14D8B28B" w14:textId="77777777" w:rsidR="006936D2" w:rsidRPr="00317CD4" w:rsidRDefault="006936D2" w:rsidP="00DD7F76">
      <w:pPr>
        <w:spacing w:line="240" w:lineRule="auto"/>
        <w:rPr>
          <w:rFonts w:cstheme="minorHAnsi"/>
        </w:rPr>
      </w:pPr>
      <w:r w:rsidRPr="00317CD4">
        <w:rPr>
          <w:rFonts w:cstheme="minorHAnsi"/>
        </w:rPr>
        <w:t>VALUES (7, 'Never, Probably, Sure, Not Sure', 7);</w:t>
      </w:r>
    </w:p>
    <w:p w14:paraId="58464A2C"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1B98655C" w14:textId="77777777" w:rsidR="006936D2" w:rsidRPr="00317CD4" w:rsidRDefault="006936D2" w:rsidP="00DD7F76">
      <w:pPr>
        <w:spacing w:line="240" w:lineRule="auto"/>
        <w:rPr>
          <w:rFonts w:cstheme="minorHAnsi"/>
        </w:rPr>
      </w:pPr>
      <w:r w:rsidRPr="00317CD4">
        <w:rPr>
          <w:rFonts w:cstheme="minorHAnsi"/>
        </w:rPr>
        <w:t>VALUES (8, 'Packaging, Taste, Freebies, Ingredients, Availability',8);</w:t>
      </w:r>
    </w:p>
    <w:p w14:paraId="40753910"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6C1AEEF4" w14:textId="77777777" w:rsidR="006936D2" w:rsidRPr="00317CD4" w:rsidRDefault="006936D2" w:rsidP="00DD7F76">
      <w:pPr>
        <w:spacing w:line="240" w:lineRule="auto"/>
        <w:rPr>
          <w:rFonts w:cstheme="minorHAnsi"/>
        </w:rPr>
      </w:pPr>
      <w:r w:rsidRPr="00317CD4">
        <w:rPr>
          <w:rFonts w:cstheme="minorHAnsi"/>
        </w:rPr>
        <w:t>VALUES (9, '',9);</w:t>
      </w:r>
    </w:p>
    <w:p w14:paraId="604E062B"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2C4F7F75" w14:textId="77777777" w:rsidR="006936D2" w:rsidRPr="00317CD4" w:rsidRDefault="006936D2" w:rsidP="00DD7F76">
      <w:pPr>
        <w:spacing w:line="240" w:lineRule="auto"/>
        <w:rPr>
          <w:rFonts w:cstheme="minorHAnsi"/>
        </w:rPr>
      </w:pPr>
      <w:r w:rsidRPr="00317CD4">
        <w:rPr>
          <w:rFonts w:cstheme="minorHAnsi"/>
        </w:rPr>
        <w:t>VALUES (10, '',10);</w:t>
      </w:r>
    </w:p>
    <w:p w14:paraId="00D96B32"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2FF21FC7" w14:textId="77777777" w:rsidR="006936D2" w:rsidRPr="00317CD4" w:rsidRDefault="006936D2" w:rsidP="00DD7F76">
      <w:pPr>
        <w:spacing w:line="240" w:lineRule="auto"/>
        <w:rPr>
          <w:rFonts w:cstheme="minorHAnsi"/>
        </w:rPr>
      </w:pPr>
      <w:r w:rsidRPr="00317CD4">
        <w:rPr>
          <w:rFonts w:cstheme="minorHAnsi"/>
        </w:rPr>
        <w:t>VALUES (11, 'One, One to Five, More than Five',11);</w:t>
      </w:r>
    </w:p>
    <w:p w14:paraId="76B9DB20"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53184B0E" w14:textId="77777777" w:rsidR="006936D2" w:rsidRPr="00317CD4" w:rsidRDefault="006936D2" w:rsidP="00DD7F76">
      <w:pPr>
        <w:spacing w:line="240" w:lineRule="auto"/>
        <w:rPr>
          <w:rFonts w:cstheme="minorHAnsi"/>
        </w:rPr>
      </w:pPr>
      <w:r w:rsidRPr="00317CD4">
        <w:rPr>
          <w:rFonts w:cstheme="minorHAnsi"/>
        </w:rPr>
        <w:t>VALUES (12, '1 month, 3 months, 6 months, 1 year, More than 1 year',12);</w:t>
      </w:r>
    </w:p>
    <w:p w14:paraId="66043405"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4A4C9F26" w14:textId="77777777" w:rsidR="006936D2" w:rsidRPr="00317CD4" w:rsidRDefault="006936D2" w:rsidP="00DD7F76">
      <w:pPr>
        <w:spacing w:line="240" w:lineRule="auto"/>
        <w:rPr>
          <w:rFonts w:cstheme="minorHAnsi"/>
        </w:rPr>
      </w:pPr>
      <w:r w:rsidRPr="00317CD4">
        <w:rPr>
          <w:rFonts w:cstheme="minorHAnsi"/>
        </w:rPr>
        <w:t>VALUES (13, '',13);</w:t>
      </w:r>
    </w:p>
    <w:p w14:paraId="78824DE4"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39F322E8" w14:textId="77777777" w:rsidR="006936D2" w:rsidRPr="00317CD4" w:rsidRDefault="006936D2" w:rsidP="00DD7F76">
      <w:pPr>
        <w:spacing w:line="240" w:lineRule="auto"/>
        <w:rPr>
          <w:rFonts w:cstheme="minorHAnsi"/>
        </w:rPr>
      </w:pPr>
      <w:r w:rsidRPr="00317CD4">
        <w:rPr>
          <w:rFonts w:cstheme="minorHAnsi"/>
        </w:rPr>
        <w:t>VALUES (14, '',14);</w:t>
      </w:r>
    </w:p>
    <w:p w14:paraId="3F8EFA85"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6B2D8ACB" w14:textId="77777777" w:rsidR="006936D2" w:rsidRPr="00317CD4" w:rsidRDefault="006936D2" w:rsidP="00DD7F76">
      <w:pPr>
        <w:spacing w:line="240" w:lineRule="auto"/>
        <w:rPr>
          <w:rFonts w:cstheme="minorHAnsi"/>
        </w:rPr>
      </w:pPr>
      <w:r w:rsidRPr="00317CD4">
        <w:rPr>
          <w:rFonts w:cstheme="minorHAnsi"/>
        </w:rPr>
        <w:t>VALUES (15, 'Yes, No',15);</w:t>
      </w:r>
    </w:p>
    <w:p w14:paraId="4D327CB7"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24E752C5" w14:textId="77777777" w:rsidR="006936D2" w:rsidRPr="00317CD4" w:rsidRDefault="006936D2" w:rsidP="00DD7F76">
      <w:pPr>
        <w:spacing w:line="240" w:lineRule="auto"/>
        <w:rPr>
          <w:rFonts w:cstheme="minorHAnsi"/>
        </w:rPr>
      </w:pPr>
      <w:r w:rsidRPr="00317CD4">
        <w:rPr>
          <w:rFonts w:cstheme="minorHAnsi"/>
        </w:rPr>
        <w:t>VALUES (16, 'Chubix, Zento, Zest',16);</w:t>
      </w:r>
    </w:p>
    <w:p w14:paraId="595F24AF"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320F349A" w14:textId="77777777" w:rsidR="006936D2" w:rsidRPr="00317CD4" w:rsidRDefault="006936D2" w:rsidP="00DD7F76">
      <w:pPr>
        <w:spacing w:line="240" w:lineRule="auto"/>
        <w:rPr>
          <w:rFonts w:cstheme="minorHAnsi"/>
        </w:rPr>
      </w:pPr>
      <w:r w:rsidRPr="00317CD4">
        <w:rPr>
          <w:rFonts w:cstheme="minorHAnsi"/>
        </w:rPr>
        <w:t>VALUES (17, 'Yes, No',17);</w:t>
      </w:r>
    </w:p>
    <w:p w14:paraId="0C61C86C"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1E528DDC" w14:textId="77777777" w:rsidR="006936D2" w:rsidRPr="00317CD4" w:rsidRDefault="006936D2" w:rsidP="00DD7F76">
      <w:pPr>
        <w:spacing w:line="240" w:lineRule="auto"/>
        <w:rPr>
          <w:rFonts w:cstheme="minorHAnsi"/>
        </w:rPr>
      </w:pPr>
      <w:r w:rsidRPr="00317CD4">
        <w:rPr>
          <w:rFonts w:cstheme="minorHAnsi"/>
        </w:rPr>
        <w:t>VALUES (18, 'less than 1 mile, between 1 to 5 miles, more than 5 miles', 18);</w:t>
      </w:r>
    </w:p>
    <w:p w14:paraId="6018F45B"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3863332E" w14:textId="77777777" w:rsidR="006936D2" w:rsidRPr="00317CD4" w:rsidRDefault="006936D2" w:rsidP="00DD7F76">
      <w:pPr>
        <w:spacing w:line="240" w:lineRule="auto"/>
        <w:rPr>
          <w:rFonts w:cstheme="minorHAnsi"/>
        </w:rPr>
      </w:pPr>
      <w:r w:rsidRPr="00317CD4">
        <w:rPr>
          <w:rFonts w:cstheme="minorHAnsi"/>
        </w:rPr>
        <w:t>VALUES (19, 'Not good, Good, Excellent', 19);</w:t>
      </w:r>
    </w:p>
    <w:p w14:paraId="50AF49AC" w14:textId="77777777" w:rsidR="006936D2" w:rsidRPr="00317CD4" w:rsidRDefault="006936D2" w:rsidP="00DD7F76">
      <w:pPr>
        <w:spacing w:line="240" w:lineRule="auto"/>
        <w:rPr>
          <w:rFonts w:cstheme="minorHAnsi"/>
        </w:rPr>
      </w:pPr>
      <w:r w:rsidRPr="00317CD4">
        <w:rPr>
          <w:rFonts w:cstheme="minorHAnsi"/>
        </w:rPr>
        <w:t>INSERT INTO Answer (id, text, questionid)</w:t>
      </w:r>
    </w:p>
    <w:p w14:paraId="6FAA1CC7" w14:textId="77777777" w:rsidR="006936D2" w:rsidRDefault="006936D2" w:rsidP="00DD7F76">
      <w:pPr>
        <w:spacing w:line="240" w:lineRule="auto"/>
        <w:rPr>
          <w:rFonts w:cstheme="minorHAnsi"/>
        </w:rPr>
      </w:pPr>
      <w:r w:rsidRPr="00317CD4">
        <w:rPr>
          <w:rFonts w:cstheme="minorHAnsi"/>
        </w:rPr>
        <w:t>VALUES (20, '',20);</w:t>
      </w:r>
    </w:p>
    <w:p w14:paraId="6C1F0191" w14:textId="77777777" w:rsidR="006936D2" w:rsidRPr="009706EB" w:rsidRDefault="006936D2" w:rsidP="00DD7F76">
      <w:pPr>
        <w:spacing w:line="240" w:lineRule="auto"/>
        <w:rPr>
          <w:rFonts w:cstheme="minorHAnsi"/>
        </w:rPr>
      </w:pPr>
    </w:p>
    <w:p w14:paraId="7C8BFA81" w14:textId="77777777" w:rsidR="006936D2" w:rsidRPr="009706EB" w:rsidRDefault="006936D2" w:rsidP="00DD7F76">
      <w:pPr>
        <w:spacing w:line="240" w:lineRule="auto"/>
        <w:rPr>
          <w:rFonts w:cstheme="minorHAnsi"/>
          <w:b/>
          <w:bCs/>
          <w:u w:val="single"/>
        </w:rPr>
      </w:pPr>
      <w:r w:rsidRPr="009706EB">
        <w:rPr>
          <w:rFonts w:cstheme="minorHAnsi"/>
          <w:b/>
          <w:bCs/>
          <w:u w:val="single"/>
        </w:rPr>
        <w:t>Responder Table</w:t>
      </w:r>
    </w:p>
    <w:p w14:paraId="2116172F"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67842456" w14:textId="77777777" w:rsidR="006936D2" w:rsidRPr="00317CD4" w:rsidRDefault="006936D2" w:rsidP="00DD7F76">
      <w:pPr>
        <w:spacing w:line="240" w:lineRule="auto"/>
        <w:rPr>
          <w:rFonts w:cstheme="minorHAnsi"/>
        </w:rPr>
      </w:pPr>
      <w:r w:rsidRPr="00317CD4">
        <w:rPr>
          <w:rFonts w:cstheme="minorHAnsi"/>
        </w:rPr>
        <w:t>VALUES (1, 1, 1, 1);</w:t>
      </w:r>
    </w:p>
    <w:p w14:paraId="5372F545"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7C3845D5" w14:textId="77777777" w:rsidR="006936D2" w:rsidRPr="00317CD4" w:rsidRDefault="006936D2" w:rsidP="00DD7F76">
      <w:pPr>
        <w:spacing w:line="240" w:lineRule="auto"/>
        <w:rPr>
          <w:rFonts w:cstheme="minorHAnsi"/>
        </w:rPr>
      </w:pPr>
      <w:r w:rsidRPr="00317CD4">
        <w:rPr>
          <w:rFonts w:cstheme="minorHAnsi"/>
        </w:rPr>
        <w:t>VALUES (2, 1, 1, 2);</w:t>
      </w:r>
    </w:p>
    <w:p w14:paraId="15DC008E"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340E0AF3" w14:textId="77777777" w:rsidR="006936D2" w:rsidRPr="00317CD4" w:rsidRDefault="006936D2" w:rsidP="00DD7F76">
      <w:pPr>
        <w:spacing w:line="240" w:lineRule="auto"/>
        <w:rPr>
          <w:rFonts w:cstheme="minorHAnsi"/>
        </w:rPr>
      </w:pPr>
      <w:r w:rsidRPr="00317CD4">
        <w:rPr>
          <w:rFonts w:cstheme="minorHAnsi"/>
        </w:rPr>
        <w:t>VALUES (3, 1, 1, 3);</w:t>
      </w:r>
    </w:p>
    <w:p w14:paraId="19C6CB12"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7A692D41" w14:textId="77777777" w:rsidR="006936D2" w:rsidRPr="00317CD4" w:rsidRDefault="006936D2" w:rsidP="00DD7F76">
      <w:pPr>
        <w:spacing w:line="240" w:lineRule="auto"/>
        <w:rPr>
          <w:rFonts w:cstheme="minorHAnsi"/>
        </w:rPr>
      </w:pPr>
      <w:r w:rsidRPr="00317CD4">
        <w:rPr>
          <w:rFonts w:cstheme="minorHAnsi"/>
        </w:rPr>
        <w:t>VALUES (4, 2, 1, 1);</w:t>
      </w:r>
    </w:p>
    <w:p w14:paraId="2FFA0DE7"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26F410FD" w14:textId="77777777" w:rsidR="006936D2" w:rsidRPr="00317CD4" w:rsidRDefault="006936D2" w:rsidP="00DD7F76">
      <w:pPr>
        <w:spacing w:line="240" w:lineRule="auto"/>
        <w:rPr>
          <w:rFonts w:cstheme="minorHAnsi"/>
        </w:rPr>
      </w:pPr>
      <w:r w:rsidRPr="00317CD4">
        <w:rPr>
          <w:rFonts w:cstheme="minorHAnsi"/>
        </w:rPr>
        <w:t>VALUES (5, 2, 2, 1);</w:t>
      </w:r>
    </w:p>
    <w:p w14:paraId="7C3C8AFB"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39ACAD8E" w14:textId="77777777" w:rsidR="006936D2" w:rsidRPr="00317CD4" w:rsidRDefault="006936D2" w:rsidP="00DD7F76">
      <w:pPr>
        <w:spacing w:line="240" w:lineRule="auto"/>
        <w:rPr>
          <w:rFonts w:cstheme="minorHAnsi"/>
        </w:rPr>
      </w:pPr>
      <w:r w:rsidRPr="00317CD4">
        <w:rPr>
          <w:rFonts w:cstheme="minorHAnsi"/>
        </w:rPr>
        <w:t>VALUES (6, 2, 4, 1);</w:t>
      </w:r>
    </w:p>
    <w:p w14:paraId="308AE97E"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5C2C567F" w14:textId="77777777" w:rsidR="006936D2" w:rsidRPr="00317CD4" w:rsidRDefault="006936D2" w:rsidP="00DD7F76">
      <w:pPr>
        <w:spacing w:line="240" w:lineRule="auto"/>
        <w:rPr>
          <w:rFonts w:cstheme="minorHAnsi"/>
        </w:rPr>
      </w:pPr>
      <w:r w:rsidRPr="00317CD4">
        <w:rPr>
          <w:rFonts w:cstheme="minorHAnsi"/>
        </w:rPr>
        <w:t>VALUES (7, 2, 11, 1);</w:t>
      </w:r>
    </w:p>
    <w:p w14:paraId="2BFF2A2B"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770179E7" w14:textId="77777777" w:rsidR="006936D2" w:rsidRPr="00317CD4" w:rsidRDefault="006936D2" w:rsidP="00DD7F76">
      <w:pPr>
        <w:spacing w:line="240" w:lineRule="auto"/>
        <w:rPr>
          <w:rFonts w:cstheme="minorHAnsi"/>
        </w:rPr>
      </w:pPr>
      <w:r w:rsidRPr="00317CD4">
        <w:rPr>
          <w:rFonts w:cstheme="minorHAnsi"/>
        </w:rPr>
        <w:t>VALUES (8, 2, 11, 2);</w:t>
      </w:r>
    </w:p>
    <w:p w14:paraId="0EAE7B4C"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56BCC722" w14:textId="77777777" w:rsidR="006936D2" w:rsidRPr="00317CD4" w:rsidRDefault="006936D2" w:rsidP="00DD7F76">
      <w:pPr>
        <w:spacing w:line="240" w:lineRule="auto"/>
        <w:rPr>
          <w:rFonts w:cstheme="minorHAnsi"/>
        </w:rPr>
      </w:pPr>
      <w:r w:rsidRPr="00317CD4">
        <w:rPr>
          <w:rFonts w:cstheme="minorHAnsi"/>
        </w:rPr>
        <w:t>VALUES (9, 2, 11, 3);</w:t>
      </w:r>
    </w:p>
    <w:p w14:paraId="233049DB"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0E8E1C9F" w14:textId="77777777" w:rsidR="006936D2" w:rsidRPr="00317CD4" w:rsidRDefault="006936D2" w:rsidP="00DD7F76">
      <w:pPr>
        <w:spacing w:line="240" w:lineRule="auto"/>
        <w:rPr>
          <w:rFonts w:cstheme="minorHAnsi"/>
        </w:rPr>
      </w:pPr>
      <w:r w:rsidRPr="00317CD4">
        <w:rPr>
          <w:rFonts w:cstheme="minorHAnsi"/>
        </w:rPr>
        <w:t>VALUES (10, 5, 3, 1);</w:t>
      </w:r>
    </w:p>
    <w:p w14:paraId="7CECACDD"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1EB0A7D4" w14:textId="77777777" w:rsidR="006936D2" w:rsidRPr="00317CD4" w:rsidRDefault="006936D2" w:rsidP="00DD7F76">
      <w:pPr>
        <w:spacing w:line="240" w:lineRule="auto"/>
        <w:rPr>
          <w:rFonts w:cstheme="minorHAnsi"/>
        </w:rPr>
      </w:pPr>
      <w:r w:rsidRPr="00317CD4">
        <w:rPr>
          <w:rFonts w:cstheme="minorHAnsi"/>
        </w:rPr>
        <w:t>VALUES (11, 5, 4, 1);</w:t>
      </w:r>
    </w:p>
    <w:p w14:paraId="7A232822"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31C7A26E" w14:textId="77777777" w:rsidR="006936D2" w:rsidRPr="00317CD4" w:rsidRDefault="006936D2" w:rsidP="00DD7F76">
      <w:pPr>
        <w:spacing w:line="240" w:lineRule="auto"/>
        <w:rPr>
          <w:rFonts w:cstheme="minorHAnsi"/>
        </w:rPr>
      </w:pPr>
      <w:r w:rsidRPr="00317CD4">
        <w:rPr>
          <w:rFonts w:cstheme="minorHAnsi"/>
        </w:rPr>
        <w:t>VALUES (12, 5, 4, 2);</w:t>
      </w:r>
    </w:p>
    <w:p w14:paraId="52AF1606"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21ECC9A2" w14:textId="77777777" w:rsidR="006936D2" w:rsidRPr="00317CD4" w:rsidRDefault="006936D2" w:rsidP="00DD7F76">
      <w:pPr>
        <w:spacing w:line="240" w:lineRule="auto"/>
        <w:rPr>
          <w:rFonts w:cstheme="minorHAnsi"/>
        </w:rPr>
      </w:pPr>
      <w:r w:rsidRPr="00317CD4">
        <w:rPr>
          <w:rFonts w:cstheme="minorHAnsi"/>
        </w:rPr>
        <w:t>VALUES (13, 5, 4, 3);</w:t>
      </w:r>
    </w:p>
    <w:p w14:paraId="14002372"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645C8CDA" w14:textId="77777777" w:rsidR="006936D2" w:rsidRPr="00317CD4" w:rsidRDefault="006936D2" w:rsidP="00DD7F76">
      <w:pPr>
        <w:spacing w:line="240" w:lineRule="auto"/>
        <w:rPr>
          <w:rFonts w:cstheme="minorHAnsi"/>
        </w:rPr>
      </w:pPr>
      <w:r w:rsidRPr="00317CD4">
        <w:rPr>
          <w:rFonts w:cstheme="minorHAnsi"/>
        </w:rPr>
        <w:t>VALUES (14, 7, 12, 1);</w:t>
      </w:r>
    </w:p>
    <w:p w14:paraId="4D946920"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5191D9F9" w14:textId="77777777" w:rsidR="006936D2" w:rsidRPr="00317CD4" w:rsidRDefault="006936D2" w:rsidP="00DD7F76">
      <w:pPr>
        <w:spacing w:line="240" w:lineRule="auto"/>
        <w:rPr>
          <w:rFonts w:cstheme="minorHAnsi"/>
        </w:rPr>
      </w:pPr>
      <w:r w:rsidRPr="00317CD4">
        <w:rPr>
          <w:rFonts w:cstheme="minorHAnsi"/>
        </w:rPr>
        <w:t>VALUES (15, 7, 13, 1);</w:t>
      </w:r>
    </w:p>
    <w:p w14:paraId="63640E21"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107EFEAE" w14:textId="77777777" w:rsidR="006936D2" w:rsidRPr="00317CD4" w:rsidRDefault="006936D2" w:rsidP="00DD7F76">
      <w:pPr>
        <w:spacing w:line="240" w:lineRule="auto"/>
        <w:rPr>
          <w:rFonts w:cstheme="minorHAnsi"/>
        </w:rPr>
      </w:pPr>
      <w:r w:rsidRPr="00317CD4">
        <w:rPr>
          <w:rFonts w:cstheme="minorHAnsi"/>
        </w:rPr>
        <w:t>VALUES (16, 7, 13, 2);</w:t>
      </w:r>
    </w:p>
    <w:p w14:paraId="72FD01E5"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6F3EA03B" w14:textId="77777777" w:rsidR="006936D2" w:rsidRPr="00317CD4" w:rsidRDefault="006936D2" w:rsidP="00DD7F76">
      <w:pPr>
        <w:spacing w:line="240" w:lineRule="auto"/>
        <w:rPr>
          <w:rFonts w:cstheme="minorHAnsi"/>
        </w:rPr>
      </w:pPr>
      <w:r w:rsidRPr="00317CD4">
        <w:rPr>
          <w:rFonts w:cstheme="minorHAnsi"/>
        </w:rPr>
        <w:t>VALUES (17, 7, 13, 3);</w:t>
      </w:r>
    </w:p>
    <w:p w14:paraId="5095E2F4"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21309DA8" w14:textId="77777777" w:rsidR="006936D2" w:rsidRPr="00317CD4" w:rsidRDefault="006936D2" w:rsidP="00DD7F76">
      <w:pPr>
        <w:spacing w:line="240" w:lineRule="auto"/>
        <w:rPr>
          <w:rFonts w:cstheme="minorHAnsi"/>
        </w:rPr>
      </w:pPr>
      <w:r w:rsidRPr="00317CD4">
        <w:rPr>
          <w:rFonts w:cstheme="minorHAnsi"/>
        </w:rPr>
        <w:t>VALUES (18, 20, 13, 1);</w:t>
      </w:r>
    </w:p>
    <w:p w14:paraId="611D08E6" w14:textId="77777777" w:rsidR="006936D2" w:rsidRPr="00317CD4" w:rsidRDefault="006936D2" w:rsidP="00DD7F76">
      <w:pPr>
        <w:spacing w:line="240" w:lineRule="auto"/>
        <w:rPr>
          <w:rFonts w:cstheme="minorHAnsi"/>
        </w:rPr>
      </w:pPr>
      <w:r w:rsidRPr="00317CD4">
        <w:rPr>
          <w:rFonts w:cstheme="minorHAnsi"/>
        </w:rPr>
        <w:t>INSERT INTO Responder (id, customerid, productid, surveyid)</w:t>
      </w:r>
    </w:p>
    <w:p w14:paraId="31EB5BB6" w14:textId="77777777" w:rsidR="006936D2" w:rsidRPr="00317CD4" w:rsidRDefault="006936D2" w:rsidP="00DD7F76">
      <w:pPr>
        <w:spacing w:line="240" w:lineRule="auto"/>
        <w:rPr>
          <w:rFonts w:cstheme="minorHAnsi"/>
        </w:rPr>
      </w:pPr>
      <w:r w:rsidRPr="00317CD4">
        <w:rPr>
          <w:rFonts w:cstheme="minorHAnsi"/>
        </w:rPr>
        <w:t>VALUES (19, 20, 13, 2);</w:t>
      </w:r>
    </w:p>
    <w:p w14:paraId="2D2A2E22" w14:textId="77777777" w:rsidR="006936D2" w:rsidRPr="00317CD4" w:rsidRDefault="006936D2" w:rsidP="00DD7F76">
      <w:pPr>
        <w:spacing w:line="240" w:lineRule="auto"/>
        <w:rPr>
          <w:rFonts w:cstheme="minorHAnsi"/>
        </w:rPr>
      </w:pPr>
      <w:r w:rsidRPr="00317CD4">
        <w:rPr>
          <w:rFonts w:cstheme="minorHAnsi"/>
        </w:rPr>
        <w:lastRenderedPageBreak/>
        <w:t>INSERT INTO Responder (id, customerid, productid, surveyid)</w:t>
      </w:r>
    </w:p>
    <w:p w14:paraId="4638A019" w14:textId="77777777" w:rsidR="006936D2" w:rsidRDefault="006936D2" w:rsidP="00DD7F76">
      <w:pPr>
        <w:spacing w:line="240" w:lineRule="auto"/>
        <w:rPr>
          <w:rFonts w:cstheme="minorHAnsi"/>
        </w:rPr>
      </w:pPr>
      <w:r w:rsidRPr="00317CD4">
        <w:rPr>
          <w:rFonts w:cstheme="minorHAnsi"/>
        </w:rPr>
        <w:t>VALUES (20, 20, 13, 3);</w:t>
      </w:r>
    </w:p>
    <w:p w14:paraId="0562BF72" w14:textId="77777777" w:rsidR="006936D2" w:rsidRPr="009706EB" w:rsidRDefault="006936D2" w:rsidP="00DD7F76">
      <w:pPr>
        <w:spacing w:line="240" w:lineRule="auto"/>
        <w:rPr>
          <w:rFonts w:cstheme="minorHAnsi"/>
        </w:rPr>
      </w:pPr>
    </w:p>
    <w:p w14:paraId="38571C28" w14:textId="77777777" w:rsidR="006936D2" w:rsidRPr="009706EB" w:rsidRDefault="006936D2" w:rsidP="00DD7F76">
      <w:pPr>
        <w:spacing w:line="240" w:lineRule="auto"/>
        <w:rPr>
          <w:rFonts w:cstheme="minorHAnsi"/>
          <w:b/>
          <w:bCs/>
          <w:u w:val="single"/>
        </w:rPr>
      </w:pPr>
      <w:r w:rsidRPr="009706EB">
        <w:rPr>
          <w:rFonts w:cstheme="minorHAnsi"/>
          <w:b/>
          <w:bCs/>
          <w:u w:val="single"/>
        </w:rPr>
        <w:t>Response Table</w:t>
      </w:r>
    </w:p>
    <w:p w14:paraId="00DFF6AA"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2B0679DA" w14:textId="77777777" w:rsidR="006936D2" w:rsidRPr="00317CD4" w:rsidRDefault="006936D2" w:rsidP="00DD7F76">
      <w:pPr>
        <w:spacing w:line="240" w:lineRule="auto"/>
        <w:rPr>
          <w:rFonts w:cstheme="minorHAnsi"/>
        </w:rPr>
      </w:pPr>
      <w:r w:rsidRPr="00317CD4">
        <w:rPr>
          <w:rFonts w:cstheme="minorHAnsi"/>
        </w:rPr>
        <w:t>VALUES (1, 1, 1, 'Medium', 1);</w:t>
      </w:r>
    </w:p>
    <w:p w14:paraId="327D6C7A"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10B73FDB" w14:textId="77777777" w:rsidR="006936D2" w:rsidRPr="00317CD4" w:rsidRDefault="006936D2" w:rsidP="00DD7F76">
      <w:pPr>
        <w:spacing w:line="240" w:lineRule="auto"/>
        <w:rPr>
          <w:rFonts w:cstheme="minorHAnsi"/>
        </w:rPr>
      </w:pPr>
      <w:r w:rsidRPr="00317CD4">
        <w:rPr>
          <w:rFonts w:cstheme="minorHAnsi"/>
        </w:rPr>
        <w:t>VALUES (2, 2, 2, 'High', 1);</w:t>
      </w:r>
    </w:p>
    <w:p w14:paraId="611960E1"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25A66F4B" w14:textId="77777777" w:rsidR="006936D2" w:rsidRPr="00317CD4" w:rsidRDefault="006936D2" w:rsidP="00DD7F76">
      <w:pPr>
        <w:spacing w:line="240" w:lineRule="auto"/>
        <w:rPr>
          <w:rFonts w:cstheme="minorHAnsi"/>
        </w:rPr>
      </w:pPr>
      <w:r w:rsidRPr="00317CD4">
        <w:rPr>
          <w:rFonts w:cstheme="minorHAnsi"/>
        </w:rPr>
        <w:t>VALUES (3, 3, 3, 'High', 1);</w:t>
      </w:r>
    </w:p>
    <w:p w14:paraId="7D08606A"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4567D059" w14:textId="77777777" w:rsidR="006936D2" w:rsidRPr="00317CD4" w:rsidRDefault="006936D2" w:rsidP="00DD7F76">
      <w:pPr>
        <w:spacing w:line="240" w:lineRule="auto"/>
        <w:rPr>
          <w:rFonts w:cstheme="minorHAnsi"/>
        </w:rPr>
      </w:pPr>
      <w:r w:rsidRPr="00317CD4">
        <w:rPr>
          <w:rFonts w:cstheme="minorHAnsi"/>
        </w:rPr>
        <w:t>VALUES (4, 4, 4, '6 months', 1);</w:t>
      </w:r>
    </w:p>
    <w:p w14:paraId="3AB0BA54"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28E8F3BF" w14:textId="77777777" w:rsidR="006936D2" w:rsidRPr="00317CD4" w:rsidRDefault="006936D2" w:rsidP="00DD7F76">
      <w:pPr>
        <w:spacing w:line="240" w:lineRule="auto"/>
        <w:rPr>
          <w:rFonts w:cstheme="minorHAnsi"/>
        </w:rPr>
      </w:pPr>
      <w:r w:rsidRPr="00317CD4">
        <w:rPr>
          <w:rFonts w:cstheme="minorHAnsi"/>
        </w:rPr>
        <w:t>VALUES (5, 5, 5, '5 stars', 1);</w:t>
      </w:r>
    </w:p>
    <w:p w14:paraId="0BDBA7F4"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04C6ECA6" w14:textId="77777777" w:rsidR="006936D2" w:rsidRPr="00317CD4" w:rsidRDefault="006936D2" w:rsidP="00DD7F76">
      <w:pPr>
        <w:spacing w:line="240" w:lineRule="auto"/>
        <w:rPr>
          <w:rFonts w:cstheme="minorHAnsi"/>
        </w:rPr>
      </w:pPr>
      <w:r w:rsidRPr="00317CD4">
        <w:rPr>
          <w:rFonts w:cstheme="minorHAnsi"/>
        </w:rPr>
        <w:t>VALUES (6, 6, 6, 'More than 12 months', 1);</w:t>
      </w:r>
    </w:p>
    <w:p w14:paraId="5E7147D6"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3ADDCB0A" w14:textId="77777777" w:rsidR="006936D2" w:rsidRPr="00317CD4" w:rsidRDefault="006936D2" w:rsidP="00DD7F76">
      <w:pPr>
        <w:spacing w:line="240" w:lineRule="auto"/>
        <w:rPr>
          <w:rFonts w:cstheme="minorHAnsi"/>
        </w:rPr>
      </w:pPr>
      <w:r w:rsidRPr="00317CD4">
        <w:rPr>
          <w:rFonts w:cstheme="minorHAnsi"/>
        </w:rPr>
        <w:t>VALUES (7, 7, 7, 'Sure', 1);</w:t>
      </w:r>
    </w:p>
    <w:p w14:paraId="69C3007E"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78F6D503" w14:textId="77777777" w:rsidR="006936D2" w:rsidRPr="00317CD4" w:rsidRDefault="006936D2" w:rsidP="00DD7F76">
      <w:pPr>
        <w:spacing w:line="240" w:lineRule="auto"/>
        <w:rPr>
          <w:rFonts w:cstheme="minorHAnsi"/>
        </w:rPr>
      </w:pPr>
      <w:r w:rsidRPr="00317CD4">
        <w:rPr>
          <w:rFonts w:cstheme="minorHAnsi"/>
        </w:rPr>
        <w:t>VALUES (8, 8, 8, 'Availability', 1);</w:t>
      </w:r>
    </w:p>
    <w:p w14:paraId="3056BBDE"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0A71FD28" w14:textId="77777777" w:rsidR="006936D2" w:rsidRPr="00317CD4" w:rsidRDefault="006936D2" w:rsidP="00DD7F76">
      <w:pPr>
        <w:spacing w:line="240" w:lineRule="auto"/>
        <w:rPr>
          <w:rFonts w:cstheme="minorHAnsi"/>
        </w:rPr>
      </w:pPr>
      <w:r w:rsidRPr="00317CD4">
        <w:rPr>
          <w:rFonts w:cstheme="minorHAnsi"/>
        </w:rPr>
        <w:t>VALUES (9, 9, 9, 'Oil is good for health', 1);</w:t>
      </w:r>
    </w:p>
    <w:p w14:paraId="5209A246"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56A340DA" w14:textId="77777777" w:rsidR="006936D2" w:rsidRPr="00317CD4" w:rsidRDefault="006936D2" w:rsidP="00DD7F76">
      <w:pPr>
        <w:spacing w:line="240" w:lineRule="auto"/>
        <w:rPr>
          <w:rFonts w:cstheme="minorHAnsi"/>
        </w:rPr>
      </w:pPr>
      <w:r w:rsidRPr="00317CD4">
        <w:rPr>
          <w:rFonts w:cstheme="minorHAnsi"/>
        </w:rPr>
        <w:t>VALUES (10, 10, 10, 'Oil mixes with rice properly, good health, low cholestrol', 1);</w:t>
      </w:r>
    </w:p>
    <w:p w14:paraId="4FFBDAD6"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0C073650" w14:textId="77777777" w:rsidR="006936D2" w:rsidRPr="00317CD4" w:rsidRDefault="006936D2" w:rsidP="00DD7F76">
      <w:pPr>
        <w:spacing w:line="240" w:lineRule="auto"/>
        <w:rPr>
          <w:rFonts w:cstheme="minorHAnsi"/>
        </w:rPr>
      </w:pPr>
      <w:r w:rsidRPr="00317CD4">
        <w:rPr>
          <w:rFonts w:cstheme="minorHAnsi"/>
        </w:rPr>
        <w:t>VALUES (11, 11, 11, 'One to Five', 2);</w:t>
      </w:r>
    </w:p>
    <w:p w14:paraId="0BBB4420"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2A3147C8" w14:textId="77777777" w:rsidR="006936D2" w:rsidRPr="00317CD4" w:rsidRDefault="006936D2" w:rsidP="00DD7F76">
      <w:pPr>
        <w:spacing w:line="240" w:lineRule="auto"/>
        <w:rPr>
          <w:rFonts w:cstheme="minorHAnsi"/>
        </w:rPr>
      </w:pPr>
      <w:r w:rsidRPr="00317CD4">
        <w:rPr>
          <w:rFonts w:cstheme="minorHAnsi"/>
        </w:rPr>
        <w:t>VALUES (12, 12, 12, '1 year', 2);</w:t>
      </w:r>
    </w:p>
    <w:p w14:paraId="3F9B9A6C"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4F80081C" w14:textId="77777777" w:rsidR="006936D2" w:rsidRPr="00317CD4" w:rsidRDefault="006936D2" w:rsidP="00DD7F76">
      <w:pPr>
        <w:spacing w:line="240" w:lineRule="auto"/>
        <w:rPr>
          <w:rFonts w:cstheme="minorHAnsi"/>
        </w:rPr>
      </w:pPr>
      <w:r w:rsidRPr="00317CD4">
        <w:rPr>
          <w:rFonts w:cstheme="minorHAnsi"/>
        </w:rPr>
        <w:t>VALUES (13, 14, 14, 'Unavailability of products at all times', 2);</w:t>
      </w:r>
    </w:p>
    <w:p w14:paraId="7DC40311"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63B6AEC4" w14:textId="77777777" w:rsidR="006936D2" w:rsidRPr="00317CD4" w:rsidRDefault="006936D2" w:rsidP="00DD7F76">
      <w:pPr>
        <w:spacing w:line="240" w:lineRule="auto"/>
        <w:rPr>
          <w:rFonts w:cstheme="minorHAnsi"/>
        </w:rPr>
      </w:pPr>
      <w:r w:rsidRPr="00317CD4">
        <w:rPr>
          <w:rFonts w:cstheme="minorHAnsi"/>
        </w:rPr>
        <w:t>VALUES (14, 13, 13, 'Good packaging and quality of products', 2);</w:t>
      </w:r>
    </w:p>
    <w:p w14:paraId="725B7E53"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3B0A3049" w14:textId="77777777" w:rsidR="006936D2" w:rsidRPr="00317CD4" w:rsidRDefault="006936D2" w:rsidP="00DD7F76">
      <w:pPr>
        <w:spacing w:line="240" w:lineRule="auto"/>
        <w:rPr>
          <w:rFonts w:cstheme="minorHAnsi"/>
        </w:rPr>
      </w:pPr>
      <w:r w:rsidRPr="00317CD4">
        <w:rPr>
          <w:rFonts w:cstheme="minorHAnsi"/>
        </w:rPr>
        <w:t>VALUES (15, 15, 15, 'Yes', 2);</w:t>
      </w:r>
    </w:p>
    <w:p w14:paraId="10EB3D5C"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2B9DA7EC" w14:textId="77777777" w:rsidR="006936D2" w:rsidRPr="00317CD4" w:rsidRDefault="006936D2" w:rsidP="00DD7F76">
      <w:pPr>
        <w:spacing w:line="240" w:lineRule="auto"/>
        <w:rPr>
          <w:rFonts w:cstheme="minorHAnsi"/>
        </w:rPr>
      </w:pPr>
      <w:r w:rsidRPr="00317CD4">
        <w:rPr>
          <w:rFonts w:cstheme="minorHAnsi"/>
        </w:rPr>
        <w:t>VALUES (16, 16, 16, 'Zento', 2);</w:t>
      </w:r>
    </w:p>
    <w:p w14:paraId="5A3FD6BC"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5E1DC782" w14:textId="77777777" w:rsidR="006936D2" w:rsidRPr="00317CD4" w:rsidRDefault="006936D2" w:rsidP="00DD7F76">
      <w:pPr>
        <w:spacing w:line="240" w:lineRule="auto"/>
        <w:rPr>
          <w:rFonts w:cstheme="minorHAnsi"/>
        </w:rPr>
      </w:pPr>
      <w:r w:rsidRPr="00317CD4">
        <w:rPr>
          <w:rFonts w:cstheme="minorHAnsi"/>
        </w:rPr>
        <w:t>VALUES (17, 18, 18, 'less than 1 mile', 3);</w:t>
      </w:r>
    </w:p>
    <w:p w14:paraId="377B9E91"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1C7F0070" w14:textId="77777777" w:rsidR="006936D2" w:rsidRPr="00317CD4" w:rsidRDefault="006936D2" w:rsidP="00DD7F76">
      <w:pPr>
        <w:spacing w:line="240" w:lineRule="auto"/>
        <w:rPr>
          <w:rFonts w:cstheme="minorHAnsi"/>
        </w:rPr>
      </w:pPr>
      <w:r w:rsidRPr="00317CD4">
        <w:rPr>
          <w:rFonts w:cstheme="minorHAnsi"/>
        </w:rPr>
        <w:t>VALUES (18, 17, 17, 'Yes', 3);</w:t>
      </w:r>
    </w:p>
    <w:p w14:paraId="4F408168"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78B15FE0" w14:textId="77777777" w:rsidR="006936D2" w:rsidRPr="00317CD4" w:rsidRDefault="006936D2" w:rsidP="00DD7F76">
      <w:pPr>
        <w:spacing w:line="240" w:lineRule="auto"/>
        <w:rPr>
          <w:rFonts w:cstheme="minorHAnsi"/>
        </w:rPr>
      </w:pPr>
      <w:r w:rsidRPr="00317CD4">
        <w:rPr>
          <w:rFonts w:cstheme="minorHAnsi"/>
        </w:rPr>
        <w:t>VALUES (19, 19, 19, 'Excellent', 3);</w:t>
      </w:r>
    </w:p>
    <w:p w14:paraId="47B80032" w14:textId="77777777" w:rsidR="006936D2" w:rsidRPr="00317CD4" w:rsidRDefault="006936D2" w:rsidP="00DD7F76">
      <w:pPr>
        <w:spacing w:line="240" w:lineRule="auto"/>
        <w:rPr>
          <w:rFonts w:cstheme="minorHAnsi"/>
        </w:rPr>
      </w:pPr>
      <w:r w:rsidRPr="00317CD4">
        <w:rPr>
          <w:rFonts w:cstheme="minorHAnsi"/>
        </w:rPr>
        <w:t>INSERT INTO Response (id, questionid, answerid, responsetext, responderid)</w:t>
      </w:r>
    </w:p>
    <w:p w14:paraId="78EC66B0" w14:textId="77777777" w:rsidR="006936D2" w:rsidRDefault="006936D2" w:rsidP="00DD7F76">
      <w:pPr>
        <w:spacing w:line="240" w:lineRule="auto"/>
        <w:rPr>
          <w:rFonts w:cstheme="minorHAnsi"/>
        </w:rPr>
      </w:pPr>
      <w:r w:rsidRPr="00317CD4">
        <w:rPr>
          <w:rFonts w:cstheme="minorHAnsi"/>
        </w:rPr>
        <w:t>VALUES (20, 20, 20, 'Increase the number of branches and availability of products in highly populated locations', 3);</w:t>
      </w:r>
    </w:p>
    <w:p w14:paraId="06E7A9F3" w14:textId="3C548813" w:rsidR="00C450F1" w:rsidRDefault="00C450F1" w:rsidP="00DD7F76">
      <w:pPr>
        <w:spacing w:line="240" w:lineRule="auto"/>
        <w:rPr>
          <w:rFonts w:cstheme="minorHAnsi"/>
          <w:b/>
          <w:bCs/>
          <w:sz w:val="20"/>
          <w:szCs w:val="20"/>
        </w:rPr>
      </w:pPr>
    </w:p>
    <w:p w14:paraId="11F51FB1" w14:textId="13ECD921" w:rsidR="002F5B6A" w:rsidRDefault="002F5B6A" w:rsidP="00DD7F76">
      <w:pPr>
        <w:spacing w:line="240" w:lineRule="auto"/>
        <w:rPr>
          <w:rFonts w:cstheme="minorHAnsi"/>
          <w:b/>
          <w:bCs/>
          <w:sz w:val="20"/>
          <w:szCs w:val="20"/>
        </w:rPr>
      </w:pPr>
      <w:r>
        <w:rPr>
          <w:rFonts w:cstheme="minorHAnsi"/>
          <w:b/>
          <w:bCs/>
          <w:sz w:val="20"/>
          <w:szCs w:val="20"/>
        </w:rPr>
        <w:t>3.</w:t>
      </w:r>
      <w:r w:rsidR="00770239">
        <w:rPr>
          <w:rFonts w:cstheme="minorHAnsi"/>
          <w:b/>
          <w:bCs/>
          <w:sz w:val="20"/>
          <w:szCs w:val="20"/>
        </w:rPr>
        <w:t>4.</w:t>
      </w:r>
      <w:r w:rsidR="00243254">
        <w:rPr>
          <w:rFonts w:cstheme="minorHAnsi"/>
          <w:b/>
          <w:bCs/>
          <w:sz w:val="20"/>
          <w:szCs w:val="20"/>
        </w:rPr>
        <w:t>2</w:t>
      </w:r>
      <w:r>
        <w:rPr>
          <w:rFonts w:cstheme="minorHAnsi"/>
          <w:b/>
          <w:bCs/>
          <w:sz w:val="20"/>
          <w:szCs w:val="20"/>
        </w:rPr>
        <w:t xml:space="preserve"> Screenshots of the created database relations using PostgreSQL(PgAdmin) indicating the above data</w:t>
      </w:r>
    </w:p>
    <w:p w14:paraId="67AEFC03" w14:textId="4CFD7DAD" w:rsidR="002F5B6A" w:rsidRDefault="002F5B6A" w:rsidP="00DD7F76">
      <w:pPr>
        <w:spacing w:line="240" w:lineRule="auto"/>
        <w:rPr>
          <w:rFonts w:cstheme="minorHAnsi"/>
          <w:szCs w:val="18"/>
        </w:rPr>
      </w:pPr>
      <w:r>
        <w:rPr>
          <w:rFonts w:cstheme="minorHAnsi"/>
          <w:szCs w:val="18"/>
        </w:rPr>
        <w:t>Fig 1, Fig 2, Fig 3, Fig 4, Fig 5, Fig 6, Fig 7, Fig 8 depict all the relations that have been created using PgAdmin Application</w:t>
      </w:r>
    </w:p>
    <w:p w14:paraId="33CB2E44" w14:textId="14BAA712" w:rsidR="007E5DAC" w:rsidRDefault="007E5DAC" w:rsidP="00DD7F76">
      <w:pPr>
        <w:spacing w:line="240" w:lineRule="auto"/>
        <w:rPr>
          <w:rFonts w:cstheme="minorHAnsi"/>
          <w:szCs w:val="18"/>
        </w:rPr>
      </w:pPr>
    </w:p>
    <w:p w14:paraId="65CCB62F" w14:textId="77777777" w:rsidR="007E5DAC" w:rsidRPr="00D42519" w:rsidRDefault="007E5DAC" w:rsidP="00DD7F76">
      <w:pPr>
        <w:spacing w:line="240" w:lineRule="auto"/>
        <w:rPr>
          <w:rFonts w:cstheme="minorHAnsi"/>
          <w:b/>
          <w:bCs/>
          <w:u w:val="single"/>
        </w:rPr>
      </w:pPr>
      <w:r w:rsidRPr="00D42519">
        <w:rPr>
          <w:rFonts w:cstheme="minorHAnsi"/>
          <w:b/>
          <w:bCs/>
          <w:u w:val="single"/>
        </w:rPr>
        <w:t>Company</w:t>
      </w:r>
    </w:p>
    <w:p w14:paraId="57A81223" w14:textId="5513E7F0" w:rsidR="007E5DAC" w:rsidRDefault="0088413B" w:rsidP="00DD7F76">
      <w:pPr>
        <w:spacing w:line="240" w:lineRule="auto"/>
        <w:rPr>
          <w:rFonts w:cstheme="minorHAnsi"/>
          <w:szCs w:val="18"/>
        </w:rPr>
      </w:pPr>
      <w:r>
        <w:rPr>
          <w:noProof/>
        </w:rPr>
        <w:drawing>
          <wp:inline distT="0" distB="0" distL="0" distR="0" wp14:anchorId="29AE6E2E" wp14:editId="0B0189E6">
            <wp:extent cx="2927350" cy="6286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7350" cy="628650"/>
                    </a:xfrm>
                    <a:prstGeom prst="rect">
                      <a:avLst/>
                    </a:prstGeom>
                    <a:noFill/>
                    <a:ln>
                      <a:noFill/>
                    </a:ln>
                  </pic:spPr>
                </pic:pic>
              </a:graphicData>
            </a:graphic>
          </wp:inline>
        </w:drawing>
      </w:r>
      <w:r w:rsidR="007E5DAC">
        <w:rPr>
          <w:rFonts w:cstheme="minorHAnsi"/>
          <w:szCs w:val="18"/>
        </w:rPr>
        <w:br/>
      </w:r>
      <w:r w:rsidR="007E5DAC">
        <w:rPr>
          <w:rFonts w:cstheme="minorHAnsi"/>
          <w:szCs w:val="18"/>
        </w:rPr>
        <w:tab/>
      </w:r>
      <w:r w:rsidR="007E5DAC">
        <w:rPr>
          <w:rFonts w:cstheme="minorHAnsi"/>
          <w:szCs w:val="18"/>
        </w:rPr>
        <w:tab/>
      </w:r>
      <w:r w:rsidR="007E5DAC">
        <w:rPr>
          <w:rFonts w:cstheme="minorHAnsi"/>
          <w:szCs w:val="18"/>
        </w:rPr>
        <w:tab/>
        <w:t>Fig 1</w:t>
      </w:r>
    </w:p>
    <w:p w14:paraId="1A582CD7" w14:textId="77777777" w:rsidR="00876330" w:rsidRPr="00D42519" w:rsidRDefault="00876330" w:rsidP="00DD7F76">
      <w:pPr>
        <w:spacing w:line="240" w:lineRule="auto"/>
        <w:rPr>
          <w:rFonts w:cstheme="minorHAnsi"/>
          <w:b/>
          <w:bCs/>
          <w:u w:val="single"/>
        </w:rPr>
      </w:pPr>
      <w:r>
        <w:rPr>
          <w:rFonts w:cstheme="minorHAnsi"/>
          <w:szCs w:val="18"/>
        </w:rPr>
        <w:br/>
      </w:r>
      <w:r w:rsidRPr="00D42519">
        <w:rPr>
          <w:rFonts w:cstheme="minorHAnsi"/>
          <w:b/>
          <w:bCs/>
          <w:u w:val="single"/>
        </w:rPr>
        <w:t>Product</w:t>
      </w:r>
    </w:p>
    <w:p w14:paraId="43BCF0DF" w14:textId="124C9D05" w:rsidR="00876330" w:rsidRDefault="00DB5165" w:rsidP="00DD7F76">
      <w:pPr>
        <w:spacing w:line="240" w:lineRule="auto"/>
        <w:rPr>
          <w:rFonts w:cstheme="minorHAnsi"/>
        </w:rPr>
      </w:pPr>
      <w:r>
        <w:rPr>
          <w:noProof/>
        </w:rPr>
        <w:drawing>
          <wp:inline distT="0" distB="0" distL="0" distR="0" wp14:anchorId="3A57F93D" wp14:editId="4A9DD4F4">
            <wp:extent cx="2794000" cy="25209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4000" cy="2520950"/>
                    </a:xfrm>
                    <a:prstGeom prst="rect">
                      <a:avLst/>
                    </a:prstGeom>
                    <a:noFill/>
                    <a:ln>
                      <a:noFill/>
                    </a:ln>
                  </pic:spPr>
                </pic:pic>
              </a:graphicData>
            </a:graphic>
          </wp:inline>
        </w:drawing>
      </w:r>
    </w:p>
    <w:p w14:paraId="221B0574" w14:textId="72A11CAF" w:rsidR="008D3E10" w:rsidRDefault="00876330" w:rsidP="00616510">
      <w:pPr>
        <w:spacing w:line="240" w:lineRule="auto"/>
        <w:jc w:val="left"/>
        <w:rPr>
          <w:rFonts w:cstheme="minorHAnsi"/>
          <w:szCs w:val="18"/>
        </w:rPr>
      </w:pPr>
      <w:r>
        <w:rPr>
          <w:rFonts w:cstheme="minorHAnsi"/>
          <w:szCs w:val="18"/>
        </w:rPr>
        <w:tab/>
      </w:r>
      <w:r>
        <w:rPr>
          <w:rFonts w:cstheme="minorHAnsi"/>
          <w:szCs w:val="18"/>
        </w:rPr>
        <w:tab/>
      </w:r>
      <w:r>
        <w:rPr>
          <w:rFonts w:cstheme="minorHAnsi"/>
          <w:szCs w:val="18"/>
        </w:rPr>
        <w:tab/>
        <w:t>Fig</w:t>
      </w:r>
      <w:r w:rsidR="00616510">
        <w:rPr>
          <w:rFonts w:cstheme="minorHAnsi"/>
          <w:szCs w:val="18"/>
        </w:rPr>
        <w:t xml:space="preserve"> </w:t>
      </w:r>
      <w:r>
        <w:rPr>
          <w:rFonts w:cstheme="minorHAnsi"/>
          <w:szCs w:val="18"/>
        </w:rPr>
        <w:t>2</w:t>
      </w:r>
      <w:r w:rsidR="008D3E10">
        <w:rPr>
          <w:rFonts w:cstheme="minorHAnsi"/>
          <w:szCs w:val="18"/>
        </w:rPr>
        <w:br/>
      </w:r>
    </w:p>
    <w:p w14:paraId="3BCFC855" w14:textId="7EE49452" w:rsidR="00F02A74" w:rsidRPr="00D42519" w:rsidRDefault="00F02A74" w:rsidP="00DD7F76">
      <w:pPr>
        <w:spacing w:line="240" w:lineRule="auto"/>
        <w:rPr>
          <w:rFonts w:cstheme="minorHAnsi"/>
          <w:b/>
          <w:bCs/>
          <w:szCs w:val="18"/>
          <w:u w:val="single"/>
        </w:rPr>
      </w:pPr>
      <w:r w:rsidRPr="00D42519">
        <w:rPr>
          <w:rFonts w:cstheme="minorHAnsi"/>
          <w:b/>
          <w:bCs/>
          <w:u w:val="single"/>
        </w:rPr>
        <w:t>Customer</w:t>
      </w:r>
    </w:p>
    <w:p w14:paraId="6003C011" w14:textId="2553F6AE" w:rsidR="00F02A74" w:rsidRDefault="0078661C" w:rsidP="00DD7F76">
      <w:pPr>
        <w:spacing w:line="240" w:lineRule="auto"/>
        <w:rPr>
          <w:rFonts w:cstheme="minorHAnsi"/>
          <w:szCs w:val="18"/>
        </w:rPr>
      </w:pPr>
      <w:r>
        <w:rPr>
          <w:noProof/>
        </w:rPr>
        <w:drawing>
          <wp:inline distT="0" distB="0" distL="0" distR="0" wp14:anchorId="31DEF3AC" wp14:editId="42709FE8">
            <wp:extent cx="3048000" cy="210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101850"/>
                    </a:xfrm>
                    <a:prstGeom prst="rect">
                      <a:avLst/>
                    </a:prstGeom>
                    <a:noFill/>
                    <a:ln>
                      <a:noFill/>
                    </a:ln>
                  </pic:spPr>
                </pic:pic>
              </a:graphicData>
            </a:graphic>
          </wp:inline>
        </w:drawing>
      </w:r>
    </w:p>
    <w:p w14:paraId="7100BBF0" w14:textId="58F3B5A4" w:rsidR="003C6F7A" w:rsidRDefault="008D3E10" w:rsidP="00DD7F76">
      <w:pPr>
        <w:spacing w:line="240" w:lineRule="auto"/>
        <w:rPr>
          <w:rFonts w:cstheme="minorHAnsi"/>
          <w:szCs w:val="18"/>
        </w:rPr>
      </w:pPr>
      <w:r>
        <w:rPr>
          <w:rFonts w:cstheme="minorHAnsi"/>
          <w:szCs w:val="18"/>
        </w:rPr>
        <w:tab/>
      </w:r>
      <w:r>
        <w:rPr>
          <w:rFonts w:cstheme="minorHAnsi"/>
          <w:szCs w:val="18"/>
        </w:rPr>
        <w:tab/>
      </w:r>
      <w:r>
        <w:rPr>
          <w:rFonts w:cstheme="minorHAnsi"/>
          <w:szCs w:val="18"/>
        </w:rPr>
        <w:tab/>
        <w:t>Fig 3</w:t>
      </w:r>
    </w:p>
    <w:p w14:paraId="0BF809F3" w14:textId="77777777" w:rsidR="000902C4" w:rsidRDefault="000902C4" w:rsidP="00DD7F76">
      <w:pPr>
        <w:spacing w:line="240" w:lineRule="auto"/>
        <w:rPr>
          <w:rFonts w:cstheme="minorHAnsi"/>
          <w:b/>
          <w:bCs/>
          <w:u w:val="single"/>
        </w:rPr>
      </w:pPr>
      <w:r>
        <w:rPr>
          <w:rFonts w:cstheme="minorHAnsi"/>
          <w:b/>
          <w:bCs/>
          <w:u w:val="single"/>
        </w:rPr>
        <w:lastRenderedPageBreak/>
        <w:t>Survey</w:t>
      </w:r>
    </w:p>
    <w:p w14:paraId="45A27988" w14:textId="77777777" w:rsidR="000902C4" w:rsidRDefault="000902C4" w:rsidP="00DD7F76">
      <w:pPr>
        <w:spacing w:line="240" w:lineRule="auto"/>
        <w:rPr>
          <w:rFonts w:cstheme="minorHAnsi"/>
          <w:b/>
          <w:bCs/>
          <w:u w:val="single"/>
        </w:rPr>
      </w:pPr>
      <w:r>
        <w:rPr>
          <w:noProof/>
        </w:rPr>
        <w:drawing>
          <wp:inline distT="0" distB="0" distL="0" distR="0" wp14:anchorId="051D3079" wp14:editId="26950BC1">
            <wp:extent cx="2171700" cy="3136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71700" cy="3136900"/>
                    </a:xfrm>
                    <a:prstGeom prst="rect">
                      <a:avLst/>
                    </a:prstGeom>
                    <a:noFill/>
                    <a:ln>
                      <a:noFill/>
                    </a:ln>
                  </pic:spPr>
                </pic:pic>
              </a:graphicData>
            </a:graphic>
          </wp:inline>
        </w:drawing>
      </w:r>
    </w:p>
    <w:p w14:paraId="6781C0DC" w14:textId="336C35A3" w:rsidR="000902C4" w:rsidRDefault="000902C4" w:rsidP="00DD7F76">
      <w:pPr>
        <w:spacing w:line="240" w:lineRule="auto"/>
        <w:rPr>
          <w:rFonts w:cstheme="minorHAnsi"/>
          <w:szCs w:val="18"/>
        </w:rPr>
      </w:pPr>
      <w:r>
        <w:rPr>
          <w:rFonts w:cstheme="minorHAnsi"/>
          <w:szCs w:val="18"/>
        </w:rPr>
        <w:tab/>
      </w:r>
      <w:r>
        <w:rPr>
          <w:rFonts w:cstheme="minorHAnsi"/>
          <w:szCs w:val="18"/>
        </w:rPr>
        <w:tab/>
        <w:t>Fig 4</w:t>
      </w:r>
    </w:p>
    <w:p w14:paraId="595280A2" w14:textId="4D1DBF90" w:rsidR="000902C4" w:rsidRDefault="000902C4" w:rsidP="00DD7F76">
      <w:pPr>
        <w:spacing w:line="240" w:lineRule="auto"/>
        <w:rPr>
          <w:rFonts w:cstheme="minorHAnsi"/>
          <w:szCs w:val="18"/>
        </w:rPr>
      </w:pPr>
    </w:p>
    <w:p w14:paraId="63A1C92A" w14:textId="77777777" w:rsidR="000902C4" w:rsidRDefault="000902C4" w:rsidP="00DD7F76">
      <w:pPr>
        <w:spacing w:line="240" w:lineRule="auto"/>
        <w:rPr>
          <w:rFonts w:cstheme="minorHAnsi"/>
          <w:b/>
          <w:bCs/>
          <w:u w:val="single"/>
        </w:rPr>
      </w:pPr>
      <w:r>
        <w:rPr>
          <w:rFonts w:cstheme="minorHAnsi"/>
          <w:b/>
          <w:bCs/>
          <w:u w:val="single"/>
        </w:rPr>
        <w:t>Questions</w:t>
      </w:r>
    </w:p>
    <w:p w14:paraId="4B2BBE7B" w14:textId="1605CF60" w:rsidR="00F97B5E" w:rsidRDefault="002457AD" w:rsidP="00DD7F76">
      <w:pPr>
        <w:spacing w:line="240" w:lineRule="auto"/>
        <w:rPr>
          <w:rFonts w:cstheme="minorHAnsi"/>
          <w:b/>
          <w:bCs/>
          <w:u w:val="single"/>
        </w:rPr>
      </w:pPr>
      <w:r>
        <w:rPr>
          <w:noProof/>
        </w:rPr>
        <w:drawing>
          <wp:inline distT="0" distB="0" distL="0" distR="0" wp14:anchorId="575AB190" wp14:editId="0C5EACC9">
            <wp:extent cx="3048000" cy="42608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4260850"/>
                    </a:xfrm>
                    <a:prstGeom prst="rect">
                      <a:avLst/>
                    </a:prstGeom>
                    <a:noFill/>
                    <a:ln>
                      <a:noFill/>
                    </a:ln>
                  </pic:spPr>
                </pic:pic>
              </a:graphicData>
            </a:graphic>
          </wp:inline>
        </w:drawing>
      </w:r>
    </w:p>
    <w:p w14:paraId="5D8BF326" w14:textId="171E0936" w:rsidR="00B2579A" w:rsidRDefault="00F97B5E" w:rsidP="00DD7F76">
      <w:pPr>
        <w:spacing w:line="240" w:lineRule="auto"/>
        <w:rPr>
          <w:rFonts w:cstheme="minorHAnsi"/>
        </w:rPr>
      </w:pPr>
      <w:r>
        <w:rPr>
          <w:rFonts w:cstheme="minorHAnsi"/>
        </w:rPr>
        <w:tab/>
      </w:r>
      <w:r>
        <w:rPr>
          <w:rFonts w:cstheme="minorHAnsi"/>
        </w:rPr>
        <w:tab/>
      </w:r>
      <w:r>
        <w:rPr>
          <w:rFonts w:cstheme="minorHAnsi"/>
        </w:rPr>
        <w:tab/>
        <w:t>Fig 5</w:t>
      </w:r>
    </w:p>
    <w:p w14:paraId="5365717C" w14:textId="77777777" w:rsidR="009A2AA1" w:rsidRDefault="009A2AA1" w:rsidP="00DD7F76">
      <w:pPr>
        <w:spacing w:line="240" w:lineRule="auto"/>
        <w:rPr>
          <w:rFonts w:cstheme="minorHAnsi"/>
          <w:b/>
          <w:bCs/>
          <w:u w:val="single"/>
        </w:rPr>
      </w:pPr>
      <w:r>
        <w:rPr>
          <w:rFonts w:cstheme="minorHAnsi"/>
          <w:b/>
          <w:bCs/>
          <w:u w:val="single"/>
        </w:rPr>
        <w:t>Answer</w:t>
      </w:r>
    </w:p>
    <w:p w14:paraId="75BF90B7" w14:textId="77777777" w:rsidR="009A2AA1" w:rsidRDefault="009A2AA1" w:rsidP="00DD7F76">
      <w:pPr>
        <w:spacing w:line="240" w:lineRule="auto"/>
        <w:rPr>
          <w:rFonts w:cstheme="minorHAnsi"/>
          <w:b/>
          <w:bCs/>
          <w:u w:val="single"/>
        </w:rPr>
      </w:pPr>
      <w:r>
        <w:rPr>
          <w:noProof/>
        </w:rPr>
        <w:drawing>
          <wp:inline distT="0" distB="0" distL="0" distR="0" wp14:anchorId="511FA12F" wp14:editId="457766B5">
            <wp:extent cx="2757170" cy="36506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7170" cy="3650615"/>
                    </a:xfrm>
                    <a:prstGeom prst="rect">
                      <a:avLst/>
                    </a:prstGeom>
                    <a:noFill/>
                    <a:ln>
                      <a:noFill/>
                    </a:ln>
                  </pic:spPr>
                </pic:pic>
              </a:graphicData>
            </a:graphic>
          </wp:inline>
        </w:drawing>
      </w:r>
    </w:p>
    <w:p w14:paraId="47D1E750" w14:textId="730ECCA1" w:rsidR="00B2579A" w:rsidRDefault="009A2AA1" w:rsidP="00DD7F76">
      <w:pPr>
        <w:spacing w:line="240" w:lineRule="auto"/>
        <w:rPr>
          <w:rFonts w:cstheme="minorHAnsi"/>
        </w:rPr>
      </w:pPr>
      <w:r>
        <w:rPr>
          <w:rFonts w:cstheme="minorHAnsi"/>
        </w:rPr>
        <w:tab/>
      </w:r>
      <w:r>
        <w:rPr>
          <w:rFonts w:cstheme="minorHAnsi"/>
        </w:rPr>
        <w:tab/>
      </w:r>
      <w:r>
        <w:rPr>
          <w:rFonts w:cstheme="minorHAnsi"/>
        </w:rPr>
        <w:tab/>
        <w:t>Fig 6</w:t>
      </w:r>
    </w:p>
    <w:p w14:paraId="19CD2730" w14:textId="6E652916" w:rsidR="009A2AA1" w:rsidRDefault="009A2AA1" w:rsidP="00DD7F76">
      <w:pPr>
        <w:spacing w:line="240" w:lineRule="auto"/>
        <w:rPr>
          <w:rFonts w:cstheme="minorHAnsi"/>
        </w:rPr>
      </w:pPr>
    </w:p>
    <w:p w14:paraId="6F408D78" w14:textId="77777777" w:rsidR="009A2AA1" w:rsidRDefault="009A2AA1" w:rsidP="00DD7F76">
      <w:pPr>
        <w:spacing w:line="240" w:lineRule="auto"/>
        <w:rPr>
          <w:rFonts w:cstheme="minorHAnsi"/>
          <w:b/>
          <w:bCs/>
          <w:u w:val="single"/>
        </w:rPr>
      </w:pPr>
      <w:r>
        <w:rPr>
          <w:rFonts w:cstheme="minorHAnsi"/>
          <w:b/>
          <w:bCs/>
          <w:u w:val="single"/>
        </w:rPr>
        <w:t>Responder</w:t>
      </w:r>
    </w:p>
    <w:p w14:paraId="1A8031CD" w14:textId="77777777" w:rsidR="009A2AA1" w:rsidRDefault="009A2AA1" w:rsidP="00DD7F76">
      <w:pPr>
        <w:spacing w:line="240" w:lineRule="auto"/>
        <w:rPr>
          <w:rFonts w:cstheme="minorHAnsi"/>
          <w:b/>
          <w:bCs/>
          <w:u w:val="single"/>
        </w:rPr>
      </w:pPr>
      <w:r>
        <w:rPr>
          <w:noProof/>
        </w:rPr>
        <w:drawing>
          <wp:inline distT="0" distB="0" distL="0" distR="0" wp14:anchorId="43034D08" wp14:editId="70AEF14A">
            <wp:extent cx="2778125" cy="364363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78125" cy="3643630"/>
                    </a:xfrm>
                    <a:prstGeom prst="rect">
                      <a:avLst/>
                    </a:prstGeom>
                    <a:noFill/>
                    <a:ln>
                      <a:noFill/>
                    </a:ln>
                  </pic:spPr>
                </pic:pic>
              </a:graphicData>
            </a:graphic>
          </wp:inline>
        </w:drawing>
      </w:r>
    </w:p>
    <w:p w14:paraId="39E62A3A" w14:textId="7DA7A333" w:rsidR="009A2AA1" w:rsidRDefault="009A2AA1" w:rsidP="00DD7F76">
      <w:pPr>
        <w:spacing w:line="240" w:lineRule="auto"/>
        <w:rPr>
          <w:rFonts w:cstheme="minorHAnsi"/>
        </w:rPr>
      </w:pPr>
      <w:r>
        <w:rPr>
          <w:rFonts w:cstheme="minorHAnsi"/>
        </w:rPr>
        <w:tab/>
      </w:r>
      <w:r>
        <w:rPr>
          <w:rFonts w:cstheme="minorHAnsi"/>
        </w:rPr>
        <w:tab/>
      </w:r>
      <w:r>
        <w:rPr>
          <w:rFonts w:cstheme="minorHAnsi"/>
        </w:rPr>
        <w:tab/>
        <w:t>Fig 7</w:t>
      </w:r>
    </w:p>
    <w:p w14:paraId="232CDA88" w14:textId="0AC868C1" w:rsidR="00633F0D" w:rsidRDefault="00633F0D" w:rsidP="00DD7F76">
      <w:pPr>
        <w:spacing w:line="240" w:lineRule="auto"/>
        <w:rPr>
          <w:rFonts w:cstheme="minorHAnsi"/>
        </w:rPr>
      </w:pPr>
    </w:p>
    <w:p w14:paraId="2A5A04E7" w14:textId="77777777" w:rsidR="00633F0D" w:rsidRDefault="00633F0D" w:rsidP="00DD7F76">
      <w:pPr>
        <w:spacing w:line="240" w:lineRule="auto"/>
        <w:rPr>
          <w:rFonts w:cstheme="minorHAnsi"/>
          <w:b/>
          <w:bCs/>
          <w:u w:val="single"/>
        </w:rPr>
      </w:pPr>
      <w:r>
        <w:rPr>
          <w:rFonts w:cstheme="minorHAnsi"/>
          <w:b/>
          <w:bCs/>
          <w:u w:val="single"/>
        </w:rPr>
        <w:lastRenderedPageBreak/>
        <w:t>Response</w:t>
      </w:r>
    </w:p>
    <w:p w14:paraId="5A7AC9AA" w14:textId="77777777" w:rsidR="00633F0D" w:rsidRDefault="00633F0D" w:rsidP="00DD7F76">
      <w:pPr>
        <w:spacing w:line="240" w:lineRule="auto"/>
        <w:rPr>
          <w:rFonts w:cstheme="minorHAnsi"/>
          <w:b/>
          <w:bCs/>
          <w:u w:val="single"/>
        </w:rPr>
      </w:pPr>
      <w:r>
        <w:rPr>
          <w:noProof/>
        </w:rPr>
        <w:drawing>
          <wp:inline distT="0" distB="0" distL="0" distR="0" wp14:anchorId="33975DFE" wp14:editId="2F15A4FF">
            <wp:extent cx="3174592" cy="295910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2179" cy="2984814"/>
                    </a:xfrm>
                    <a:prstGeom prst="rect">
                      <a:avLst/>
                    </a:prstGeom>
                    <a:noFill/>
                    <a:ln>
                      <a:noFill/>
                    </a:ln>
                  </pic:spPr>
                </pic:pic>
              </a:graphicData>
            </a:graphic>
          </wp:inline>
        </w:drawing>
      </w:r>
    </w:p>
    <w:p w14:paraId="45676351" w14:textId="1079BC63" w:rsidR="00633F0D" w:rsidRPr="00F97B5E" w:rsidRDefault="00633F0D" w:rsidP="00DD7F76">
      <w:pPr>
        <w:spacing w:line="240" w:lineRule="auto"/>
        <w:rPr>
          <w:rFonts w:cstheme="minorHAnsi"/>
        </w:rPr>
      </w:pPr>
      <w:r>
        <w:rPr>
          <w:rFonts w:cstheme="minorHAnsi"/>
        </w:rPr>
        <w:tab/>
      </w:r>
      <w:r>
        <w:rPr>
          <w:rFonts w:cstheme="minorHAnsi"/>
        </w:rPr>
        <w:tab/>
      </w:r>
      <w:r>
        <w:rPr>
          <w:rFonts w:cstheme="minorHAnsi"/>
        </w:rPr>
        <w:tab/>
        <w:t>Fig 8</w:t>
      </w:r>
    </w:p>
    <w:p w14:paraId="094AC2B2" w14:textId="77777777" w:rsidR="000902C4" w:rsidRDefault="000902C4" w:rsidP="00DD7F76">
      <w:pPr>
        <w:spacing w:line="240" w:lineRule="auto"/>
        <w:rPr>
          <w:rFonts w:cstheme="minorHAnsi"/>
          <w:szCs w:val="18"/>
        </w:rPr>
      </w:pPr>
    </w:p>
    <w:p w14:paraId="18F6F1A9" w14:textId="77777777" w:rsidR="000F4A4E" w:rsidRDefault="000F4A4E" w:rsidP="00DD7F76">
      <w:pPr>
        <w:spacing w:line="240" w:lineRule="auto"/>
        <w:rPr>
          <w:rFonts w:cstheme="minorHAnsi"/>
          <w:b/>
          <w:bCs/>
          <w:sz w:val="20"/>
          <w:szCs w:val="20"/>
        </w:rPr>
      </w:pPr>
    </w:p>
    <w:p w14:paraId="51C0CEB1" w14:textId="4ECC9181" w:rsidR="002F5B6A" w:rsidRDefault="002F5B6A" w:rsidP="00DD7F76">
      <w:pPr>
        <w:spacing w:line="240" w:lineRule="auto"/>
        <w:rPr>
          <w:rFonts w:cstheme="minorHAnsi"/>
          <w:b/>
          <w:bCs/>
          <w:sz w:val="20"/>
          <w:szCs w:val="20"/>
        </w:rPr>
      </w:pPr>
      <w:r>
        <w:rPr>
          <w:rFonts w:cstheme="minorHAnsi"/>
          <w:b/>
          <w:bCs/>
          <w:sz w:val="20"/>
          <w:szCs w:val="20"/>
        </w:rPr>
        <w:t>3.</w:t>
      </w:r>
      <w:r w:rsidR="00A44B31">
        <w:rPr>
          <w:rFonts w:cstheme="minorHAnsi"/>
          <w:b/>
          <w:bCs/>
          <w:sz w:val="20"/>
          <w:szCs w:val="20"/>
        </w:rPr>
        <w:t>5</w:t>
      </w:r>
      <w:r>
        <w:rPr>
          <w:rFonts w:cstheme="minorHAnsi"/>
          <w:b/>
          <w:bCs/>
          <w:sz w:val="20"/>
          <w:szCs w:val="20"/>
        </w:rPr>
        <w:t xml:space="preserve"> List of all the Functional Dependencies</w:t>
      </w:r>
      <w:r w:rsidR="00E96789">
        <w:rPr>
          <w:rFonts w:cstheme="minorHAnsi"/>
          <w:b/>
          <w:bCs/>
          <w:sz w:val="20"/>
          <w:szCs w:val="20"/>
        </w:rPr>
        <w:t>(FDs)</w:t>
      </w:r>
      <w:r>
        <w:rPr>
          <w:rFonts w:cstheme="minorHAnsi"/>
          <w:b/>
          <w:bCs/>
          <w:sz w:val="20"/>
          <w:szCs w:val="20"/>
        </w:rPr>
        <w:t xml:space="preserve"> for each relation in our Survey Application Database</w:t>
      </w:r>
      <w:r w:rsidR="00F65468">
        <w:rPr>
          <w:rFonts w:cstheme="minorHAnsi"/>
          <w:b/>
          <w:bCs/>
          <w:sz w:val="20"/>
          <w:szCs w:val="20"/>
        </w:rPr>
        <w:t>, Transformation from Initial Schema to final Schema and ensuring that all the final set of relations for this project are in Boyce-Codd Normal Form(BCNF)</w:t>
      </w:r>
    </w:p>
    <w:p w14:paraId="15FA574C" w14:textId="77777777" w:rsidR="001A687D" w:rsidRDefault="001A687D" w:rsidP="00DD7F76">
      <w:pPr>
        <w:spacing w:line="240" w:lineRule="auto"/>
        <w:rPr>
          <w:rFonts w:cstheme="minorHAnsi"/>
          <w:b/>
          <w:bCs/>
          <w:sz w:val="20"/>
          <w:szCs w:val="20"/>
        </w:rPr>
      </w:pPr>
    </w:p>
    <w:p w14:paraId="076D667B" w14:textId="6FAB61C5" w:rsidR="00E96789" w:rsidRDefault="00E96789" w:rsidP="00DD7F76">
      <w:pPr>
        <w:spacing w:line="240" w:lineRule="auto"/>
        <w:rPr>
          <w:rFonts w:cstheme="minorHAnsi"/>
          <w:b/>
          <w:bCs/>
          <w:sz w:val="20"/>
          <w:szCs w:val="20"/>
        </w:rPr>
      </w:pPr>
      <w:r>
        <w:rPr>
          <w:rFonts w:cstheme="minorHAnsi"/>
          <w:b/>
          <w:bCs/>
          <w:sz w:val="20"/>
          <w:szCs w:val="20"/>
        </w:rPr>
        <w:t>3.</w:t>
      </w:r>
      <w:r w:rsidR="00A44B31">
        <w:rPr>
          <w:rFonts w:cstheme="minorHAnsi"/>
          <w:b/>
          <w:bCs/>
          <w:sz w:val="20"/>
          <w:szCs w:val="20"/>
        </w:rPr>
        <w:t>5</w:t>
      </w:r>
      <w:r>
        <w:rPr>
          <w:rFonts w:cstheme="minorHAnsi"/>
          <w:b/>
          <w:bCs/>
          <w:sz w:val="20"/>
          <w:szCs w:val="20"/>
        </w:rPr>
        <w:t>.1 List of all FDs for every relation in our application</w:t>
      </w:r>
    </w:p>
    <w:p w14:paraId="5758633A" w14:textId="77777777" w:rsidR="002F5B6A" w:rsidRPr="002F5B6A" w:rsidRDefault="002F5B6A" w:rsidP="00DD7F76">
      <w:pPr>
        <w:spacing w:line="240" w:lineRule="auto"/>
        <w:jc w:val="left"/>
        <w:rPr>
          <w:rFonts w:cstheme="minorHAnsi"/>
          <w:szCs w:val="18"/>
        </w:rPr>
      </w:pPr>
      <w:r w:rsidRPr="002F5B6A">
        <w:rPr>
          <w:rFonts w:cstheme="minorHAnsi"/>
          <w:szCs w:val="18"/>
        </w:rPr>
        <w:t>Relation 1:</w:t>
      </w:r>
      <w:r w:rsidRPr="002F5B6A">
        <w:rPr>
          <w:rFonts w:cstheme="minorHAnsi"/>
          <w:szCs w:val="18"/>
        </w:rPr>
        <w:br/>
        <w:t>Company(id, name)</w:t>
      </w:r>
      <w:r w:rsidRPr="002F5B6A">
        <w:rPr>
          <w:rFonts w:cstheme="minorHAnsi"/>
          <w:szCs w:val="18"/>
        </w:rPr>
        <w:br/>
        <w:t>FDs : {id -&gt; name}</w:t>
      </w:r>
      <w:r w:rsidRPr="002F5B6A">
        <w:rPr>
          <w:rFonts w:cstheme="minorHAnsi"/>
          <w:szCs w:val="18"/>
        </w:rPr>
        <w:br/>
      </w:r>
    </w:p>
    <w:p w14:paraId="74E38C65" w14:textId="77777777" w:rsidR="002F5B6A" w:rsidRPr="002F5B6A" w:rsidRDefault="002F5B6A" w:rsidP="00DD7F76">
      <w:pPr>
        <w:spacing w:line="240" w:lineRule="auto"/>
        <w:jc w:val="left"/>
        <w:rPr>
          <w:rFonts w:cstheme="minorHAnsi"/>
          <w:szCs w:val="18"/>
        </w:rPr>
      </w:pPr>
      <w:r w:rsidRPr="002F5B6A">
        <w:rPr>
          <w:rFonts w:cstheme="minorHAnsi"/>
          <w:szCs w:val="18"/>
        </w:rPr>
        <w:t>Relation 2:</w:t>
      </w:r>
    </w:p>
    <w:p w14:paraId="02E75360" w14:textId="7963DB4D" w:rsidR="002F5B6A" w:rsidRDefault="002F5B6A" w:rsidP="00DD7F76">
      <w:pPr>
        <w:spacing w:line="240" w:lineRule="auto"/>
        <w:jc w:val="left"/>
        <w:rPr>
          <w:rFonts w:cstheme="minorHAnsi"/>
          <w:szCs w:val="18"/>
        </w:rPr>
      </w:pPr>
      <w:r w:rsidRPr="002F5B6A">
        <w:rPr>
          <w:rFonts w:cstheme="minorHAnsi"/>
          <w:szCs w:val="18"/>
        </w:rPr>
        <w:t>Product(id, name, category, companyid)</w:t>
      </w:r>
      <w:r w:rsidRPr="002F5B6A">
        <w:rPr>
          <w:rFonts w:cstheme="minorHAnsi"/>
          <w:szCs w:val="18"/>
        </w:rPr>
        <w:br/>
        <w:t>FDs : {id -&gt; name, category, companyid}</w:t>
      </w:r>
      <w:r w:rsidRPr="002F5B6A">
        <w:rPr>
          <w:rFonts w:cstheme="minorHAnsi"/>
          <w:szCs w:val="18"/>
        </w:rPr>
        <w:br/>
      </w:r>
      <w:r w:rsidRPr="002F5B6A">
        <w:rPr>
          <w:rFonts w:cstheme="minorHAnsi"/>
          <w:szCs w:val="18"/>
        </w:rPr>
        <w:br/>
        <w:t>Relation 3:</w:t>
      </w:r>
      <w:r w:rsidRPr="002F5B6A">
        <w:rPr>
          <w:rFonts w:cstheme="minorHAnsi"/>
          <w:szCs w:val="18"/>
        </w:rPr>
        <w:br/>
        <w:t>Customer(id, name, age, gender, branch, country)</w:t>
      </w:r>
      <w:r w:rsidRPr="002F5B6A">
        <w:rPr>
          <w:rFonts w:cstheme="minorHAnsi"/>
          <w:szCs w:val="18"/>
        </w:rPr>
        <w:br/>
        <w:t>FDs : {id -&gt; name, age, gender, branch, country}</w:t>
      </w:r>
      <w:r w:rsidRPr="002F5B6A">
        <w:rPr>
          <w:rFonts w:cstheme="minorHAnsi"/>
          <w:szCs w:val="18"/>
        </w:rPr>
        <w:br/>
      </w:r>
      <w:r w:rsidRPr="002F5B6A">
        <w:rPr>
          <w:rFonts w:cstheme="minorHAnsi"/>
          <w:szCs w:val="18"/>
        </w:rPr>
        <w:br/>
        <w:t>Relation 4:</w:t>
      </w:r>
      <w:r w:rsidRPr="002F5B6A">
        <w:rPr>
          <w:rFonts w:cstheme="minorHAnsi"/>
          <w:szCs w:val="18"/>
        </w:rPr>
        <w:br/>
        <w:t>Survey(id, title)</w:t>
      </w:r>
      <w:r w:rsidRPr="002F5B6A">
        <w:rPr>
          <w:rFonts w:cstheme="minorHAnsi"/>
          <w:szCs w:val="18"/>
        </w:rPr>
        <w:br/>
        <w:t>FDs : {id -&gt; title}</w:t>
      </w:r>
      <w:r w:rsidRPr="002F5B6A">
        <w:rPr>
          <w:rFonts w:cstheme="minorHAnsi"/>
          <w:szCs w:val="18"/>
        </w:rPr>
        <w:br/>
      </w:r>
      <w:r w:rsidRPr="002F5B6A">
        <w:rPr>
          <w:rFonts w:cstheme="minorHAnsi"/>
          <w:szCs w:val="18"/>
        </w:rPr>
        <w:br/>
        <w:t>Relation 5:</w:t>
      </w:r>
      <w:r w:rsidRPr="002F5B6A">
        <w:rPr>
          <w:rFonts w:cstheme="minorHAnsi"/>
          <w:szCs w:val="18"/>
        </w:rPr>
        <w:br/>
        <w:t>Questions(id, type, question, surveyid)</w:t>
      </w:r>
      <w:r w:rsidRPr="002F5B6A">
        <w:rPr>
          <w:rFonts w:cstheme="minorHAnsi"/>
          <w:szCs w:val="18"/>
        </w:rPr>
        <w:br/>
        <w:t>FDs : {id -</w:t>
      </w:r>
      <w:r w:rsidR="00736DE5">
        <w:rPr>
          <w:rFonts w:cstheme="minorHAnsi"/>
          <w:szCs w:val="18"/>
        </w:rPr>
        <w:t>&gt;</w:t>
      </w:r>
      <w:r w:rsidRPr="002F5B6A">
        <w:rPr>
          <w:rFonts w:cstheme="minorHAnsi"/>
          <w:szCs w:val="18"/>
        </w:rPr>
        <w:t xml:space="preserve"> type, question, surveyid}</w:t>
      </w:r>
      <w:r w:rsidRPr="002F5B6A">
        <w:rPr>
          <w:rFonts w:cstheme="minorHAnsi"/>
          <w:szCs w:val="18"/>
        </w:rPr>
        <w:br/>
      </w:r>
      <w:r w:rsidRPr="002F5B6A">
        <w:rPr>
          <w:rFonts w:cstheme="minorHAnsi"/>
          <w:szCs w:val="18"/>
        </w:rPr>
        <w:br/>
        <w:t xml:space="preserve">Relation 6: </w:t>
      </w:r>
      <w:r w:rsidRPr="002F5B6A">
        <w:rPr>
          <w:rFonts w:cstheme="minorHAnsi"/>
          <w:szCs w:val="18"/>
        </w:rPr>
        <w:br/>
        <w:t>Answer(id, text, questionid)</w:t>
      </w:r>
      <w:r w:rsidRPr="002F5B6A">
        <w:rPr>
          <w:rFonts w:cstheme="minorHAnsi"/>
          <w:szCs w:val="18"/>
        </w:rPr>
        <w:br/>
        <w:t>FDs : {id -&gt; text, questionid}</w:t>
      </w:r>
      <w:r w:rsidRPr="002F5B6A">
        <w:rPr>
          <w:rFonts w:cstheme="minorHAnsi"/>
          <w:szCs w:val="18"/>
        </w:rPr>
        <w:br/>
      </w:r>
      <w:r w:rsidRPr="002F5B6A">
        <w:rPr>
          <w:rFonts w:cstheme="minorHAnsi"/>
          <w:szCs w:val="18"/>
        </w:rPr>
        <w:br/>
        <w:t>Relation 7:</w:t>
      </w:r>
      <w:r w:rsidRPr="002F5B6A">
        <w:rPr>
          <w:rFonts w:cstheme="minorHAnsi"/>
          <w:szCs w:val="18"/>
        </w:rPr>
        <w:br/>
        <w:t>Responder(id, customerid, productid, surveyid)</w:t>
      </w:r>
      <w:r w:rsidRPr="002F5B6A">
        <w:rPr>
          <w:rFonts w:cstheme="minorHAnsi"/>
          <w:szCs w:val="18"/>
        </w:rPr>
        <w:br/>
        <w:t>FDs: {id -&gt; customerid, productid, surveyid}</w:t>
      </w:r>
    </w:p>
    <w:p w14:paraId="588E0736" w14:textId="5E5AAED6" w:rsidR="002F5B6A" w:rsidRDefault="002F5B6A" w:rsidP="00DD7F76">
      <w:pPr>
        <w:spacing w:line="240" w:lineRule="auto"/>
        <w:jc w:val="left"/>
        <w:rPr>
          <w:rFonts w:cstheme="minorHAnsi"/>
          <w:szCs w:val="18"/>
        </w:rPr>
      </w:pPr>
      <w:r w:rsidRPr="002F5B6A">
        <w:rPr>
          <w:rFonts w:cstheme="minorHAnsi"/>
          <w:szCs w:val="18"/>
        </w:rPr>
        <w:br/>
        <w:t>Relation 8:</w:t>
      </w:r>
      <w:r w:rsidRPr="002F5B6A">
        <w:rPr>
          <w:rFonts w:cstheme="minorHAnsi"/>
          <w:szCs w:val="18"/>
        </w:rPr>
        <w:br/>
        <w:t>Response(id, questionid, answerid, responsetext, responderid)</w:t>
      </w:r>
      <w:r w:rsidRPr="002F5B6A">
        <w:rPr>
          <w:rFonts w:cstheme="minorHAnsi"/>
          <w:szCs w:val="18"/>
        </w:rPr>
        <w:br/>
        <w:t>FDs : {id -&gt; questionid, answerid, responsetext, responderid}</w:t>
      </w:r>
    </w:p>
    <w:p w14:paraId="57F2435F" w14:textId="040F887B" w:rsidR="002E673A" w:rsidRDefault="002E673A" w:rsidP="00DD7F76">
      <w:pPr>
        <w:spacing w:line="240" w:lineRule="auto"/>
        <w:jc w:val="left"/>
        <w:rPr>
          <w:rFonts w:cstheme="minorHAnsi"/>
          <w:szCs w:val="18"/>
        </w:rPr>
      </w:pPr>
    </w:p>
    <w:p w14:paraId="62F3788D" w14:textId="63AC5E82" w:rsidR="002E673A" w:rsidRDefault="002E673A" w:rsidP="00DD7F76">
      <w:pPr>
        <w:spacing w:line="240" w:lineRule="auto"/>
        <w:jc w:val="left"/>
        <w:rPr>
          <w:rFonts w:cstheme="minorHAnsi"/>
          <w:b/>
          <w:bCs/>
          <w:szCs w:val="18"/>
        </w:rPr>
      </w:pPr>
      <w:r w:rsidRPr="002E673A">
        <w:rPr>
          <w:rFonts w:cstheme="minorHAnsi"/>
          <w:b/>
          <w:bCs/>
          <w:szCs w:val="18"/>
        </w:rPr>
        <w:t>3</w:t>
      </w:r>
      <w:r w:rsidR="00A44B31">
        <w:rPr>
          <w:rFonts w:cstheme="minorHAnsi"/>
          <w:b/>
          <w:bCs/>
          <w:szCs w:val="18"/>
        </w:rPr>
        <w:t>.5</w:t>
      </w:r>
      <w:r w:rsidRPr="002E673A">
        <w:rPr>
          <w:rFonts w:cstheme="minorHAnsi"/>
          <w:b/>
          <w:bCs/>
          <w:szCs w:val="18"/>
        </w:rPr>
        <w:t>.2 Transformation from Initial Schema to Final Schema and ensuring that all the final set of relations for this project are in BCNF Form</w:t>
      </w:r>
    </w:p>
    <w:p w14:paraId="61FFCC52" w14:textId="43D74ECD" w:rsidR="00F14D2A" w:rsidRPr="00F14D2A" w:rsidRDefault="00F14D2A" w:rsidP="00DD7F76">
      <w:pPr>
        <w:spacing w:line="240" w:lineRule="auto"/>
        <w:jc w:val="left"/>
        <w:rPr>
          <w:rFonts w:cstheme="minorHAnsi"/>
          <w:szCs w:val="18"/>
        </w:rPr>
      </w:pPr>
      <w:r w:rsidRPr="00F14D2A">
        <w:rPr>
          <w:rFonts w:cstheme="minorHAnsi"/>
          <w:szCs w:val="18"/>
        </w:rPr>
        <w:t>We say that a Relation R is in BCNF if for every non-trivial Function Dependency (X-&gt;Y) of R, X must be a Superkey</w:t>
      </w:r>
      <w:r w:rsidR="004226B6">
        <w:rPr>
          <w:rFonts w:cstheme="minorHAnsi"/>
          <w:szCs w:val="18"/>
        </w:rPr>
        <w:t>.</w:t>
      </w:r>
      <w:r w:rsidRPr="00F14D2A">
        <w:rPr>
          <w:rFonts w:cstheme="minorHAnsi"/>
          <w:szCs w:val="18"/>
        </w:rPr>
        <w:br/>
        <w:t>Let us now analyze if the Functional Dependencies for each relation listed above satisfy BCNF property:</w:t>
      </w:r>
      <w:r w:rsidRPr="00F14D2A">
        <w:rPr>
          <w:rFonts w:cstheme="minorHAnsi"/>
          <w:szCs w:val="18"/>
        </w:rPr>
        <w:br/>
      </w:r>
    </w:p>
    <w:p w14:paraId="2D4E5116" w14:textId="77777777" w:rsidR="00F14D2A" w:rsidRPr="00F14D2A" w:rsidRDefault="00F14D2A" w:rsidP="00DD7F76">
      <w:pPr>
        <w:spacing w:line="240" w:lineRule="auto"/>
        <w:jc w:val="left"/>
        <w:rPr>
          <w:rFonts w:cstheme="minorHAnsi"/>
          <w:szCs w:val="18"/>
        </w:rPr>
      </w:pPr>
      <w:r w:rsidRPr="00F14D2A">
        <w:rPr>
          <w:rFonts w:cstheme="minorHAnsi"/>
          <w:szCs w:val="18"/>
        </w:rPr>
        <w:t>Relation 1:</w:t>
      </w:r>
      <w:r w:rsidRPr="00F14D2A">
        <w:rPr>
          <w:rFonts w:cstheme="minorHAnsi"/>
          <w:szCs w:val="18"/>
        </w:rPr>
        <w:br/>
        <w:t>Company(id, name)</w:t>
      </w:r>
      <w:r w:rsidRPr="00F14D2A">
        <w:rPr>
          <w:rFonts w:cstheme="minorHAnsi"/>
          <w:szCs w:val="18"/>
        </w:rPr>
        <w:br/>
        <w:t>FDs : {id -&gt; name}</w:t>
      </w:r>
      <w:r w:rsidRPr="00F14D2A">
        <w:rPr>
          <w:rFonts w:cstheme="minorHAnsi"/>
          <w:szCs w:val="18"/>
        </w:rPr>
        <w:br/>
        <w:t>Here, id-&gt;name is a non-trivial FD since name is not contained in id. Also, id is the superkey since we can find the name of the company relation if we have id. Hence, Company Relation is in BCNF.</w:t>
      </w:r>
      <w:r w:rsidRPr="00F14D2A">
        <w:rPr>
          <w:rFonts w:cstheme="minorHAnsi"/>
          <w:szCs w:val="18"/>
        </w:rPr>
        <w:br/>
        <w:t xml:space="preserve"> </w:t>
      </w:r>
    </w:p>
    <w:p w14:paraId="30899707" w14:textId="77777777" w:rsidR="00F14D2A" w:rsidRPr="00F14D2A" w:rsidRDefault="00F14D2A" w:rsidP="00DD7F76">
      <w:pPr>
        <w:spacing w:line="240" w:lineRule="auto"/>
        <w:jc w:val="left"/>
        <w:rPr>
          <w:rFonts w:cstheme="minorHAnsi"/>
          <w:szCs w:val="18"/>
        </w:rPr>
      </w:pPr>
      <w:r w:rsidRPr="00F14D2A">
        <w:rPr>
          <w:rFonts w:cstheme="minorHAnsi"/>
          <w:szCs w:val="18"/>
        </w:rPr>
        <w:t>Relation 2:</w:t>
      </w:r>
    </w:p>
    <w:p w14:paraId="2973BFCF" w14:textId="77777777" w:rsidR="00F14D2A" w:rsidRPr="00F14D2A" w:rsidRDefault="00F14D2A" w:rsidP="00DD7F76">
      <w:pPr>
        <w:spacing w:line="240" w:lineRule="auto"/>
        <w:jc w:val="left"/>
        <w:rPr>
          <w:rFonts w:cstheme="minorHAnsi"/>
          <w:szCs w:val="18"/>
        </w:rPr>
      </w:pPr>
      <w:r w:rsidRPr="00F14D2A">
        <w:rPr>
          <w:rFonts w:cstheme="minorHAnsi"/>
          <w:szCs w:val="18"/>
        </w:rPr>
        <w:t>Product(id, name, category, companyid)</w:t>
      </w:r>
      <w:r w:rsidRPr="00F14D2A">
        <w:rPr>
          <w:rFonts w:cstheme="minorHAnsi"/>
          <w:szCs w:val="18"/>
        </w:rPr>
        <w:br/>
        <w:t>FDs : {id -&gt; name, category, companyid}</w:t>
      </w:r>
      <w:r w:rsidRPr="00F14D2A">
        <w:rPr>
          <w:rFonts w:cstheme="minorHAnsi"/>
          <w:szCs w:val="18"/>
        </w:rPr>
        <w:br/>
        <w:t>Here, id-&gt;name is a non-trivial FD since name, category, companyid are not contained in id. Also, id is the superkey since we can find all the other attributes of the Product Relation if we have id. Hence, Product Relation is in BCNF.</w:t>
      </w:r>
      <w:r w:rsidRPr="00F14D2A">
        <w:rPr>
          <w:rFonts w:cstheme="minorHAnsi"/>
          <w:szCs w:val="18"/>
        </w:rPr>
        <w:br/>
      </w:r>
      <w:r w:rsidRPr="00F14D2A">
        <w:rPr>
          <w:rFonts w:cstheme="minorHAnsi"/>
          <w:szCs w:val="18"/>
        </w:rPr>
        <w:br/>
        <w:t>Relation 3:</w:t>
      </w:r>
      <w:r w:rsidRPr="00F14D2A">
        <w:rPr>
          <w:rFonts w:cstheme="minorHAnsi"/>
          <w:szCs w:val="18"/>
        </w:rPr>
        <w:br/>
        <w:t>Customer(id, name, age, gender, branch, country)</w:t>
      </w:r>
      <w:r w:rsidRPr="00F14D2A">
        <w:rPr>
          <w:rFonts w:cstheme="minorHAnsi"/>
          <w:szCs w:val="18"/>
        </w:rPr>
        <w:br/>
        <w:t>FDs : {id -&gt; name, age, gender, branch, country}</w:t>
      </w:r>
      <w:r w:rsidRPr="00F14D2A">
        <w:rPr>
          <w:rFonts w:cstheme="minorHAnsi"/>
          <w:szCs w:val="18"/>
        </w:rPr>
        <w:br/>
        <w:t>Here, id-&gt;name, age, gender, branch, country is a non-trivial FD since name, age, gender, branch, country are not contained in id. Also, id is the superkey since we can find all the other attributes of the Customer Relation if we have id. Hence, Customer Relation is in BCNF.</w:t>
      </w:r>
      <w:r w:rsidRPr="00F14D2A">
        <w:rPr>
          <w:rFonts w:cstheme="minorHAnsi"/>
          <w:szCs w:val="18"/>
        </w:rPr>
        <w:br/>
      </w:r>
      <w:r w:rsidRPr="00F14D2A">
        <w:rPr>
          <w:rFonts w:cstheme="minorHAnsi"/>
          <w:szCs w:val="18"/>
        </w:rPr>
        <w:br/>
        <w:t>Relation 4:</w:t>
      </w:r>
      <w:r w:rsidRPr="00F14D2A">
        <w:rPr>
          <w:rFonts w:cstheme="minorHAnsi"/>
          <w:szCs w:val="18"/>
        </w:rPr>
        <w:br/>
        <w:t>Survey(id, title)</w:t>
      </w:r>
      <w:r w:rsidRPr="00F14D2A">
        <w:rPr>
          <w:rFonts w:cstheme="minorHAnsi"/>
          <w:szCs w:val="18"/>
        </w:rPr>
        <w:br/>
        <w:t>FDs : {id -&gt; title}</w:t>
      </w:r>
      <w:r w:rsidRPr="00F14D2A">
        <w:rPr>
          <w:rFonts w:cstheme="minorHAnsi"/>
          <w:szCs w:val="18"/>
        </w:rPr>
        <w:br/>
        <w:t>Here, id-&gt;title is a non-trivial FD since title is not contained in id. Also, id is the superkey since we can find title of the Survey Relation if we have id. Hence, Survey Relation is in BCNF.</w:t>
      </w:r>
      <w:r w:rsidRPr="00F14D2A">
        <w:rPr>
          <w:rFonts w:cstheme="minorHAnsi"/>
          <w:szCs w:val="18"/>
        </w:rPr>
        <w:br/>
      </w:r>
    </w:p>
    <w:p w14:paraId="589240FD" w14:textId="77777777" w:rsidR="00F14D2A" w:rsidRPr="00F14D2A" w:rsidRDefault="00F14D2A" w:rsidP="00DD7F76">
      <w:pPr>
        <w:spacing w:line="240" w:lineRule="auto"/>
        <w:jc w:val="left"/>
        <w:rPr>
          <w:rFonts w:cstheme="minorHAnsi"/>
          <w:szCs w:val="18"/>
        </w:rPr>
      </w:pPr>
      <w:r w:rsidRPr="00F14D2A">
        <w:rPr>
          <w:rFonts w:cstheme="minorHAnsi"/>
          <w:szCs w:val="18"/>
        </w:rPr>
        <w:t>Relation 5:</w:t>
      </w:r>
      <w:r w:rsidRPr="00F14D2A">
        <w:rPr>
          <w:rFonts w:cstheme="minorHAnsi"/>
          <w:szCs w:val="18"/>
        </w:rPr>
        <w:br/>
        <w:t>Questions(id, type, question, surveyid)</w:t>
      </w:r>
      <w:r w:rsidRPr="00F14D2A">
        <w:rPr>
          <w:rFonts w:cstheme="minorHAnsi"/>
          <w:szCs w:val="18"/>
        </w:rPr>
        <w:br/>
        <w:t>FDs : {id -&gt; type, question, surveyid}</w:t>
      </w:r>
      <w:r w:rsidRPr="00F14D2A">
        <w:rPr>
          <w:rFonts w:cstheme="minorHAnsi"/>
          <w:szCs w:val="18"/>
        </w:rPr>
        <w:br/>
        <w:t>Here, id-&gt;type, question, surveyid is a non-trivial FD since type, question, surveyid are not contained in id. Also, id is the superkey since we can find all the other attributes of the Questions Relation if we have id. Hence, Questions Relation is in BCNF.</w:t>
      </w:r>
    </w:p>
    <w:p w14:paraId="7DD40D1D" w14:textId="77777777" w:rsidR="00F14D2A" w:rsidRPr="00F14D2A" w:rsidRDefault="00F14D2A" w:rsidP="00DD7F76">
      <w:pPr>
        <w:spacing w:line="240" w:lineRule="auto"/>
        <w:jc w:val="left"/>
        <w:rPr>
          <w:rFonts w:cstheme="minorHAnsi"/>
          <w:szCs w:val="18"/>
        </w:rPr>
      </w:pPr>
      <w:r w:rsidRPr="00F14D2A">
        <w:rPr>
          <w:rFonts w:cstheme="minorHAnsi"/>
          <w:szCs w:val="18"/>
        </w:rPr>
        <w:br/>
        <w:t xml:space="preserve">Relation 6: </w:t>
      </w:r>
      <w:r w:rsidRPr="00F14D2A">
        <w:rPr>
          <w:rFonts w:cstheme="minorHAnsi"/>
          <w:szCs w:val="18"/>
        </w:rPr>
        <w:br/>
        <w:t>Answer(id, text, questionid)</w:t>
      </w:r>
      <w:r w:rsidRPr="00F14D2A">
        <w:rPr>
          <w:rFonts w:cstheme="minorHAnsi"/>
          <w:szCs w:val="18"/>
        </w:rPr>
        <w:br/>
        <w:t>FDs : {id -&gt; text, questionid}</w:t>
      </w:r>
      <w:r w:rsidRPr="00F14D2A">
        <w:rPr>
          <w:rFonts w:cstheme="minorHAnsi"/>
          <w:szCs w:val="18"/>
        </w:rPr>
        <w:br/>
        <w:t>Here, id-&gt;text, questionid is a non-trivial FD since text, questionid are not contained in id. Also, id is the superkey since we can find all the other attributes of the Answer Relation if we have id. Hence, Answer Relation is in BCNF.</w:t>
      </w:r>
      <w:r w:rsidRPr="00F14D2A">
        <w:rPr>
          <w:rFonts w:cstheme="minorHAnsi"/>
          <w:szCs w:val="18"/>
        </w:rPr>
        <w:br/>
      </w:r>
      <w:r w:rsidRPr="00F14D2A">
        <w:rPr>
          <w:rFonts w:cstheme="minorHAnsi"/>
          <w:szCs w:val="18"/>
        </w:rPr>
        <w:br/>
      </w:r>
      <w:r w:rsidRPr="00F14D2A">
        <w:rPr>
          <w:rFonts w:cstheme="minorHAnsi"/>
          <w:szCs w:val="18"/>
        </w:rPr>
        <w:lastRenderedPageBreak/>
        <w:t>Relation 7:</w:t>
      </w:r>
      <w:r w:rsidRPr="00F14D2A">
        <w:rPr>
          <w:rFonts w:cstheme="minorHAnsi"/>
          <w:szCs w:val="18"/>
        </w:rPr>
        <w:br/>
        <w:t>Responder(id, customerid, productid, surveyid)</w:t>
      </w:r>
      <w:r w:rsidRPr="00F14D2A">
        <w:rPr>
          <w:rFonts w:cstheme="minorHAnsi"/>
          <w:szCs w:val="18"/>
        </w:rPr>
        <w:br/>
        <w:t>FDs: {id -&gt; customerid, productid, surveyid}</w:t>
      </w:r>
      <w:r w:rsidRPr="00F14D2A">
        <w:rPr>
          <w:rFonts w:cstheme="minorHAnsi"/>
          <w:szCs w:val="18"/>
        </w:rPr>
        <w:br/>
        <w:t>Here, id-&gt;customerid, productid, surveyid is a non-trivial FD since customerid, productid, surveyid are not contained in id. Also, id is the superkey since we can find all the other attributes of the Responder Relation if we have id. Hence, Responder Relation is in BCNF.</w:t>
      </w:r>
      <w:r w:rsidRPr="00F14D2A">
        <w:rPr>
          <w:rFonts w:cstheme="minorHAnsi"/>
          <w:szCs w:val="18"/>
        </w:rPr>
        <w:br/>
      </w:r>
      <w:r w:rsidRPr="00F14D2A">
        <w:rPr>
          <w:rFonts w:cstheme="minorHAnsi"/>
          <w:szCs w:val="18"/>
        </w:rPr>
        <w:br/>
        <w:t>Relation 8:</w:t>
      </w:r>
      <w:r w:rsidRPr="00F14D2A">
        <w:rPr>
          <w:rFonts w:cstheme="minorHAnsi"/>
          <w:szCs w:val="18"/>
        </w:rPr>
        <w:br/>
        <w:t>Response(id, questionid, answerid, responsetext, responderid)</w:t>
      </w:r>
      <w:r w:rsidRPr="00F14D2A">
        <w:rPr>
          <w:rFonts w:cstheme="minorHAnsi"/>
          <w:szCs w:val="18"/>
        </w:rPr>
        <w:br/>
        <w:t>FDs : {id -&gt; questionid, answerid, responsetext, responderid}</w:t>
      </w:r>
    </w:p>
    <w:p w14:paraId="4B07FE41" w14:textId="77777777" w:rsidR="00F14D2A" w:rsidRPr="00F14D2A" w:rsidRDefault="00F14D2A" w:rsidP="00DD7F76">
      <w:pPr>
        <w:spacing w:line="240" w:lineRule="auto"/>
        <w:jc w:val="left"/>
        <w:rPr>
          <w:rFonts w:cstheme="minorHAnsi"/>
          <w:szCs w:val="18"/>
        </w:rPr>
      </w:pPr>
      <w:r w:rsidRPr="00F14D2A">
        <w:rPr>
          <w:rFonts w:cstheme="minorHAnsi"/>
          <w:szCs w:val="18"/>
        </w:rPr>
        <w:t>Here, id-&gt;questionid, answerid, responsetext, responderid is a non-trivial FD since questionid, answerid, responsetext, responderid are not contained in id. Also, id is the superkey since we can find all the other attributes of the Response Relation if we have id. Hence, Response Relation is in BCNF.</w:t>
      </w:r>
    </w:p>
    <w:p w14:paraId="0A004766" w14:textId="77777777" w:rsidR="00D74E49" w:rsidRPr="002E673A" w:rsidRDefault="00D74E49" w:rsidP="00DD7F76">
      <w:pPr>
        <w:spacing w:line="240" w:lineRule="auto"/>
        <w:jc w:val="left"/>
        <w:rPr>
          <w:rFonts w:cstheme="minorHAnsi"/>
          <w:b/>
          <w:bCs/>
          <w:szCs w:val="18"/>
        </w:rPr>
      </w:pPr>
    </w:p>
    <w:p w14:paraId="302BFE5F" w14:textId="653884F2" w:rsidR="00A069D2" w:rsidRPr="009706EB" w:rsidRDefault="0050079B" w:rsidP="00DD7F76">
      <w:pPr>
        <w:spacing w:line="240" w:lineRule="auto"/>
        <w:jc w:val="left"/>
        <w:rPr>
          <w:rFonts w:cstheme="minorHAnsi"/>
        </w:rPr>
      </w:pPr>
      <w:r w:rsidRPr="0050079B">
        <w:rPr>
          <w:rFonts w:cstheme="minorHAnsi"/>
          <w:b/>
          <w:bCs/>
          <w:sz w:val="20"/>
          <w:szCs w:val="20"/>
        </w:rPr>
        <w:t>3.</w:t>
      </w:r>
      <w:r w:rsidR="00E65872">
        <w:rPr>
          <w:rFonts w:cstheme="minorHAnsi"/>
          <w:b/>
          <w:bCs/>
          <w:sz w:val="20"/>
          <w:szCs w:val="20"/>
        </w:rPr>
        <w:t>5</w:t>
      </w:r>
      <w:r w:rsidRPr="0050079B">
        <w:rPr>
          <w:rFonts w:cstheme="minorHAnsi"/>
          <w:b/>
          <w:bCs/>
          <w:sz w:val="20"/>
          <w:szCs w:val="20"/>
        </w:rPr>
        <w:t>.3 Final Database schema</w:t>
      </w:r>
      <w:r>
        <w:rPr>
          <w:rFonts w:cstheme="minorHAnsi"/>
          <w:b/>
          <w:bCs/>
          <w:sz w:val="20"/>
          <w:szCs w:val="20"/>
        </w:rPr>
        <w:br/>
      </w:r>
      <w:r>
        <w:rPr>
          <w:rFonts w:cstheme="minorHAnsi"/>
          <w:szCs w:val="18"/>
        </w:rPr>
        <w:t>Based on the analysis made in section 3.</w:t>
      </w:r>
      <w:r w:rsidR="00E65872">
        <w:rPr>
          <w:rFonts w:cstheme="minorHAnsi"/>
          <w:szCs w:val="18"/>
        </w:rPr>
        <w:t>5</w:t>
      </w:r>
      <w:r>
        <w:rPr>
          <w:rFonts w:cstheme="minorHAnsi"/>
          <w:szCs w:val="18"/>
        </w:rPr>
        <w:t>.1 and section 3.</w:t>
      </w:r>
      <w:r w:rsidR="00E65872">
        <w:rPr>
          <w:rFonts w:cstheme="minorHAnsi"/>
          <w:szCs w:val="18"/>
        </w:rPr>
        <w:t>5</w:t>
      </w:r>
      <w:r>
        <w:rPr>
          <w:rFonts w:cstheme="minorHAnsi"/>
          <w:szCs w:val="18"/>
        </w:rPr>
        <w:t>.2, the final schema</w:t>
      </w:r>
      <w:r w:rsidR="00A069D2">
        <w:rPr>
          <w:rFonts w:cstheme="minorHAnsi"/>
          <w:szCs w:val="18"/>
        </w:rPr>
        <w:t xml:space="preserve"> with each relation in BCNF format</w:t>
      </w:r>
      <w:r>
        <w:rPr>
          <w:rFonts w:cstheme="minorHAnsi"/>
          <w:szCs w:val="18"/>
        </w:rPr>
        <w:t xml:space="preserve"> for our Survey Application Database is as follows:</w:t>
      </w:r>
      <w:r w:rsidR="00A069D2">
        <w:rPr>
          <w:rFonts w:cstheme="minorHAnsi"/>
          <w:szCs w:val="18"/>
        </w:rPr>
        <w:br/>
      </w:r>
      <w:r w:rsidR="00A069D2" w:rsidRPr="009706EB">
        <w:rPr>
          <w:rFonts w:cstheme="minorHAnsi"/>
        </w:rPr>
        <w:t>Create Table Company(</w:t>
      </w:r>
    </w:p>
    <w:p w14:paraId="22CA5323" w14:textId="77777777" w:rsidR="00A069D2" w:rsidRPr="009706EB" w:rsidRDefault="00A069D2" w:rsidP="00DD7F76">
      <w:pPr>
        <w:spacing w:line="240" w:lineRule="auto"/>
        <w:rPr>
          <w:rFonts w:cstheme="minorHAnsi"/>
        </w:rPr>
      </w:pPr>
      <w:r w:rsidRPr="009706EB">
        <w:rPr>
          <w:rFonts w:cstheme="minorHAnsi"/>
        </w:rPr>
        <w:tab/>
        <w:t>id int,</w:t>
      </w:r>
    </w:p>
    <w:p w14:paraId="46E42A46" w14:textId="77777777" w:rsidR="00A069D2" w:rsidRPr="009706EB" w:rsidRDefault="00A069D2" w:rsidP="00DD7F76">
      <w:pPr>
        <w:spacing w:line="240" w:lineRule="auto"/>
        <w:rPr>
          <w:rFonts w:cstheme="minorHAnsi"/>
        </w:rPr>
      </w:pPr>
      <w:r w:rsidRPr="009706EB">
        <w:rPr>
          <w:rFonts w:cstheme="minorHAnsi"/>
        </w:rPr>
        <w:tab/>
        <w:t>name varchar(20)</w:t>
      </w:r>
      <w:r>
        <w:rPr>
          <w:rFonts w:cstheme="minorHAnsi"/>
        </w:rPr>
        <w:t xml:space="preserve"> not null</w:t>
      </w:r>
      <w:r w:rsidRPr="009706EB">
        <w:rPr>
          <w:rFonts w:cstheme="minorHAnsi"/>
        </w:rPr>
        <w:t>,</w:t>
      </w:r>
    </w:p>
    <w:p w14:paraId="3A36A0FD" w14:textId="77777777" w:rsidR="00A069D2" w:rsidRPr="009706EB" w:rsidRDefault="00A069D2" w:rsidP="00DD7F76">
      <w:pPr>
        <w:spacing w:line="240" w:lineRule="auto"/>
        <w:rPr>
          <w:rFonts w:cstheme="minorHAnsi"/>
        </w:rPr>
      </w:pPr>
      <w:r w:rsidRPr="009706EB">
        <w:rPr>
          <w:rFonts w:cstheme="minorHAnsi"/>
        </w:rPr>
        <w:tab/>
        <w:t>Primary key (id)</w:t>
      </w:r>
    </w:p>
    <w:p w14:paraId="5CCAD06B" w14:textId="77777777" w:rsidR="00A069D2" w:rsidRPr="000877A4" w:rsidRDefault="00A069D2" w:rsidP="00DD7F76">
      <w:pPr>
        <w:spacing w:line="240" w:lineRule="auto"/>
        <w:rPr>
          <w:rFonts w:cstheme="minorHAnsi"/>
        </w:rPr>
      </w:pPr>
      <w:r w:rsidRPr="009706EB">
        <w:rPr>
          <w:rFonts w:cstheme="minorHAnsi"/>
        </w:rPr>
        <w:t>);</w:t>
      </w:r>
    </w:p>
    <w:p w14:paraId="6BAA6FC9" w14:textId="77777777" w:rsidR="00A069D2" w:rsidRPr="009706EB" w:rsidRDefault="00A069D2" w:rsidP="00DD7F76">
      <w:pPr>
        <w:spacing w:line="240" w:lineRule="auto"/>
        <w:rPr>
          <w:rFonts w:cstheme="minorHAnsi"/>
        </w:rPr>
      </w:pPr>
      <w:r w:rsidRPr="009706EB">
        <w:rPr>
          <w:rFonts w:cstheme="minorHAnsi"/>
        </w:rPr>
        <w:t>Create Table Product (</w:t>
      </w:r>
    </w:p>
    <w:p w14:paraId="048F66D6" w14:textId="77777777" w:rsidR="00A069D2" w:rsidRPr="009706EB" w:rsidRDefault="00A069D2" w:rsidP="00DD7F76">
      <w:pPr>
        <w:spacing w:line="240" w:lineRule="auto"/>
        <w:rPr>
          <w:rFonts w:cstheme="minorHAnsi"/>
        </w:rPr>
      </w:pPr>
      <w:r w:rsidRPr="009706EB">
        <w:rPr>
          <w:rFonts w:cstheme="minorHAnsi"/>
        </w:rPr>
        <w:tab/>
        <w:t>id int,</w:t>
      </w:r>
    </w:p>
    <w:p w14:paraId="0C68DA1D" w14:textId="77777777" w:rsidR="00A069D2" w:rsidRPr="009706EB" w:rsidRDefault="00A069D2" w:rsidP="00DD7F76">
      <w:pPr>
        <w:spacing w:line="240" w:lineRule="auto"/>
        <w:rPr>
          <w:rFonts w:cstheme="minorHAnsi"/>
        </w:rPr>
      </w:pPr>
      <w:r w:rsidRPr="009706EB">
        <w:rPr>
          <w:rFonts w:cstheme="minorHAnsi"/>
        </w:rPr>
        <w:tab/>
        <w:t>name varchar(20) not null,</w:t>
      </w:r>
    </w:p>
    <w:p w14:paraId="2D84511E" w14:textId="77777777" w:rsidR="00A069D2" w:rsidRPr="009706EB" w:rsidRDefault="00A069D2" w:rsidP="00DD7F76">
      <w:pPr>
        <w:spacing w:line="240" w:lineRule="auto"/>
        <w:rPr>
          <w:rFonts w:cstheme="minorHAnsi"/>
        </w:rPr>
      </w:pPr>
      <w:r w:rsidRPr="009706EB">
        <w:rPr>
          <w:rFonts w:cstheme="minorHAnsi"/>
        </w:rPr>
        <w:tab/>
        <w:t>category varchar(20) not null,</w:t>
      </w:r>
    </w:p>
    <w:p w14:paraId="4828C9C9" w14:textId="77777777" w:rsidR="00A069D2" w:rsidRPr="009706EB" w:rsidRDefault="00A069D2" w:rsidP="00DD7F76">
      <w:pPr>
        <w:spacing w:line="240" w:lineRule="auto"/>
        <w:rPr>
          <w:rFonts w:cstheme="minorHAnsi"/>
        </w:rPr>
      </w:pPr>
      <w:r w:rsidRPr="009706EB">
        <w:rPr>
          <w:rFonts w:cstheme="minorHAnsi"/>
        </w:rPr>
        <w:tab/>
        <w:t>companyid  int,</w:t>
      </w:r>
    </w:p>
    <w:p w14:paraId="5FD1EE59" w14:textId="77777777" w:rsidR="00A069D2" w:rsidRPr="009706EB" w:rsidRDefault="00A069D2" w:rsidP="00DD7F76">
      <w:pPr>
        <w:spacing w:line="240" w:lineRule="auto"/>
        <w:rPr>
          <w:rFonts w:cstheme="minorHAnsi"/>
        </w:rPr>
      </w:pPr>
      <w:r w:rsidRPr="009706EB">
        <w:rPr>
          <w:rFonts w:cstheme="minorHAnsi"/>
        </w:rPr>
        <w:tab/>
        <w:t>primary key (id),</w:t>
      </w:r>
    </w:p>
    <w:p w14:paraId="13B1AD5E" w14:textId="4D6A71BC" w:rsidR="00A069D2" w:rsidRPr="009706EB" w:rsidRDefault="00A069D2" w:rsidP="00DD7F76">
      <w:pPr>
        <w:spacing w:line="240" w:lineRule="auto"/>
        <w:ind w:left="708"/>
        <w:rPr>
          <w:rFonts w:cstheme="minorHAnsi"/>
        </w:rPr>
      </w:pPr>
      <w:r w:rsidRPr="009706EB">
        <w:rPr>
          <w:rFonts w:cstheme="minorHAnsi"/>
        </w:rPr>
        <w:t>foreign key (companyid) references company(id) on delete cascade</w:t>
      </w:r>
    </w:p>
    <w:p w14:paraId="2254AB3E" w14:textId="77777777" w:rsidR="00A069D2" w:rsidRPr="009706EB" w:rsidRDefault="00A069D2" w:rsidP="00DD7F76">
      <w:pPr>
        <w:spacing w:line="240" w:lineRule="auto"/>
        <w:rPr>
          <w:rFonts w:cstheme="minorHAnsi"/>
        </w:rPr>
      </w:pPr>
      <w:r w:rsidRPr="009706EB">
        <w:rPr>
          <w:rFonts w:cstheme="minorHAnsi"/>
        </w:rPr>
        <w:t>);</w:t>
      </w:r>
    </w:p>
    <w:p w14:paraId="253A36ED" w14:textId="77777777" w:rsidR="00A069D2" w:rsidRPr="009706EB" w:rsidRDefault="00A069D2" w:rsidP="00DD7F76">
      <w:pPr>
        <w:spacing w:line="240" w:lineRule="auto"/>
        <w:rPr>
          <w:rFonts w:cstheme="minorHAnsi"/>
        </w:rPr>
      </w:pPr>
      <w:r w:rsidRPr="009706EB">
        <w:rPr>
          <w:rFonts w:cstheme="minorHAnsi"/>
        </w:rPr>
        <w:t>Create Table Customer (</w:t>
      </w:r>
    </w:p>
    <w:p w14:paraId="4559EDED" w14:textId="77777777" w:rsidR="00A069D2" w:rsidRPr="009706EB" w:rsidRDefault="00A069D2" w:rsidP="00DD7F76">
      <w:pPr>
        <w:spacing w:line="240" w:lineRule="auto"/>
        <w:ind w:firstLine="720"/>
        <w:rPr>
          <w:rFonts w:cstheme="minorHAnsi"/>
        </w:rPr>
      </w:pPr>
      <w:r w:rsidRPr="009706EB">
        <w:rPr>
          <w:rFonts w:cstheme="minorHAnsi"/>
        </w:rPr>
        <w:t>id int,</w:t>
      </w:r>
    </w:p>
    <w:p w14:paraId="2609700C" w14:textId="77777777" w:rsidR="00A069D2" w:rsidRPr="009706EB" w:rsidRDefault="00A069D2" w:rsidP="00DD7F76">
      <w:pPr>
        <w:spacing w:line="240" w:lineRule="auto"/>
        <w:ind w:firstLine="720"/>
        <w:rPr>
          <w:rFonts w:cstheme="minorHAnsi"/>
        </w:rPr>
      </w:pPr>
      <w:r w:rsidRPr="009706EB">
        <w:rPr>
          <w:rFonts w:cstheme="minorHAnsi"/>
        </w:rPr>
        <w:t>name varchar(20)</w:t>
      </w:r>
      <w:r>
        <w:rPr>
          <w:rFonts w:cstheme="minorHAnsi"/>
        </w:rPr>
        <w:t xml:space="preserve"> not null</w:t>
      </w:r>
      <w:r w:rsidRPr="009706EB">
        <w:rPr>
          <w:rFonts w:cstheme="minorHAnsi"/>
        </w:rPr>
        <w:t>,</w:t>
      </w:r>
    </w:p>
    <w:p w14:paraId="531C32C2" w14:textId="77777777" w:rsidR="00A069D2" w:rsidRPr="009706EB" w:rsidRDefault="00A069D2" w:rsidP="00DD7F76">
      <w:pPr>
        <w:spacing w:line="240" w:lineRule="auto"/>
        <w:ind w:firstLine="720"/>
        <w:rPr>
          <w:rFonts w:cstheme="minorHAnsi"/>
        </w:rPr>
      </w:pPr>
      <w:r w:rsidRPr="009706EB">
        <w:rPr>
          <w:rFonts w:cstheme="minorHAnsi"/>
        </w:rPr>
        <w:t>age int not null,</w:t>
      </w:r>
    </w:p>
    <w:p w14:paraId="7BD4115E" w14:textId="77777777" w:rsidR="00A069D2" w:rsidRPr="009706EB" w:rsidRDefault="00A069D2" w:rsidP="00DD7F76">
      <w:pPr>
        <w:spacing w:line="240" w:lineRule="auto"/>
        <w:ind w:firstLine="720"/>
        <w:rPr>
          <w:rFonts w:cstheme="minorHAnsi"/>
        </w:rPr>
      </w:pPr>
      <w:r w:rsidRPr="009706EB">
        <w:rPr>
          <w:rFonts w:cstheme="minorHAnsi"/>
        </w:rPr>
        <w:t>gender varchar(</w:t>
      </w:r>
      <w:r>
        <w:rPr>
          <w:rFonts w:cstheme="minorHAnsi"/>
        </w:rPr>
        <w:t>2</w:t>
      </w:r>
      <w:r w:rsidRPr="009706EB">
        <w:rPr>
          <w:rFonts w:cstheme="minorHAnsi"/>
        </w:rPr>
        <w:t>0) not null,</w:t>
      </w:r>
    </w:p>
    <w:p w14:paraId="11AB3BA3" w14:textId="77777777" w:rsidR="00A069D2" w:rsidRPr="009706EB" w:rsidRDefault="00A069D2" w:rsidP="00DD7F76">
      <w:pPr>
        <w:spacing w:line="240" w:lineRule="auto"/>
        <w:ind w:firstLine="720"/>
        <w:rPr>
          <w:rFonts w:cstheme="minorHAnsi"/>
        </w:rPr>
      </w:pPr>
      <w:r w:rsidRPr="009706EB">
        <w:rPr>
          <w:rFonts w:cstheme="minorHAnsi"/>
        </w:rPr>
        <w:t>branch varchar(</w:t>
      </w:r>
      <w:r>
        <w:rPr>
          <w:rFonts w:cstheme="minorHAnsi"/>
        </w:rPr>
        <w:t>2</w:t>
      </w:r>
      <w:r w:rsidRPr="009706EB">
        <w:rPr>
          <w:rFonts w:cstheme="minorHAnsi"/>
        </w:rPr>
        <w:t>0) not null,</w:t>
      </w:r>
    </w:p>
    <w:p w14:paraId="711B92AF" w14:textId="77777777" w:rsidR="00A069D2" w:rsidRPr="009706EB" w:rsidRDefault="00A069D2" w:rsidP="00DD7F76">
      <w:pPr>
        <w:spacing w:line="240" w:lineRule="auto"/>
        <w:ind w:firstLine="720"/>
        <w:rPr>
          <w:rFonts w:cstheme="minorHAnsi"/>
        </w:rPr>
      </w:pPr>
      <w:r w:rsidRPr="009706EB">
        <w:rPr>
          <w:rFonts w:cstheme="minorHAnsi"/>
        </w:rPr>
        <w:t>country varchar(</w:t>
      </w:r>
      <w:r>
        <w:rPr>
          <w:rFonts w:cstheme="minorHAnsi"/>
        </w:rPr>
        <w:t>20</w:t>
      </w:r>
      <w:r w:rsidRPr="009706EB">
        <w:rPr>
          <w:rFonts w:cstheme="minorHAnsi"/>
        </w:rPr>
        <w:t>) not null,</w:t>
      </w:r>
    </w:p>
    <w:p w14:paraId="49D745CD" w14:textId="77777777" w:rsidR="00A069D2" w:rsidRPr="009706EB" w:rsidRDefault="00A069D2" w:rsidP="00DD7F76">
      <w:pPr>
        <w:spacing w:line="240" w:lineRule="auto"/>
        <w:ind w:firstLine="720"/>
        <w:rPr>
          <w:rFonts w:cstheme="minorHAnsi"/>
        </w:rPr>
      </w:pPr>
      <w:r w:rsidRPr="009706EB">
        <w:rPr>
          <w:rFonts w:cstheme="minorHAnsi"/>
        </w:rPr>
        <w:t>primary key (id)</w:t>
      </w:r>
    </w:p>
    <w:p w14:paraId="629D979F" w14:textId="77777777" w:rsidR="00A069D2" w:rsidRPr="009706EB" w:rsidRDefault="00A069D2" w:rsidP="00DD7F76">
      <w:pPr>
        <w:spacing w:line="240" w:lineRule="auto"/>
        <w:rPr>
          <w:rFonts w:cstheme="minorHAnsi"/>
        </w:rPr>
      </w:pPr>
      <w:r w:rsidRPr="009706EB">
        <w:rPr>
          <w:rFonts w:cstheme="minorHAnsi"/>
        </w:rPr>
        <w:t>);</w:t>
      </w:r>
    </w:p>
    <w:p w14:paraId="52CE99E9" w14:textId="77777777" w:rsidR="00A069D2" w:rsidRPr="009706EB" w:rsidRDefault="00A069D2" w:rsidP="00DD7F76">
      <w:pPr>
        <w:spacing w:line="240" w:lineRule="auto"/>
        <w:rPr>
          <w:rFonts w:cstheme="minorHAnsi"/>
        </w:rPr>
      </w:pPr>
      <w:r w:rsidRPr="009706EB">
        <w:rPr>
          <w:rFonts w:cstheme="minorHAnsi"/>
        </w:rPr>
        <w:t>Create Table Survey (</w:t>
      </w:r>
    </w:p>
    <w:p w14:paraId="5AF34FBE" w14:textId="77777777" w:rsidR="00A069D2" w:rsidRPr="009706EB" w:rsidRDefault="00A069D2" w:rsidP="00DD7F76">
      <w:pPr>
        <w:spacing w:line="240" w:lineRule="auto"/>
        <w:rPr>
          <w:rFonts w:cstheme="minorHAnsi"/>
        </w:rPr>
      </w:pPr>
      <w:r w:rsidRPr="009706EB">
        <w:rPr>
          <w:rFonts w:cstheme="minorHAnsi"/>
        </w:rPr>
        <w:tab/>
        <w:t>id int,</w:t>
      </w:r>
    </w:p>
    <w:p w14:paraId="43470C88" w14:textId="77777777" w:rsidR="00A069D2" w:rsidRPr="009706EB" w:rsidRDefault="00A069D2" w:rsidP="00DD7F76">
      <w:pPr>
        <w:spacing w:line="240" w:lineRule="auto"/>
        <w:rPr>
          <w:rFonts w:cstheme="minorHAnsi"/>
        </w:rPr>
      </w:pPr>
      <w:r w:rsidRPr="009706EB">
        <w:rPr>
          <w:rFonts w:cstheme="minorHAnsi"/>
        </w:rPr>
        <w:tab/>
        <w:t>title varchar(</w:t>
      </w:r>
      <w:r>
        <w:rPr>
          <w:rFonts w:cstheme="minorHAnsi"/>
        </w:rPr>
        <w:t>10</w:t>
      </w:r>
      <w:r w:rsidRPr="009706EB">
        <w:rPr>
          <w:rFonts w:cstheme="minorHAnsi"/>
        </w:rPr>
        <w:t>0) not null,</w:t>
      </w:r>
    </w:p>
    <w:p w14:paraId="17B89573" w14:textId="77777777" w:rsidR="00A069D2" w:rsidRPr="009706EB" w:rsidRDefault="00A069D2" w:rsidP="00DD7F76">
      <w:pPr>
        <w:spacing w:line="240" w:lineRule="auto"/>
        <w:rPr>
          <w:rFonts w:cstheme="minorHAnsi"/>
        </w:rPr>
      </w:pPr>
      <w:r w:rsidRPr="009706EB">
        <w:rPr>
          <w:rFonts w:cstheme="minorHAnsi"/>
        </w:rPr>
        <w:tab/>
        <w:t>primary key (id)</w:t>
      </w:r>
    </w:p>
    <w:p w14:paraId="1F4A20AA" w14:textId="77777777" w:rsidR="00A069D2" w:rsidRPr="009706EB" w:rsidRDefault="00A069D2" w:rsidP="00DD7F76">
      <w:pPr>
        <w:spacing w:line="240" w:lineRule="auto"/>
        <w:rPr>
          <w:rFonts w:cstheme="minorHAnsi"/>
        </w:rPr>
      </w:pPr>
      <w:r w:rsidRPr="009706EB">
        <w:rPr>
          <w:rFonts w:cstheme="minorHAnsi"/>
        </w:rPr>
        <w:t>);</w:t>
      </w:r>
    </w:p>
    <w:p w14:paraId="79D3E2F6" w14:textId="77777777" w:rsidR="00A069D2" w:rsidRPr="009706EB" w:rsidRDefault="00A069D2" w:rsidP="00DD7F76">
      <w:pPr>
        <w:spacing w:line="240" w:lineRule="auto"/>
        <w:rPr>
          <w:rFonts w:cstheme="minorHAnsi"/>
        </w:rPr>
      </w:pPr>
      <w:r w:rsidRPr="009706EB">
        <w:rPr>
          <w:rFonts w:cstheme="minorHAnsi"/>
        </w:rPr>
        <w:t>Create Table Questions(</w:t>
      </w:r>
    </w:p>
    <w:p w14:paraId="50B6E2F7" w14:textId="77777777" w:rsidR="00A069D2" w:rsidRPr="009706EB" w:rsidRDefault="00A069D2" w:rsidP="00DD7F76">
      <w:pPr>
        <w:spacing w:line="240" w:lineRule="auto"/>
        <w:rPr>
          <w:rFonts w:cstheme="minorHAnsi"/>
        </w:rPr>
      </w:pPr>
      <w:r w:rsidRPr="009706EB">
        <w:rPr>
          <w:rFonts w:cstheme="minorHAnsi"/>
        </w:rPr>
        <w:tab/>
        <w:t>id int,</w:t>
      </w:r>
    </w:p>
    <w:p w14:paraId="132DF147" w14:textId="77777777" w:rsidR="00A069D2" w:rsidRPr="009706EB" w:rsidRDefault="00A069D2" w:rsidP="00DD7F76">
      <w:pPr>
        <w:spacing w:line="240" w:lineRule="auto"/>
        <w:rPr>
          <w:rFonts w:cstheme="minorHAnsi"/>
        </w:rPr>
      </w:pPr>
      <w:r w:rsidRPr="009706EB">
        <w:rPr>
          <w:rFonts w:cstheme="minorHAnsi"/>
        </w:rPr>
        <w:tab/>
        <w:t>type varchar(</w:t>
      </w:r>
      <w:r>
        <w:rPr>
          <w:rFonts w:cstheme="minorHAnsi"/>
        </w:rPr>
        <w:t>5</w:t>
      </w:r>
      <w:r w:rsidRPr="009706EB">
        <w:rPr>
          <w:rFonts w:cstheme="minorHAnsi"/>
        </w:rPr>
        <w:t>0) not null,</w:t>
      </w:r>
    </w:p>
    <w:p w14:paraId="648DF893" w14:textId="77777777" w:rsidR="00A069D2" w:rsidRPr="009706EB" w:rsidRDefault="00A069D2" w:rsidP="00DD7F76">
      <w:pPr>
        <w:spacing w:line="240" w:lineRule="auto"/>
        <w:rPr>
          <w:rFonts w:cstheme="minorHAnsi"/>
        </w:rPr>
      </w:pPr>
      <w:r w:rsidRPr="009706EB">
        <w:rPr>
          <w:rFonts w:cstheme="minorHAnsi"/>
        </w:rPr>
        <w:tab/>
        <w:t>question varchar(5</w:t>
      </w:r>
      <w:r>
        <w:rPr>
          <w:rFonts w:cstheme="minorHAnsi"/>
        </w:rPr>
        <w:t>0</w:t>
      </w:r>
      <w:r w:rsidRPr="009706EB">
        <w:rPr>
          <w:rFonts w:cstheme="minorHAnsi"/>
        </w:rPr>
        <w:t>0) not null,</w:t>
      </w:r>
    </w:p>
    <w:p w14:paraId="3585F9B1" w14:textId="77777777" w:rsidR="00A069D2" w:rsidRPr="009706EB" w:rsidRDefault="00A069D2" w:rsidP="00DD7F76">
      <w:pPr>
        <w:spacing w:line="240" w:lineRule="auto"/>
        <w:rPr>
          <w:rFonts w:cstheme="minorHAnsi"/>
        </w:rPr>
      </w:pPr>
      <w:r w:rsidRPr="009706EB">
        <w:rPr>
          <w:rFonts w:cstheme="minorHAnsi"/>
        </w:rPr>
        <w:tab/>
        <w:t>surveyid int,</w:t>
      </w:r>
    </w:p>
    <w:p w14:paraId="6FC8D06B" w14:textId="77777777" w:rsidR="00A069D2" w:rsidRPr="009706EB" w:rsidRDefault="00A069D2" w:rsidP="00DD7F76">
      <w:pPr>
        <w:spacing w:line="240" w:lineRule="auto"/>
        <w:rPr>
          <w:rFonts w:cstheme="minorHAnsi"/>
        </w:rPr>
      </w:pPr>
      <w:r w:rsidRPr="009706EB">
        <w:rPr>
          <w:rFonts w:cstheme="minorHAnsi"/>
        </w:rPr>
        <w:tab/>
        <w:t>primary key(id),</w:t>
      </w:r>
    </w:p>
    <w:p w14:paraId="05F07FE7" w14:textId="079A1AA2" w:rsidR="00A069D2" w:rsidRPr="009706EB" w:rsidRDefault="00A069D2" w:rsidP="00DD7F76">
      <w:pPr>
        <w:spacing w:line="240" w:lineRule="auto"/>
        <w:ind w:left="708"/>
        <w:rPr>
          <w:rFonts w:cstheme="minorHAnsi"/>
        </w:rPr>
      </w:pPr>
      <w:r w:rsidRPr="009706EB">
        <w:rPr>
          <w:rFonts w:cstheme="minorHAnsi"/>
        </w:rPr>
        <w:t>foreign key(surveyid) references Survey(id) on delete set null</w:t>
      </w:r>
    </w:p>
    <w:p w14:paraId="76676B19" w14:textId="77777777" w:rsidR="00A069D2" w:rsidRPr="009706EB" w:rsidRDefault="00A069D2" w:rsidP="00DD7F76">
      <w:pPr>
        <w:spacing w:line="240" w:lineRule="auto"/>
        <w:rPr>
          <w:rFonts w:cstheme="minorHAnsi"/>
        </w:rPr>
      </w:pPr>
      <w:r w:rsidRPr="009706EB">
        <w:rPr>
          <w:rFonts w:cstheme="minorHAnsi"/>
        </w:rPr>
        <w:t>);</w:t>
      </w:r>
    </w:p>
    <w:p w14:paraId="7884A866" w14:textId="77777777" w:rsidR="00A069D2" w:rsidRPr="009706EB" w:rsidRDefault="00A069D2" w:rsidP="00DD7F76">
      <w:pPr>
        <w:spacing w:line="240" w:lineRule="auto"/>
        <w:rPr>
          <w:rFonts w:cstheme="minorHAnsi"/>
        </w:rPr>
      </w:pPr>
      <w:r w:rsidRPr="009706EB">
        <w:rPr>
          <w:rFonts w:cstheme="minorHAnsi"/>
        </w:rPr>
        <w:t>Create Table Answer(</w:t>
      </w:r>
    </w:p>
    <w:p w14:paraId="143D36E3" w14:textId="77777777" w:rsidR="00A069D2" w:rsidRPr="009706EB" w:rsidRDefault="00A069D2" w:rsidP="00DD7F76">
      <w:pPr>
        <w:spacing w:line="240" w:lineRule="auto"/>
        <w:rPr>
          <w:rFonts w:cstheme="minorHAnsi"/>
        </w:rPr>
      </w:pPr>
      <w:r w:rsidRPr="009706EB">
        <w:rPr>
          <w:rFonts w:cstheme="minorHAnsi"/>
        </w:rPr>
        <w:tab/>
        <w:t>id int,</w:t>
      </w:r>
    </w:p>
    <w:p w14:paraId="0B6F5040" w14:textId="77777777" w:rsidR="00A069D2" w:rsidRPr="009706EB" w:rsidRDefault="00A069D2" w:rsidP="00DD7F76">
      <w:pPr>
        <w:spacing w:line="240" w:lineRule="auto"/>
        <w:rPr>
          <w:rFonts w:cstheme="minorHAnsi"/>
        </w:rPr>
      </w:pPr>
      <w:r w:rsidRPr="009706EB">
        <w:rPr>
          <w:rFonts w:cstheme="minorHAnsi"/>
        </w:rPr>
        <w:tab/>
        <w:t>text varchar(</w:t>
      </w:r>
      <w:r>
        <w:rPr>
          <w:rFonts w:cstheme="minorHAnsi"/>
        </w:rPr>
        <w:t>100</w:t>
      </w:r>
      <w:r w:rsidRPr="009706EB">
        <w:rPr>
          <w:rFonts w:cstheme="minorHAnsi"/>
        </w:rPr>
        <w:t>0),</w:t>
      </w:r>
    </w:p>
    <w:p w14:paraId="48665A0D" w14:textId="77777777" w:rsidR="00A069D2" w:rsidRPr="009706EB" w:rsidRDefault="00A069D2" w:rsidP="00DD7F76">
      <w:pPr>
        <w:spacing w:line="240" w:lineRule="auto"/>
        <w:rPr>
          <w:rFonts w:cstheme="minorHAnsi"/>
        </w:rPr>
      </w:pPr>
      <w:r w:rsidRPr="009706EB">
        <w:rPr>
          <w:rFonts w:cstheme="minorHAnsi"/>
        </w:rPr>
        <w:tab/>
        <w:t>questionid int,</w:t>
      </w:r>
    </w:p>
    <w:p w14:paraId="19998469" w14:textId="77777777" w:rsidR="00A069D2" w:rsidRPr="009706EB" w:rsidRDefault="00A069D2" w:rsidP="00DD7F76">
      <w:pPr>
        <w:spacing w:line="240" w:lineRule="auto"/>
        <w:rPr>
          <w:rFonts w:cstheme="minorHAnsi"/>
        </w:rPr>
      </w:pPr>
      <w:r w:rsidRPr="009706EB">
        <w:rPr>
          <w:rFonts w:cstheme="minorHAnsi"/>
        </w:rPr>
        <w:tab/>
        <w:t>primary key(id),</w:t>
      </w:r>
    </w:p>
    <w:p w14:paraId="317961E6" w14:textId="3DFC6A74" w:rsidR="00A069D2" w:rsidRPr="009706EB" w:rsidRDefault="00A069D2" w:rsidP="00DD7F76">
      <w:pPr>
        <w:spacing w:line="240" w:lineRule="auto"/>
        <w:ind w:left="708"/>
        <w:rPr>
          <w:rFonts w:cstheme="minorHAnsi"/>
        </w:rPr>
      </w:pPr>
      <w:r w:rsidRPr="009706EB">
        <w:rPr>
          <w:rFonts w:cstheme="minorHAnsi"/>
        </w:rPr>
        <w:t>foreign key(questionid) references Questions(id) on delete cascade</w:t>
      </w:r>
    </w:p>
    <w:p w14:paraId="18AD7F69" w14:textId="77777777" w:rsidR="00A069D2" w:rsidRPr="009706EB" w:rsidRDefault="00A069D2" w:rsidP="00DD7F76">
      <w:pPr>
        <w:spacing w:line="240" w:lineRule="auto"/>
        <w:rPr>
          <w:rFonts w:cstheme="minorHAnsi"/>
        </w:rPr>
      </w:pPr>
      <w:r w:rsidRPr="009706EB">
        <w:rPr>
          <w:rFonts w:cstheme="minorHAnsi"/>
        </w:rPr>
        <w:t>);</w:t>
      </w:r>
    </w:p>
    <w:p w14:paraId="52FDA43A" w14:textId="77777777" w:rsidR="00A069D2" w:rsidRPr="009706EB" w:rsidRDefault="00A069D2" w:rsidP="00DD7F76">
      <w:pPr>
        <w:spacing w:line="240" w:lineRule="auto"/>
        <w:rPr>
          <w:rFonts w:cstheme="minorHAnsi"/>
        </w:rPr>
      </w:pPr>
      <w:r w:rsidRPr="009706EB">
        <w:rPr>
          <w:rFonts w:cstheme="minorHAnsi"/>
        </w:rPr>
        <w:t>Create Table Responder(</w:t>
      </w:r>
    </w:p>
    <w:p w14:paraId="6792310A" w14:textId="77777777" w:rsidR="00A069D2" w:rsidRPr="009706EB" w:rsidRDefault="00A069D2" w:rsidP="00DD7F76">
      <w:pPr>
        <w:spacing w:line="240" w:lineRule="auto"/>
        <w:rPr>
          <w:rFonts w:cstheme="minorHAnsi"/>
        </w:rPr>
      </w:pPr>
      <w:r w:rsidRPr="009706EB">
        <w:rPr>
          <w:rFonts w:cstheme="minorHAnsi"/>
        </w:rPr>
        <w:tab/>
        <w:t>id int,</w:t>
      </w:r>
    </w:p>
    <w:p w14:paraId="6E704304" w14:textId="77777777" w:rsidR="00A069D2" w:rsidRPr="009706EB" w:rsidRDefault="00A069D2" w:rsidP="00DD7F76">
      <w:pPr>
        <w:spacing w:line="240" w:lineRule="auto"/>
        <w:rPr>
          <w:rFonts w:cstheme="minorHAnsi"/>
        </w:rPr>
      </w:pPr>
      <w:r w:rsidRPr="009706EB">
        <w:rPr>
          <w:rFonts w:cstheme="minorHAnsi"/>
        </w:rPr>
        <w:tab/>
        <w:t xml:space="preserve">customerid int, </w:t>
      </w:r>
    </w:p>
    <w:p w14:paraId="63C7F05B" w14:textId="77777777" w:rsidR="00A069D2" w:rsidRPr="009706EB" w:rsidRDefault="00A069D2" w:rsidP="00DD7F76">
      <w:pPr>
        <w:spacing w:line="240" w:lineRule="auto"/>
        <w:rPr>
          <w:rFonts w:cstheme="minorHAnsi"/>
        </w:rPr>
      </w:pPr>
      <w:r w:rsidRPr="009706EB">
        <w:rPr>
          <w:rFonts w:cstheme="minorHAnsi"/>
        </w:rPr>
        <w:tab/>
        <w:t>productid int,</w:t>
      </w:r>
    </w:p>
    <w:p w14:paraId="085CAF4D" w14:textId="77777777" w:rsidR="00A069D2" w:rsidRPr="009706EB" w:rsidRDefault="00A069D2" w:rsidP="00DD7F76">
      <w:pPr>
        <w:spacing w:line="240" w:lineRule="auto"/>
        <w:rPr>
          <w:rFonts w:cstheme="minorHAnsi"/>
        </w:rPr>
      </w:pPr>
      <w:r w:rsidRPr="009706EB">
        <w:rPr>
          <w:rFonts w:cstheme="minorHAnsi"/>
        </w:rPr>
        <w:tab/>
        <w:t>surveyid int</w:t>
      </w:r>
      <w:r>
        <w:rPr>
          <w:rFonts w:cstheme="minorHAnsi"/>
        </w:rPr>
        <w:t>,</w:t>
      </w:r>
    </w:p>
    <w:p w14:paraId="66BDC116" w14:textId="77777777" w:rsidR="00A069D2" w:rsidRPr="009706EB" w:rsidRDefault="00A069D2" w:rsidP="00DD7F76">
      <w:pPr>
        <w:spacing w:line="240" w:lineRule="auto"/>
        <w:rPr>
          <w:rFonts w:cstheme="minorHAnsi"/>
        </w:rPr>
      </w:pPr>
      <w:r w:rsidRPr="009706EB">
        <w:rPr>
          <w:rFonts w:cstheme="minorHAnsi"/>
        </w:rPr>
        <w:tab/>
        <w:t>primary key(id),</w:t>
      </w:r>
    </w:p>
    <w:p w14:paraId="18A557F7" w14:textId="178CC76C" w:rsidR="00A069D2" w:rsidRPr="009706EB" w:rsidRDefault="00A069D2" w:rsidP="00DD7F76">
      <w:pPr>
        <w:spacing w:line="240" w:lineRule="auto"/>
        <w:ind w:left="708"/>
        <w:rPr>
          <w:rFonts w:cstheme="minorHAnsi"/>
        </w:rPr>
      </w:pPr>
      <w:r w:rsidRPr="009706EB">
        <w:rPr>
          <w:rFonts w:cstheme="minorHAnsi"/>
        </w:rPr>
        <w:t>foreign key (</w:t>
      </w:r>
      <w:r>
        <w:rPr>
          <w:rFonts w:cstheme="minorHAnsi"/>
        </w:rPr>
        <w:t>customer</w:t>
      </w:r>
      <w:r w:rsidRPr="009706EB">
        <w:rPr>
          <w:rFonts w:cstheme="minorHAnsi"/>
        </w:rPr>
        <w:t>id) references Customer(id) on delete set null,</w:t>
      </w:r>
    </w:p>
    <w:p w14:paraId="1A2C5295" w14:textId="0ECB4790" w:rsidR="00A069D2" w:rsidRPr="009706EB" w:rsidRDefault="00A069D2" w:rsidP="00DD7F76">
      <w:pPr>
        <w:spacing w:line="240" w:lineRule="auto"/>
        <w:ind w:left="710"/>
        <w:rPr>
          <w:rFonts w:cstheme="minorHAnsi"/>
        </w:rPr>
      </w:pPr>
      <w:r w:rsidRPr="009706EB">
        <w:rPr>
          <w:rFonts w:cstheme="minorHAnsi"/>
        </w:rPr>
        <w:t>foreign key (productid) references Product(id) on delete set null,</w:t>
      </w:r>
    </w:p>
    <w:p w14:paraId="3168EC48" w14:textId="2785242C" w:rsidR="00A069D2" w:rsidRPr="009706EB" w:rsidRDefault="00A069D2" w:rsidP="00DD7F76">
      <w:pPr>
        <w:spacing w:line="240" w:lineRule="auto"/>
        <w:ind w:left="708" w:firstLine="2"/>
        <w:rPr>
          <w:rFonts w:cstheme="minorHAnsi"/>
        </w:rPr>
      </w:pPr>
      <w:r w:rsidRPr="009706EB">
        <w:rPr>
          <w:rFonts w:cstheme="minorHAnsi"/>
        </w:rPr>
        <w:t>foreign key (surveyid) references Survey(id) on delete set null</w:t>
      </w:r>
    </w:p>
    <w:p w14:paraId="213D4AF1" w14:textId="77777777" w:rsidR="00A069D2" w:rsidRPr="009706EB" w:rsidRDefault="00A069D2" w:rsidP="00DD7F76">
      <w:pPr>
        <w:spacing w:line="240" w:lineRule="auto"/>
        <w:rPr>
          <w:rFonts w:cstheme="minorHAnsi"/>
        </w:rPr>
      </w:pPr>
      <w:r w:rsidRPr="009706EB">
        <w:rPr>
          <w:rFonts w:cstheme="minorHAnsi"/>
        </w:rPr>
        <w:t>);</w:t>
      </w:r>
    </w:p>
    <w:p w14:paraId="4770CFA6" w14:textId="77777777" w:rsidR="00A069D2" w:rsidRPr="009706EB" w:rsidRDefault="00A069D2" w:rsidP="00DD7F76">
      <w:pPr>
        <w:spacing w:line="240" w:lineRule="auto"/>
        <w:rPr>
          <w:rFonts w:cstheme="minorHAnsi"/>
        </w:rPr>
      </w:pPr>
      <w:r w:rsidRPr="009706EB">
        <w:rPr>
          <w:rFonts w:cstheme="minorHAnsi"/>
        </w:rPr>
        <w:t>Create Table Response (</w:t>
      </w:r>
    </w:p>
    <w:p w14:paraId="4DDAF3D0" w14:textId="77777777" w:rsidR="00A069D2" w:rsidRPr="009706EB" w:rsidRDefault="00A069D2" w:rsidP="00DD7F76">
      <w:pPr>
        <w:spacing w:line="240" w:lineRule="auto"/>
        <w:rPr>
          <w:rFonts w:cstheme="minorHAnsi"/>
        </w:rPr>
      </w:pPr>
      <w:r w:rsidRPr="009706EB">
        <w:rPr>
          <w:rFonts w:cstheme="minorHAnsi"/>
        </w:rPr>
        <w:tab/>
        <w:t>id int,</w:t>
      </w:r>
    </w:p>
    <w:p w14:paraId="63C84A9A" w14:textId="77777777" w:rsidR="00A069D2" w:rsidRPr="009706EB" w:rsidRDefault="00A069D2" w:rsidP="00DD7F76">
      <w:pPr>
        <w:spacing w:line="240" w:lineRule="auto"/>
        <w:rPr>
          <w:rFonts w:cstheme="minorHAnsi"/>
        </w:rPr>
      </w:pPr>
      <w:r w:rsidRPr="009706EB">
        <w:rPr>
          <w:rFonts w:cstheme="minorHAnsi"/>
        </w:rPr>
        <w:tab/>
        <w:t xml:space="preserve">questionid int, </w:t>
      </w:r>
    </w:p>
    <w:p w14:paraId="15E2E032" w14:textId="77777777" w:rsidR="00A069D2" w:rsidRPr="009706EB" w:rsidRDefault="00A069D2" w:rsidP="00DD7F76">
      <w:pPr>
        <w:spacing w:line="240" w:lineRule="auto"/>
        <w:rPr>
          <w:rFonts w:cstheme="minorHAnsi"/>
        </w:rPr>
      </w:pPr>
      <w:r w:rsidRPr="009706EB">
        <w:rPr>
          <w:rFonts w:cstheme="minorHAnsi"/>
        </w:rPr>
        <w:tab/>
        <w:t>answerid int,</w:t>
      </w:r>
    </w:p>
    <w:p w14:paraId="3BBFA75F" w14:textId="77777777" w:rsidR="00A069D2" w:rsidRPr="009706EB" w:rsidRDefault="00A069D2" w:rsidP="00DD7F76">
      <w:pPr>
        <w:spacing w:line="240" w:lineRule="auto"/>
        <w:rPr>
          <w:rFonts w:cstheme="minorHAnsi"/>
        </w:rPr>
      </w:pPr>
      <w:r w:rsidRPr="009706EB">
        <w:rPr>
          <w:rFonts w:cstheme="minorHAnsi"/>
        </w:rPr>
        <w:tab/>
        <w:t>responsetext varchar(</w:t>
      </w:r>
      <w:r>
        <w:rPr>
          <w:rFonts w:cstheme="minorHAnsi"/>
        </w:rPr>
        <w:t>100</w:t>
      </w:r>
      <w:r w:rsidRPr="009706EB">
        <w:rPr>
          <w:rFonts w:cstheme="minorHAnsi"/>
        </w:rPr>
        <w:t>0)</w:t>
      </w:r>
      <w:r>
        <w:rPr>
          <w:rFonts w:cstheme="minorHAnsi"/>
        </w:rPr>
        <w:t xml:space="preserve"> not null</w:t>
      </w:r>
      <w:r w:rsidRPr="009706EB">
        <w:rPr>
          <w:rFonts w:cstheme="minorHAnsi"/>
        </w:rPr>
        <w:t>,</w:t>
      </w:r>
    </w:p>
    <w:p w14:paraId="4284ACBF" w14:textId="77777777" w:rsidR="00A069D2" w:rsidRPr="009706EB" w:rsidRDefault="00A069D2" w:rsidP="00DD7F76">
      <w:pPr>
        <w:spacing w:line="240" w:lineRule="auto"/>
        <w:rPr>
          <w:rFonts w:cstheme="minorHAnsi"/>
        </w:rPr>
      </w:pPr>
      <w:r w:rsidRPr="009706EB">
        <w:rPr>
          <w:rFonts w:cstheme="minorHAnsi"/>
        </w:rPr>
        <w:tab/>
        <w:t>responderid int,</w:t>
      </w:r>
    </w:p>
    <w:p w14:paraId="76E3EEEE" w14:textId="77777777" w:rsidR="00A069D2" w:rsidRPr="009706EB" w:rsidRDefault="00A069D2" w:rsidP="00DD7F76">
      <w:pPr>
        <w:spacing w:line="240" w:lineRule="auto"/>
        <w:rPr>
          <w:rFonts w:cstheme="minorHAnsi"/>
        </w:rPr>
      </w:pPr>
      <w:r w:rsidRPr="009706EB">
        <w:rPr>
          <w:rFonts w:cstheme="minorHAnsi"/>
        </w:rPr>
        <w:tab/>
        <w:t>primary key (id),</w:t>
      </w:r>
    </w:p>
    <w:p w14:paraId="21520E9C" w14:textId="39C9830D" w:rsidR="00A069D2" w:rsidRPr="009706EB" w:rsidRDefault="00A069D2" w:rsidP="00DD7F76">
      <w:pPr>
        <w:spacing w:line="240" w:lineRule="auto"/>
        <w:ind w:left="708"/>
        <w:rPr>
          <w:rFonts w:cstheme="minorHAnsi"/>
        </w:rPr>
      </w:pPr>
      <w:r w:rsidRPr="009706EB">
        <w:rPr>
          <w:rFonts w:cstheme="minorHAnsi"/>
        </w:rPr>
        <w:t>foreign key (questionid) references Questions(id) on delete set null,</w:t>
      </w:r>
    </w:p>
    <w:p w14:paraId="64072ABF" w14:textId="02B5661D" w:rsidR="00A069D2" w:rsidRPr="009706EB" w:rsidRDefault="00A069D2" w:rsidP="00DD7F76">
      <w:pPr>
        <w:spacing w:line="240" w:lineRule="auto"/>
        <w:ind w:left="708" w:firstLine="2"/>
        <w:rPr>
          <w:rFonts w:cstheme="minorHAnsi"/>
        </w:rPr>
      </w:pPr>
      <w:r w:rsidRPr="009706EB">
        <w:rPr>
          <w:rFonts w:cstheme="minorHAnsi"/>
        </w:rPr>
        <w:t>foreign key (answerid) references Answer(id) on delete set null,</w:t>
      </w:r>
    </w:p>
    <w:p w14:paraId="01FFC472" w14:textId="041B1897" w:rsidR="00A069D2" w:rsidRPr="009706EB" w:rsidRDefault="00A069D2" w:rsidP="00DD7F76">
      <w:pPr>
        <w:spacing w:line="240" w:lineRule="auto"/>
        <w:ind w:left="708" w:firstLine="2"/>
        <w:rPr>
          <w:rFonts w:cstheme="minorHAnsi"/>
        </w:rPr>
      </w:pPr>
      <w:r w:rsidRPr="009706EB">
        <w:rPr>
          <w:rFonts w:cstheme="minorHAnsi"/>
        </w:rPr>
        <w:t>foreign key (responderid) references Responder(id) on delete set null</w:t>
      </w:r>
    </w:p>
    <w:p w14:paraId="4C2001D6" w14:textId="77777777" w:rsidR="00A069D2" w:rsidRDefault="00A069D2" w:rsidP="00DD7F76">
      <w:pPr>
        <w:spacing w:line="240" w:lineRule="auto"/>
        <w:rPr>
          <w:rFonts w:cstheme="minorHAnsi"/>
        </w:rPr>
      </w:pPr>
      <w:r w:rsidRPr="009706EB">
        <w:rPr>
          <w:rFonts w:cstheme="minorHAnsi"/>
        </w:rPr>
        <w:t>);</w:t>
      </w:r>
    </w:p>
    <w:p w14:paraId="473E1A0D" w14:textId="77777777" w:rsidR="00D42CD1" w:rsidRDefault="00A069D2" w:rsidP="00DD7F76">
      <w:pPr>
        <w:spacing w:line="240" w:lineRule="auto"/>
        <w:rPr>
          <w:rFonts w:cstheme="minorHAnsi"/>
          <w:b/>
          <w:bCs/>
          <w:sz w:val="20"/>
          <w:szCs w:val="20"/>
        </w:rPr>
      </w:pPr>
      <w:r>
        <w:rPr>
          <w:rFonts w:cstheme="minorHAnsi"/>
          <w:szCs w:val="18"/>
        </w:rPr>
        <w:br/>
      </w:r>
      <w:r w:rsidR="00770239" w:rsidRPr="001D23C7">
        <w:rPr>
          <w:rFonts w:cstheme="minorHAnsi"/>
          <w:b/>
          <w:bCs/>
          <w:sz w:val="20"/>
          <w:szCs w:val="20"/>
        </w:rPr>
        <w:t>3.</w:t>
      </w:r>
      <w:r w:rsidR="001D23C7" w:rsidRPr="001D23C7">
        <w:rPr>
          <w:rFonts w:cstheme="minorHAnsi"/>
          <w:b/>
          <w:bCs/>
          <w:sz w:val="20"/>
          <w:szCs w:val="20"/>
        </w:rPr>
        <w:t>6 Application of Indexing</w:t>
      </w:r>
    </w:p>
    <w:p w14:paraId="43F970A1" w14:textId="69CBB726" w:rsidR="004425C2" w:rsidRDefault="001D23C7" w:rsidP="00DD7F76">
      <w:pPr>
        <w:spacing w:line="240" w:lineRule="auto"/>
        <w:rPr>
          <w:rFonts w:cstheme="minorHAnsi"/>
          <w:b/>
          <w:bCs/>
          <w:sz w:val="20"/>
          <w:szCs w:val="20"/>
        </w:rPr>
      </w:pPr>
      <w:r w:rsidRPr="000B518F">
        <w:rPr>
          <w:rFonts w:cstheme="minorHAnsi"/>
          <w:szCs w:val="18"/>
        </w:rPr>
        <w:t>While handling large dataset, I did not run into any problem. SQL by default adds all the primary keys to Binary trees and performs index</w:t>
      </w:r>
      <w:r w:rsidR="00E30CBE">
        <w:rPr>
          <w:rFonts w:cstheme="minorHAnsi"/>
          <w:szCs w:val="18"/>
        </w:rPr>
        <w:t>-</w:t>
      </w:r>
      <w:r w:rsidRPr="000B518F">
        <w:rPr>
          <w:rFonts w:cstheme="minorHAnsi"/>
          <w:szCs w:val="18"/>
        </w:rPr>
        <w:t>based search for attributes that are primary keys of a relation. No explicit indexing strategy apart from this was used during the design of the database schema.</w:t>
      </w:r>
      <w:r w:rsidR="00392EDB">
        <w:rPr>
          <w:rFonts w:cstheme="minorHAnsi"/>
          <w:szCs w:val="18"/>
        </w:rPr>
        <w:br/>
      </w:r>
      <w:r w:rsidR="00392EDB">
        <w:rPr>
          <w:rFonts w:cstheme="minorHAnsi"/>
          <w:szCs w:val="18"/>
        </w:rPr>
        <w:br/>
      </w:r>
      <w:r w:rsidR="00392EDB" w:rsidRPr="00392EDB">
        <w:rPr>
          <w:rFonts w:cstheme="minorHAnsi"/>
          <w:b/>
          <w:bCs/>
          <w:sz w:val="20"/>
          <w:szCs w:val="20"/>
        </w:rPr>
        <w:t>3.7 Smaller to Larger data sample transition to the schema</w:t>
      </w:r>
    </w:p>
    <w:p w14:paraId="23F606C8" w14:textId="11554F65" w:rsidR="002F5B6A" w:rsidRPr="004425C2" w:rsidRDefault="00392EDB" w:rsidP="00DD7F76">
      <w:pPr>
        <w:spacing w:line="240" w:lineRule="auto"/>
        <w:rPr>
          <w:rFonts w:cstheme="minorHAnsi"/>
          <w:b/>
          <w:bCs/>
          <w:sz w:val="20"/>
          <w:szCs w:val="20"/>
        </w:rPr>
      </w:pPr>
      <w:r>
        <w:rPr>
          <w:rFonts w:cstheme="minorHAnsi"/>
        </w:rPr>
        <w:t xml:space="preserve">The schema has been initially tested with small dataset consisting of a handful of tuples in each relation. Then, the </w:t>
      </w:r>
      <w:r w:rsidR="00996116">
        <w:rPr>
          <w:rFonts w:cstheme="minorHAnsi"/>
        </w:rPr>
        <w:t>number of tuples</w:t>
      </w:r>
      <w:r>
        <w:rPr>
          <w:rFonts w:cstheme="minorHAnsi"/>
        </w:rPr>
        <w:t xml:space="preserve"> was gradually increased for each reach relation and design corrections like adding/removing foreign key constraints according to the requirement, increasing the attribute length, etc. have been made.</w:t>
      </w:r>
    </w:p>
    <w:p w14:paraId="29D92F19" w14:textId="0BF08ABB" w:rsidR="00392EDB" w:rsidRDefault="00392EDB" w:rsidP="00DD7F76">
      <w:pPr>
        <w:spacing w:line="240" w:lineRule="auto"/>
        <w:jc w:val="left"/>
        <w:rPr>
          <w:rFonts w:cstheme="minorHAnsi"/>
        </w:rPr>
      </w:pPr>
    </w:p>
    <w:p w14:paraId="41369BC0" w14:textId="5EDDDB6F" w:rsidR="001F7808" w:rsidRDefault="00392EDB" w:rsidP="00DD7F76">
      <w:pPr>
        <w:spacing w:line="240" w:lineRule="auto"/>
        <w:jc w:val="left"/>
        <w:rPr>
          <w:rFonts w:cstheme="minorHAnsi"/>
        </w:rPr>
      </w:pPr>
      <w:r w:rsidRPr="00526BF3">
        <w:rPr>
          <w:rFonts w:cstheme="minorHAnsi"/>
          <w:b/>
          <w:bCs/>
          <w:sz w:val="20"/>
          <w:szCs w:val="20"/>
        </w:rPr>
        <w:t>3.8 Query Execution Analysis</w:t>
      </w:r>
      <w:r w:rsidR="0045562E" w:rsidRPr="00526BF3">
        <w:rPr>
          <w:rFonts w:cstheme="minorHAnsi"/>
          <w:b/>
          <w:bCs/>
          <w:sz w:val="20"/>
          <w:szCs w:val="20"/>
        </w:rPr>
        <w:br/>
      </w:r>
      <w:r w:rsidR="00526BF3">
        <w:rPr>
          <w:rFonts w:cstheme="minorHAnsi"/>
        </w:rPr>
        <w:t>Here, we use PostgreSQL’s EXPLAIN/EXPLAIN ANALYZE command to identify the cost of SQL queries and to find out the best practices that should be used while writing SQL queries to get better performance in terms of query execution time.</w:t>
      </w:r>
    </w:p>
    <w:p w14:paraId="4F7B906A" w14:textId="77777777" w:rsidR="001F7808" w:rsidRDefault="001F7808" w:rsidP="00DD7F76">
      <w:pPr>
        <w:spacing w:line="240" w:lineRule="auto"/>
        <w:jc w:val="left"/>
        <w:rPr>
          <w:rFonts w:cstheme="minorHAnsi"/>
        </w:rPr>
      </w:pPr>
    </w:p>
    <w:p w14:paraId="3288C548" w14:textId="6701EA04" w:rsidR="00526BF3" w:rsidRPr="00D158D0" w:rsidRDefault="00526BF3" w:rsidP="00DD7F76">
      <w:pPr>
        <w:spacing w:line="240" w:lineRule="auto"/>
        <w:jc w:val="left"/>
        <w:rPr>
          <w:rFonts w:cstheme="minorHAnsi"/>
        </w:rPr>
      </w:pPr>
      <w:r>
        <w:rPr>
          <w:rFonts w:cstheme="minorHAnsi"/>
        </w:rPr>
        <w:t>QUERY 1:</w:t>
      </w:r>
    </w:p>
    <w:p w14:paraId="4405178D" w14:textId="77777777" w:rsidR="00526BF3" w:rsidRPr="00BE69ED" w:rsidRDefault="00526BF3" w:rsidP="00DD7F76">
      <w:pPr>
        <w:spacing w:line="240" w:lineRule="auto"/>
        <w:jc w:val="left"/>
        <w:rPr>
          <w:rFonts w:cstheme="minorHAnsi"/>
        </w:rPr>
      </w:pPr>
      <w:r w:rsidRPr="00BE69ED">
        <w:rPr>
          <w:rFonts w:cstheme="minorHAnsi"/>
        </w:rPr>
        <w:t>explain analyze select id from customer where id=1;</w:t>
      </w:r>
      <w:r>
        <w:rPr>
          <w:rFonts w:cstheme="minorHAnsi"/>
        </w:rPr>
        <w:br/>
      </w:r>
      <w:r w:rsidRPr="00BE69ED">
        <w:rPr>
          <w:rFonts w:cstheme="minorHAnsi"/>
        </w:rPr>
        <w:t>"Index Only Scan using customer_pkey on customer  (cost=0.15..8.17 rows=1 width=4) (actual time=0.010..0.010 rows=1 loops=1)"</w:t>
      </w:r>
    </w:p>
    <w:p w14:paraId="12655624" w14:textId="77777777" w:rsidR="00526BF3" w:rsidRPr="00BE69ED" w:rsidRDefault="00526BF3" w:rsidP="00DD7F76">
      <w:pPr>
        <w:spacing w:line="240" w:lineRule="auto"/>
        <w:jc w:val="left"/>
        <w:rPr>
          <w:rFonts w:cstheme="minorHAnsi"/>
        </w:rPr>
      </w:pPr>
      <w:r w:rsidRPr="00BE69ED">
        <w:rPr>
          <w:rFonts w:cstheme="minorHAnsi"/>
        </w:rPr>
        <w:lastRenderedPageBreak/>
        <w:t>"  Index Cond: (id = 1)"</w:t>
      </w:r>
    </w:p>
    <w:p w14:paraId="54A6555B" w14:textId="77777777" w:rsidR="00526BF3" w:rsidRPr="00BE69ED" w:rsidRDefault="00526BF3" w:rsidP="00DD7F76">
      <w:pPr>
        <w:spacing w:line="240" w:lineRule="auto"/>
        <w:jc w:val="left"/>
        <w:rPr>
          <w:rFonts w:cstheme="minorHAnsi"/>
        </w:rPr>
      </w:pPr>
      <w:r w:rsidRPr="00BE69ED">
        <w:rPr>
          <w:rFonts w:cstheme="minorHAnsi"/>
        </w:rPr>
        <w:t>"  Heap Fetches: 1"</w:t>
      </w:r>
    </w:p>
    <w:p w14:paraId="0C255955" w14:textId="77777777" w:rsidR="00526BF3" w:rsidRPr="00BE69ED" w:rsidRDefault="00526BF3" w:rsidP="00DD7F76">
      <w:pPr>
        <w:spacing w:line="240" w:lineRule="auto"/>
        <w:jc w:val="left"/>
        <w:rPr>
          <w:rFonts w:cstheme="minorHAnsi"/>
        </w:rPr>
      </w:pPr>
      <w:r w:rsidRPr="00BE69ED">
        <w:rPr>
          <w:rFonts w:cstheme="minorHAnsi"/>
        </w:rPr>
        <w:t>"Planning Time: 0.050 ms"</w:t>
      </w:r>
    </w:p>
    <w:p w14:paraId="0FE0BA1E" w14:textId="77777777" w:rsidR="00526BF3" w:rsidRDefault="00526BF3" w:rsidP="00DD7F76">
      <w:pPr>
        <w:spacing w:line="240" w:lineRule="auto"/>
        <w:jc w:val="left"/>
        <w:rPr>
          <w:rFonts w:cstheme="minorHAnsi"/>
        </w:rPr>
      </w:pPr>
      <w:r w:rsidRPr="00BE69ED">
        <w:rPr>
          <w:rFonts w:cstheme="minorHAnsi"/>
        </w:rPr>
        <w:t>"Execution Time: 0.021 ms"</w:t>
      </w:r>
    </w:p>
    <w:p w14:paraId="3B50D921" w14:textId="38FD9D6F" w:rsidR="00526BF3" w:rsidRDefault="00526BF3" w:rsidP="00DD7F76">
      <w:pPr>
        <w:spacing w:line="240" w:lineRule="auto"/>
        <w:rPr>
          <w:rFonts w:cstheme="minorHAnsi"/>
        </w:rPr>
      </w:pPr>
      <w:r>
        <w:rPr>
          <w:rFonts w:cstheme="minorHAnsi"/>
        </w:rPr>
        <w:t xml:space="preserve">In this query we find the id of a customer. Since id is the primary key, it will be stored as an index. After execution of the query, a query scan happens using Indexing where only the Indices will be scanned using Binary tree data structure. This way the search takes very less amount of time when compared to the search using a non-indexed attribute. </w:t>
      </w:r>
    </w:p>
    <w:p w14:paraId="27A6A4BA" w14:textId="77777777" w:rsidR="00526BF3" w:rsidRDefault="00526BF3" w:rsidP="00DD7F76">
      <w:pPr>
        <w:spacing w:line="240" w:lineRule="auto"/>
        <w:jc w:val="left"/>
        <w:rPr>
          <w:rFonts w:cstheme="minorHAnsi"/>
        </w:rPr>
      </w:pPr>
    </w:p>
    <w:p w14:paraId="3F0A2FF7" w14:textId="77777777" w:rsidR="00526BF3" w:rsidRDefault="00526BF3" w:rsidP="00DD7F76">
      <w:pPr>
        <w:spacing w:line="240" w:lineRule="auto"/>
        <w:jc w:val="left"/>
        <w:rPr>
          <w:rFonts w:cstheme="minorHAnsi"/>
        </w:rPr>
      </w:pPr>
      <w:r>
        <w:rPr>
          <w:rFonts w:cstheme="minorHAnsi"/>
        </w:rPr>
        <w:t>QUERY 2:</w:t>
      </w:r>
      <w:r>
        <w:rPr>
          <w:rFonts w:cstheme="minorHAnsi"/>
        </w:rPr>
        <w:br/>
      </w:r>
      <w:r w:rsidRPr="00AE4489">
        <w:rPr>
          <w:rFonts w:cstheme="minorHAnsi"/>
        </w:rPr>
        <w:t>explain analyze select name from customer where branch='London Branch';</w:t>
      </w:r>
    </w:p>
    <w:p w14:paraId="04DED9A5" w14:textId="77777777" w:rsidR="00526BF3" w:rsidRPr="00B84435" w:rsidRDefault="00526BF3" w:rsidP="00DD7F76">
      <w:pPr>
        <w:spacing w:line="240" w:lineRule="auto"/>
        <w:jc w:val="left"/>
        <w:rPr>
          <w:rFonts w:cstheme="minorHAnsi"/>
        </w:rPr>
      </w:pPr>
      <w:r w:rsidRPr="00B84435">
        <w:rPr>
          <w:rFonts w:cstheme="minorHAnsi"/>
        </w:rPr>
        <w:t>"Seq Scan on customer  (cost=0.00..13.75 rows=2 width=58) (actual time=0.039..0.042 rows=4 loops=1)"</w:t>
      </w:r>
    </w:p>
    <w:p w14:paraId="74504A48" w14:textId="77777777" w:rsidR="00526BF3" w:rsidRPr="00B84435" w:rsidRDefault="00526BF3" w:rsidP="00DD7F76">
      <w:pPr>
        <w:spacing w:line="240" w:lineRule="auto"/>
        <w:jc w:val="left"/>
        <w:rPr>
          <w:rFonts w:cstheme="minorHAnsi"/>
        </w:rPr>
      </w:pPr>
      <w:r w:rsidRPr="00B84435">
        <w:rPr>
          <w:rFonts w:cstheme="minorHAnsi"/>
        </w:rPr>
        <w:t>"  Filter: ((branch)::text = 'London branch'::text)"</w:t>
      </w:r>
    </w:p>
    <w:p w14:paraId="473EA6F7" w14:textId="77777777" w:rsidR="00526BF3" w:rsidRPr="00B84435" w:rsidRDefault="00526BF3" w:rsidP="00DD7F76">
      <w:pPr>
        <w:spacing w:line="240" w:lineRule="auto"/>
        <w:jc w:val="left"/>
        <w:rPr>
          <w:rFonts w:cstheme="minorHAnsi"/>
        </w:rPr>
      </w:pPr>
      <w:r w:rsidRPr="00B84435">
        <w:rPr>
          <w:rFonts w:cstheme="minorHAnsi"/>
        </w:rPr>
        <w:t>"  Rows Removed by Filter: 16"</w:t>
      </w:r>
    </w:p>
    <w:p w14:paraId="4998207B" w14:textId="77777777" w:rsidR="00526BF3" w:rsidRPr="00B84435" w:rsidRDefault="00526BF3" w:rsidP="00DD7F76">
      <w:pPr>
        <w:spacing w:line="240" w:lineRule="auto"/>
        <w:jc w:val="left"/>
        <w:rPr>
          <w:rFonts w:cstheme="minorHAnsi"/>
        </w:rPr>
      </w:pPr>
      <w:r w:rsidRPr="00B84435">
        <w:rPr>
          <w:rFonts w:cstheme="minorHAnsi"/>
        </w:rPr>
        <w:t>"Planning Time: 0.222 ms"</w:t>
      </w:r>
    </w:p>
    <w:p w14:paraId="11B254B1" w14:textId="1F312A06" w:rsidR="00526BF3" w:rsidRDefault="00526BF3" w:rsidP="00DD7F76">
      <w:pPr>
        <w:spacing w:line="240" w:lineRule="auto"/>
        <w:jc w:val="left"/>
        <w:rPr>
          <w:rFonts w:cstheme="minorHAnsi"/>
        </w:rPr>
      </w:pPr>
      <w:r w:rsidRPr="00B84435">
        <w:rPr>
          <w:rFonts w:cstheme="minorHAnsi"/>
        </w:rPr>
        <w:t>"Execution Time: 0.083 ms"</w:t>
      </w:r>
      <w:r w:rsidR="00D944F2">
        <w:rPr>
          <w:rFonts w:cstheme="minorHAnsi"/>
        </w:rPr>
        <w:br/>
      </w:r>
      <w:r>
        <w:rPr>
          <w:rFonts w:cstheme="minorHAnsi"/>
        </w:rPr>
        <w:t>In this query, we find the name of all the persons in the customer table having branch at London. Here, since we searching for a non-indexed attribute, we observe that Sequential scan happens due to which the time required for execution is much more for the case of non-indexed attribute search. In the case of sequential search, search happens tuple by tuple which is another reason for increase in the execution step.</w:t>
      </w:r>
      <w:r>
        <w:rPr>
          <w:rFonts w:cstheme="minorHAnsi"/>
        </w:rPr>
        <w:br/>
        <w:t xml:space="preserve">Recommendation: </w:t>
      </w:r>
      <w:r w:rsidR="00C12755">
        <w:rPr>
          <w:rFonts w:cstheme="minorHAnsi"/>
        </w:rPr>
        <w:t>I</w:t>
      </w:r>
      <w:bookmarkStart w:id="1" w:name="_GoBack"/>
      <w:bookmarkEnd w:id="1"/>
      <w:r>
        <w:rPr>
          <w:rFonts w:cstheme="minorHAnsi"/>
        </w:rPr>
        <w:t>t is always recommended to create index for all frequently searched attributes so that the time needed for fetching the results decreases.</w:t>
      </w:r>
      <w:r>
        <w:rPr>
          <w:rFonts w:cstheme="minorHAnsi"/>
        </w:rPr>
        <w:br/>
      </w:r>
    </w:p>
    <w:p w14:paraId="0167C785" w14:textId="77777777" w:rsidR="00526BF3" w:rsidRPr="00B84435" w:rsidRDefault="00526BF3" w:rsidP="00DD7F76">
      <w:pPr>
        <w:spacing w:line="240" w:lineRule="auto"/>
        <w:jc w:val="left"/>
        <w:rPr>
          <w:rFonts w:cstheme="minorHAnsi"/>
        </w:rPr>
      </w:pPr>
      <w:r>
        <w:rPr>
          <w:rFonts w:cstheme="minorHAnsi"/>
        </w:rPr>
        <w:t>QUERY 3:</w:t>
      </w:r>
      <w:r>
        <w:rPr>
          <w:rFonts w:cstheme="minorHAnsi"/>
        </w:rPr>
        <w:br/>
      </w:r>
      <w:r w:rsidRPr="00B84435">
        <w:rPr>
          <w:rFonts w:cstheme="minorHAnsi"/>
        </w:rPr>
        <w:t>explain analyze select name from customer where branch like '%d</w:t>
      </w:r>
      <w:r>
        <w:rPr>
          <w:rFonts w:cstheme="minorHAnsi"/>
        </w:rPr>
        <w:t>on</w:t>
      </w:r>
      <w:r w:rsidRPr="00B84435">
        <w:rPr>
          <w:rFonts w:cstheme="minorHAnsi"/>
        </w:rPr>
        <w:t>%';</w:t>
      </w:r>
      <w:r>
        <w:rPr>
          <w:rFonts w:cstheme="minorHAnsi"/>
        </w:rPr>
        <w:br/>
      </w:r>
      <w:r w:rsidRPr="00B84435">
        <w:rPr>
          <w:rFonts w:cstheme="minorHAnsi"/>
        </w:rPr>
        <w:t>"Seq Scan on customer  (cost=0.00..13.75 rows=2 width=58) (actual time=0.086..0.089 rows=4 loops=1)"</w:t>
      </w:r>
    </w:p>
    <w:p w14:paraId="055DFC28" w14:textId="77777777" w:rsidR="00526BF3" w:rsidRPr="00B84435" w:rsidRDefault="00526BF3" w:rsidP="00DD7F76">
      <w:pPr>
        <w:spacing w:line="240" w:lineRule="auto"/>
        <w:jc w:val="left"/>
        <w:rPr>
          <w:rFonts w:cstheme="minorHAnsi"/>
        </w:rPr>
      </w:pPr>
      <w:r w:rsidRPr="00B84435">
        <w:rPr>
          <w:rFonts w:cstheme="minorHAnsi"/>
        </w:rPr>
        <w:t>"  Filter: ((branch)::text ~~ '%Lond%'::text)"</w:t>
      </w:r>
    </w:p>
    <w:p w14:paraId="019F3EE9" w14:textId="77777777" w:rsidR="00526BF3" w:rsidRPr="00B84435" w:rsidRDefault="00526BF3" w:rsidP="00DD7F76">
      <w:pPr>
        <w:spacing w:line="240" w:lineRule="auto"/>
        <w:jc w:val="left"/>
        <w:rPr>
          <w:rFonts w:cstheme="minorHAnsi"/>
        </w:rPr>
      </w:pPr>
      <w:r w:rsidRPr="00B84435">
        <w:rPr>
          <w:rFonts w:cstheme="minorHAnsi"/>
        </w:rPr>
        <w:t>"  Rows Removed by Filter: 16"</w:t>
      </w:r>
    </w:p>
    <w:p w14:paraId="553D2E58" w14:textId="77777777" w:rsidR="00526BF3" w:rsidRPr="00B84435" w:rsidRDefault="00526BF3" w:rsidP="00DD7F76">
      <w:pPr>
        <w:spacing w:line="240" w:lineRule="auto"/>
        <w:jc w:val="left"/>
        <w:rPr>
          <w:rFonts w:cstheme="minorHAnsi"/>
        </w:rPr>
      </w:pPr>
      <w:r w:rsidRPr="00B84435">
        <w:rPr>
          <w:rFonts w:cstheme="minorHAnsi"/>
        </w:rPr>
        <w:t>"Planning Time: 0.047 ms"</w:t>
      </w:r>
    </w:p>
    <w:p w14:paraId="2727BB4B" w14:textId="7EFCCC50" w:rsidR="00526BF3" w:rsidRPr="00E24B75" w:rsidRDefault="00526BF3" w:rsidP="00DD7F76">
      <w:pPr>
        <w:spacing w:line="240" w:lineRule="auto"/>
        <w:jc w:val="left"/>
        <w:rPr>
          <w:rFonts w:cstheme="minorHAnsi"/>
        </w:rPr>
      </w:pPr>
      <w:r w:rsidRPr="00B84435">
        <w:rPr>
          <w:rFonts w:cstheme="minorHAnsi"/>
        </w:rPr>
        <w:t>"Execution Time: 0.097 ms"</w:t>
      </w:r>
      <w:r>
        <w:rPr>
          <w:rFonts w:cstheme="minorHAnsi"/>
        </w:rPr>
        <w:br/>
        <w:t>In this query, we find the name of the customer who</w:t>
      </w:r>
      <w:r w:rsidR="00704872">
        <w:rPr>
          <w:rFonts w:cstheme="minorHAnsi"/>
        </w:rPr>
        <w:t>se</w:t>
      </w:r>
      <w:r>
        <w:rPr>
          <w:rFonts w:cstheme="minorHAnsi"/>
        </w:rPr>
        <w:t xml:space="preserve"> branch contains the string “don”. We observe that in this case as well, sequential scan happens to fetch the requested results. We also observe that the execution time in this case is even more. This is because, “don” is not a value and for each tuple the value from branch attribute is to be compared with “don” before returning the result. When there are millions of records in a table, then such a difference of a millisecond leads to drastic decrease in the performance and execution time.</w:t>
      </w:r>
      <w:r>
        <w:rPr>
          <w:rFonts w:cstheme="minorHAnsi"/>
        </w:rPr>
        <w:br/>
        <w:t>Recommendation: It is never recommended to use non valued inputs like “don” with like keyword. Instead it is always recommended to create a new index for branch attribute and always search using “=” operator with a value instead of using like with “don”.</w:t>
      </w:r>
      <w:r>
        <w:rPr>
          <w:rFonts w:cstheme="minorHAnsi"/>
        </w:rPr>
        <w:br/>
      </w:r>
      <w:r>
        <w:rPr>
          <w:rFonts w:cstheme="minorHAnsi"/>
        </w:rPr>
        <w:br/>
      </w:r>
      <w:r w:rsidRPr="00DC6B9B">
        <w:rPr>
          <w:rFonts w:cstheme="minorHAnsi"/>
        </w:rPr>
        <w:t>Few efficient queries for our survey application database are as follows:</w:t>
      </w:r>
      <w:r w:rsidRPr="006C343E">
        <w:rPr>
          <w:rFonts w:cstheme="minorHAnsi"/>
          <w:u w:val="single"/>
        </w:rPr>
        <w:br/>
      </w:r>
      <w:r w:rsidR="00CE0315">
        <w:rPr>
          <w:rFonts w:cstheme="minorHAnsi"/>
        </w:rPr>
        <w:t>-- 1. To f</w:t>
      </w:r>
      <w:r w:rsidRPr="00E24B75">
        <w:rPr>
          <w:rFonts w:cstheme="minorHAnsi"/>
        </w:rPr>
        <w:t>ind all the questions, questiontypes in the Product survey with id=1</w:t>
      </w:r>
    </w:p>
    <w:p w14:paraId="3A48E724" w14:textId="77777777" w:rsidR="00526BF3" w:rsidRPr="00E24B75" w:rsidRDefault="00526BF3" w:rsidP="00DD7F76">
      <w:pPr>
        <w:spacing w:line="240" w:lineRule="auto"/>
        <w:jc w:val="left"/>
        <w:rPr>
          <w:rFonts w:cstheme="minorHAnsi"/>
        </w:rPr>
      </w:pPr>
      <w:r w:rsidRPr="00E24B75">
        <w:rPr>
          <w:rFonts w:cstheme="minorHAnsi"/>
        </w:rPr>
        <w:t>select q.question, q.type</w:t>
      </w:r>
    </w:p>
    <w:p w14:paraId="19D82114" w14:textId="77777777" w:rsidR="00526BF3" w:rsidRPr="00E24B75" w:rsidRDefault="00526BF3" w:rsidP="00DD7F76">
      <w:pPr>
        <w:spacing w:line="240" w:lineRule="auto"/>
        <w:jc w:val="left"/>
        <w:rPr>
          <w:rFonts w:cstheme="minorHAnsi"/>
        </w:rPr>
      </w:pPr>
      <w:r w:rsidRPr="00E24B75">
        <w:rPr>
          <w:rFonts w:cstheme="minorHAnsi"/>
        </w:rPr>
        <w:t>from questions as q, survey as survey</w:t>
      </w:r>
    </w:p>
    <w:p w14:paraId="1379BD4E" w14:textId="77777777" w:rsidR="00526BF3" w:rsidRPr="00E24B75" w:rsidRDefault="00526BF3" w:rsidP="00DD7F76">
      <w:pPr>
        <w:spacing w:line="240" w:lineRule="auto"/>
        <w:jc w:val="left"/>
        <w:rPr>
          <w:rFonts w:cstheme="minorHAnsi"/>
        </w:rPr>
      </w:pPr>
      <w:r w:rsidRPr="00E24B75">
        <w:rPr>
          <w:rFonts w:cstheme="minorHAnsi"/>
        </w:rPr>
        <w:t>where q.surveyid=survey.id and survey.title='Product Survey' and survey.id=1;</w:t>
      </w:r>
    </w:p>
    <w:p w14:paraId="4060264A" w14:textId="77777777" w:rsidR="00526BF3" w:rsidRPr="00E24B75" w:rsidRDefault="00526BF3" w:rsidP="00DD7F76">
      <w:pPr>
        <w:spacing w:line="240" w:lineRule="auto"/>
        <w:jc w:val="left"/>
        <w:rPr>
          <w:rFonts w:cstheme="minorHAnsi"/>
        </w:rPr>
      </w:pPr>
    </w:p>
    <w:p w14:paraId="43A9AD43" w14:textId="082317DD" w:rsidR="00526BF3" w:rsidRPr="00E24B75" w:rsidRDefault="00526BF3" w:rsidP="00DD7F76">
      <w:pPr>
        <w:spacing w:line="240" w:lineRule="auto"/>
        <w:jc w:val="left"/>
        <w:rPr>
          <w:rFonts w:cstheme="minorHAnsi"/>
        </w:rPr>
      </w:pPr>
      <w:r w:rsidRPr="00E24B75">
        <w:rPr>
          <w:rFonts w:cstheme="minorHAnsi"/>
        </w:rPr>
        <w:t xml:space="preserve">-- 2. </w:t>
      </w:r>
      <w:r w:rsidR="00DA5F71">
        <w:rPr>
          <w:rFonts w:cstheme="minorHAnsi"/>
        </w:rPr>
        <w:t>To f</w:t>
      </w:r>
      <w:r w:rsidRPr="00E24B75">
        <w:rPr>
          <w:rFonts w:cstheme="minorHAnsi"/>
        </w:rPr>
        <w:t>ind list of all customers who have purchased products from Mumbai branch</w:t>
      </w:r>
    </w:p>
    <w:p w14:paraId="5F68CF03" w14:textId="77777777" w:rsidR="00526BF3" w:rsidRPr="00E24B75" w:rsidRDefault="00526BF3" w:rsidP="00DD7F76">
      <w:pPr>
        <w:spacing w:line="240" w:lineRule="auto"/>
        <w:jc w:val="left"/>
        <w:rPr>
          <w:rFonts w:cstheme="minorHAnsi"/>
        </w:rPr>
      </w:pPr>
      <w:r w:rsidRPr="00E24B75">
        <w:rPr>
          <w:rFonts w:cstheme="minorHAnsi"/>
        </w:rPr>
        <w:t>select c.branch, c.name</w:t>
      </w:r>
    </w:p>
    <w:p w14:paraId="52DA809A" w14:textId="77777777" w:rsidR="00526BF3" w:rsidRPr="00E24B75" w:rsidRDefault="00526BF3" w:rsidP="00DD7F76">
      <w:pPr>
        <w:spacing w:line="240" w:lineRule="auto"/>
        <w:jc w:val="left"/>
        <w:rPr>
          <w:rFonts w:cstheme="minorHAnsi"/>
        </w:rPr>
      </w:pPr>
      <w:r w:rsidRPr="00E24B75">
        <w:rPr>
          <w:rFonts w:cstheme="minorHAnsi"/>
        </w:rPr>
        <w:t>from customer c</w:t>
      </w:r>
    </w:p>
    <w:p w14:paraId="23847DF9" w14:textId="77777777" w:rsidR="00526BF3" w:rsidRPr="00E24B75" w:rsidRDefault="00526BF3" w:rsidP="00DD7F76">
      <w:pPr>
        <w:spacing w:line="240" w:lineRule="auto"/>
        <w:jc w:val="left"/>
        <w:rPr>
          <w:rFonts w:cstheme="minorHAnsi"/>
        </w:rPr>
      </w:pPr>
      <w:r w:rsidRPr="00E24B75">
        <w:rPr>
          <w:rFonts w:cstheme="minorHAnsi"/>
        </w:rPr>
        <w:t>where c.branch = 'Mumbai branch';</w:t>
      </w:r>
    </w:p>
    <w:p w14:paraId="2CE16DC2" w14:textId="77777777" w:rsidR="00526BF3" w:rsidRPr="00E24B75" w:rsidRDefault="00526BF3" w:rsidP="00DD7F76">
      <w:pPr>
        <w:spacing w:line="240" w:lineRule="auto"/>
        <w:jc w:val="left"/>
        <w:rPr>
          <w:rFonts w:cstheme="minorHAnsi"/>
        </w:rPr>
      </w:pPr>
    </w:p>
    <w:p w14:paraId="5F3C7D12" w14:textId="5969F927" w:rsidR="00526BF3" w:rsidRPr="00E24B75" w:rsidRDefault="00526BF3" w:rsidP="00DD7F76">
      <w:pPr>
        <w:spacing w:line="240" w:lineRule="auto"/>
        <w:jc w:val="left"/>
        <w:rPr>
          <w:rFonts w:cstheme="minorHAnsi"/>
        </w:rPr>
      </w:pPr>
      <w:r w:rsidRPr="00E24B75">
        <w:rPr>
          <w:rFonts w:cstheme="minorHAnsi"/>
        </w:rPr>
        <w:t xml:space="preserve">-- 3. </w:t>
      </w:r>
      <w:r w:rsidR="00DA5F71">
        <w:rPr>
          <w:rFonts w:cstheme="minorHAnsi"/>
        </w:rPr>
        <w:t>To f</w:t>
      </w:r>
      <w:r w:rsidRPr="00E24B75">
        <w:rPr>
          <w:rFonts w:cstheme="minorHAnsi"/>
        </w:rPr>
        <w:t>ind the number of customers in each branch</w:t>
      </w:r>
    </w:p>
    <w:p w14:paraId="2E971453" w14:textId="77777777" w:rsidR="00526BF3" w:rsidRPr="00E24B75" w:rsidRDefault="00526BF3" w:rsidP="00DD7F76">
      <w:pPr>
        <w:spacing w:line="240" w:lineRule="auto"/>
        <w:jc w:val="left"/>
        <w:rPr>
          <w:rFonts w:cstheme="minorHAnsi"/>
        </w:rPr>
      </w:pPr>
      <w:r w:rsidRPr="00E24B75">
        <w:rPr>
          <w:rFonts w:cstheme="minorHAnsi"/>
        </w:rPr>
        <w:t>select count(name), branch</w:t>
      </w:r>
    </w:p>
    <w:p w14:paraId="74F3867F" w14:textId="77777777" w:rsidR="00526BF3" w:rsidRPr="00E24B75" w:rsidRDefault="00526BF3" w:rsidP="00DD7F76">
      <w:pPr>
        <w:spacing w:line="240" w:lineRule="auto"/>
        <w:jc w:val="left"/>
        <w:rPr>
          <w:rFonts w:cstheme="minorHAnsi"/>
        </w:rPr>
      </w:pPr>
      <w:r w:rsidRPr="00E24B75">
        <w:rPr>
          <w:rFonts w:cstheme="minorHAnsi"/>
        </w:rPr>
        <w:t>from customer</w:t>
      </w:r>
    </w:p>
    <w:p w14:paraId="3D7BA7E1" w14:textId="77777777" w:rsidR="00526BF3" w:rsidRPr="00E24B75" w:rsidRDefault="00526BF3" w:rsidP="00DD7F76">
      <w:pPr>
        <w:spacing w:line="240" w:lineRule="auto"/>
        <w:jc w:val="left"/>
        <w:rPr>
          <w:rFonts w:cstheme="minorHAnsi"/>
        </w:rPr>
      </w:pPr>
      <w:r w:rsidRPr="00E24B75">
        <w:rPr>
          <w:rFonts w:cstheme="minorHAnsi"/>
        </w:rPr>
        <w:t>group by branch;</w:t>
      </w:r>
    </w:p>
    <w:p w14:paraId="4BE43263" w14:textId="77777777" w:rsidR="00526BF3" w:rsidRPr="00E24B75" w:rsidRDefault="00526BF3" w:rsidP="00DD7F76">
      <w:pPr>
        <w:spacing w:line="240" w:lineRule="auto"/>
        <w:jc w:val="left"/>
        <w:rPr>
          <w:rFonts w:cstheme="minorHAnsi"/>
        </w:rPr>
      </w:pPr>
    </w:p>
    <w:p w14:paraId="0C6DDD07" w14:textId="0E01A896" w:rsidR="00526BF3" w:rsidRPr="00E24B75" w:rsidRDefault="00526BF3" w:rsidP="00DD7F76">
      <w:pPr>
        <w:spacing w:line="240" w:lineRule="auto"/>
        <w:jc w:val="left"/>
        <w:rPr>
          <w:rFonts w:cstheme="minorHAnsi"/>
        </w:rPr>
      </w:pPr>
      <w:r w:rsidRPr="00E24B75">
        <w:rPr>
          <w:rFonts w:cstheme="minorHAnsi"/>
        </w:rPr>
        <w:t xml:space="preserve">-- 4. </w:t>
      </w:r>
      <w:r w:rsidR="00DA5F71">
        <w:rPr>
          <w:rFonts w:cstheme="minorHAnsi"/>
        </w:rPr>
        <w:t>To f</w:t>
      </w:r>
      <w:r w:rsidRPr="00E24B75">
        <w:rPr>
          <w:rFonts w:cstheme="minorHAnsi"/>
        </w:rPr>
        <w:t>ind all the responders for the product with name equal to Coconut oil</w:t>
      </w:r>
    </w:p>
    <w:p w14:paraId="6DC51FF2" w14:textId="77777777" w:rsidR="00526BF3" w:rsidRPr="00E24B75" w:rsidRDefault="00526BF3" w:rsidP="00DD7F76">
      <w:pPr>
        <w:spacing w:line="240" w:lineRule="auto"/>
        <w:jc w:val="left"/>
        <w:rPr>
          <w:rFonts w:cstheme="minorHAnsi"/>
        </w:rPr>
      </w:pPr>
      <w:r w:rsidRPr="00E24B75">
        <w:rPr>
          <w:rFonts w:cstheme="minorHAnsi"/>
        </w:rPr>
        <w:t>select distinct product.name, customer.name</w:t>
      </w:r>
    </w:p>
    <w:p w14:paraId="3E676EEA" w14:textId="77777777" w:rsidR="00526BF3" w:rsidRPr="00E24B75" w:rsidRDefault="00526BF3" w:rsidP="00DD7F76">
      <w:pPr>
        <w:spacing w:line="240" w:lineRule="auto"/>
        <w:jc w:val="left"/>
        <w:rPr>
          <w:rFonts w:cstheme="minorHAnsi"/>
        </w:rPr>
      </w:pPr>
      <w:r w:rsidRPr="00E24B75">
        <w:rPr>
          <w:rFonts w:cstheme="minorHAnsi"/>
        </w:rPr>
        <w:t>from responder re, product product, customer customer</w:t>
      </w:r>
    </w:p>
    <w:p w14:paraId="2116E558" w14:textId="77777777" w:rsidR="00526BF3" w:rsidRPr="00E24B75" w:rsidRDefault="00526BF3" w:rsidP="00DD7F76">
      <w:pPr>
        <w:spacing w:line="240" w:lineRule="auto"/>
        <w:jc w:val="left"/>
        <w:rPr>
          <w:rFonts w:cstheme="minorHAnsi"/>
        </w:rPr>
      </w:pPr>
      <w:r w:rsidRPr="00E24B75">
        <w:rPr>
          <w:rFonts w:cstheme="minorHAnsi"/>
        </w:rPr>
        <w:t>where product.id=re.productid and customer.id=re.customerid and product.name='Coconut oil';</w:t>
      </w:r>
    </w:p>
    <w:p w14:paraId="06692EC0" w14:textId="77777777" w:rsidR="00526BF3" w:rsidRPr="00E24B75" w:rsidRDefault="00526BF3" w:rsidP="00DD7F76">
      <w:pPr>
        <w:spacing w:line="240" w:lineRule="auto"/>
        <w:jc w:val="left"/>
        <w:rPr>
          <w:rFonts w:cstheme="minorHAnsi"/>
        </w:rPr>
      </w:pPr>
    </w:p>
    <w:p w14:paraId="0C331DB2" w14:textId="5A261E18" w:rsidR="00526BF3" w:rsidRPr="00E24B75" w:rsidRDefault="00526BF3" w:rsidP="00DD7F76">
      <w:pPr>
        <w:spacing w:line="240" w:lineRule="auto"/>
        <w:jc w:val="left"/>
        <w:rPr>
          <w:rFonts w:cstheme="minorHAnsi"/>
        </w:rPr>
      </w:pPr>
      <w:r w:rsidRPr="00E24B75">
        <w:rPr>
          <w:rFonts w:cstheme="minorHAnsi"/>
        </w:rPr>
        <w:t xml:space="preserve">-- 5. </w:t>
      </w:r>
      <w:r w:rsidR="00DA5F71">
        <w:rPr>
          <w:rFonts w:cstheme="minorHAnsi"/>
        </w:rPr>
        <w:t>To f</w:t>
      </w:r>
      <w:r w:rsidRPr="00E24B75">
        <w:rPr>
          <w:rFonts w:cstheme="minorHAnsi"/>
        </w:rPr>
        <w:t>ind all the question-answer/response pair for the product with name Rava Idly Mix</w:t>
      </w:r>
    </w:p>
    <w:p w14:paraId="2006F402" w14:textId="77777777" w:rsidR="00526BF3" w:rsidRPr="00E24B75" w:rsidRDefault="00526BF3" w:rsidP="00DD7F76">
      <w:pPr>
        <w:spacing w:line="240" w:lineRule="auto"/>
        <w:jc w:val="left"/>
        <w:rPr>
          <w:rFonts w:cstheme="minorHAnsi"/>
        </w:rPr>
      </w:pPr>
      <w:r w:rsidRPr="00E24B75">
        <w:rPr>
          <w:rFonts w:cstheme="minorHAnsi"/>
        </w:rPr>
        <w:t>select distinct q.question, res.responsetext</w:t>
      </w:r>
    </w:p>
    <w:p w14:paraId="45CBA8FF" w14:textId="77777777" w:rsidR="00526BF3" w:rsidRPr="00E24B75" w:rsidRDefault="00526BF3" w:rsidP="00DD7F76">
      <w:pPr>
        <w:spacing w:line="240" w:lineRule="auto"/>
        <w:jc w:val="left"/>
        <w:rPr>
          <w:rFonts w:cstheme="minorHAnsi"/>
        </w:rPr>
      </w:pPr>
      <w:r w:rsidRPr="00E24B75">
        <w:rPr>
          <w:rFonts w:cstheme="minorHAnsi"/>
        </w:rPr>
        <w:t>from response res, responder re, questions as q</w:t>
      </w:r>
    </w:p>
    <w:p w14:paraId="33047575" w14:textId="77777777" w:rsidR="00F90206" w:rsidRDefault="00526BF3" w:rsidP="00DD7F76">
      <w:pPr>
        <w:spacing w:line="240" w:lineRule="auto"/>
        <w:jc w:val="left"/>
        <w:rPr>
          <w:rFonts w:cstheme="minorHAnsi"/>
        </w:rPr>
      </w:pPr>
      <w:r w:rsidRPr="00E24B75">
        <w:rPr>
          <w:rFonts w:cstheme="minorHAnsi"/>
        </w:rPr>
        <w:t xml:space="preserve">where res.questionid=q.id and </w:t>
      </w:r>
    </w:p>
    <w:p w14:paraId="311F2849" w14:textId="43B5DDA2" w:rsidR="00526BF3" w:rsidRPr="00E24B75" w:rsidRDefault="00526BF3" w:rsidP="00DD7F76">
      <w:pPr>
        <w:spacing w:line="240" w:lineRule="auto"/>
        <w:ind w:firstLine="708"/>
        <w:jc w:val="left"/>
        <w:rPr>
          <w:rFonts w:cstheme="minorHAnsi"/>
        </w:rPr>
      </w:pPr>
      <w:r w:rsidRPr="00E24B75">
        <w:rPr>
          <w:rFonts w:cstheme="minorHAnsi"/>
        </w:rPr>
        <w:t xml:space="preserve">re.productid=(select id </w:t>
      </w:r>
    </w:p>
    <w:p w14:paraId="135956B5" w14:textId="00751EEF" w:rsidR="00526BF3" w:rsidRPr="00E24B75" w:rsidRDefault="00526BF3" w:rsidP="00DD7F76">
      <w:pPr>
        <w:spacing w:line="240" w:lineRule="auto"/>
        <w:jc w:val="left"/>
        <w:rPr>
          <w:rFonts w:cstheme="minorHAnsi"/>
        </w:rPr>
      </w:pPr>
      <w:r w:rsidRPr="00E24B75">
        <w:rPr>
          <w:rFonts w:cstheme="minorHAnsi"/>
        </w:rPr>
        <w:tab/>
        <w:t>from product prod</w:t>
      </w:r>
    </w:p>
    <w:p w14:paraId="2606E7B3" w14:textId="4B7CDEBE" w:rsidR="00392EDB" w:rsidRPr="00CA304C" w:rsidRDefault="00526BF3" w:rsidP="00DD7F76">
      <w:pPr>
        <w:spacing w:line="240" w:lineRule="auto"/>
        <w:jc w:val="left"/>
        <w:rPr>
          <w:rFonts w:cstheme="minorHAnsi"/>
        </w:rPr>
      </w:pPr>
      <w:r w:rsidRPr="00E24B75">
        <w:rPr>
          <w:rFonts w:cstheme="minorHAnsi"/>
        </w:rPr>
        <w:tab/>
        <w:t>where prod.name='Rava Idly Mix');</w:t>
      </w:r>
      <w:r w:rsidR="00CA304C">
        <w:rPr>
          <w:rFonts w:cstheme="minorHAnsi"/>
        </w:rPr>
        <w:br/>
      </w:r>
    </w:p>
    <w:p w14:paraId="022F9BE6" w14:textId="777C698B" w:rsidR="006A38E6" w:rsidRDefault="003E4C8B" w:rsidP="00DD7F76">
      <w:pPr>
        <w:pStyle w:val="Abstract"/>
        <w:spacing w:line="240" w:lineRule="auto"/>
        <w:rPr>
          <w:rFonts w:eastAsia="Verdana"/>
          <w:b/>
          <w:bCs/>
          <w:sz w:val="22"/>
          <w14:ligatures w14:val="standard"/>
        </w:rPr>
      </w:pPr>
      <w:r>
        <w:rPr>
          <w:rFonts w:eastAsia="Verdana"/>
          <w:b/>
          <w:bCs/>
          <w:sz w:val="22"/>
          <w14:ligatures w14:val="standard"/>
        </w:rPr>
        <w:t>4</w:t>
      </w:r>
      <w:r w:rsidR="0003008B" w:rsidRPr="005C2645">
        <w:rPr>
          <w:rFonts w:eastAsia="Verdana"/>
          <w:b/>
          <w:bCs/>
          <w:sz w:val="22"/>
          <w14:ligatures w14:val="standard"/>
        </w:rPr>
        <w:t>.</w:t>
      </w:r>
      <w:r w:rsidR="006A38E6">
        <w:rPr>
          <w:rFonts w:eastAsia="Verdana"/>
          <w:b/>
          <w:bCs/>
          <w:sz w:val="22"/>
          <w14:ligatures w14:val="standard"/>
        </w:rPr>
        <w:t xml:space="preserve"> </w:t>
      </w:r>
      <w:r w:rsidR="00B73711">
        <w:rPr>
          <w:rFonts w:eastAsia="Verdana"/>
          <w:b/>
          <w:bCs/>
          <w:sz w:val="22"/>
          <w14:ligatures w14:val="standard"/>
        </w:rPr>
        <w:t xml:space="preserve">CONCLUSION </w:t>
      </w:r>
    </w:p>
    <w:p w14:paraId="6BA2E578" w14:textId="2D69E5D2" w:rsidR="00056FDD" w:rsidRDefault="00B73711" w:rsidP="00DD7F76">
      <w:pPr>
        <w:pStyle w:val="Abstract"/>
        <w:spacing w:line="240" w:lineRule="auto"/>
        <w:rPr>
          <w:rFonts w:eastAsia="Verdana"/>
          <w:b/>
          <w:bCs/>
          <w:sz w:val="22"/>
          <w14:ligatures w14:val="standard"/>
        </w:rPr>
      </w:pPr>
      <w:r>
        <w:rPr>
          <w:rFonts w:eastAsia="Verdana"/>
          <w:szCs w:val="18"/>
          <w14:ligatures w14:val="standard"/>
        </w:rPr>
        <w:t xml:space="preserve">In this paper, </w:t>
      </w:r>
      <w:r w:rsidR="00CA53D5">
        <w:rPr>
          <w:rFonts w:eastAsia="Verdana"/>
          <w:szCs w:val="18"/>
          <w14:ligatures w14:val="standard"/>
        </w:rPr>
        <w:t xml:space="preserve">I have come up with a systematic way of developing a real-time database with database schema design for a survey application which </w:t>
      </w:r>
      <w:r w:rsidR="00E308F0">
        <w:rPr>
          <w:rFonts w:eastAsia="Verdana"/>
          <w:szCs w:val="18"/>
          <w14:ligatures w14:val="standard"/>
        </w:rPr>
        <w:t>can</w:t>
      </w:r>
      <w:r w:rsidR="00CA53D5">
        <w:rPr>
          <w:rFonts w:eastAsia="Verdana"/>
          <w:szCs w:val="18"/>
          <w14:ligatures w14:val="standard"/>
        </w:rPr>
        <w:t xml:space="preserve"> be utilized by a product manufacturing company. We also learn</w:t>
      </w:r>
      <w:r w:rsidR="008D5337">
        <w:rPr>
          <w:rFonts w:eastAsia="Verdana"/>
          <w:szCs w:val="18"/>
          <w14:ligatures w14:val="standard"/>
        </w:rPr>
        <w:t>ed</w:t>
      </w:r>
      <w:r w:rsidR="00CA53D5">
        <w:rPr>
          <w:rFonts w:eastAsia="Verdana"/>
          <w:szCs w:val="18"/>
          <w14:ligatures w14:val="standard"/>
        </w:rPr>
        <w:t xml:space="preserve"> about the few unique characteristics of our database. Finally, we discuss few query optimization techniques which will produce the required results in a very efficient manner. For any database design, it is very important for the database designer to identify quick efficient ways to obtain data from the database in addition to developing a good schema.</w:t>
      </w:r>
      <w:r w:rsidR="00CA304C">
        <w:rPr>
          <w:rFonts w:eastAsia="Verdana"/>
          <w:szCs w:val="18"/>
          <w14:ligatures w14:val="standard"/>
        </w:rPr>
        <w:br/>
      </w:r>
      <w:r w:rsidR="00CA304C">
        <w:rPr>
          <w:rFonts w:eastAsia="Verdana"/>
          <w:szCs w:val="18"/>
          <w14:ligatures w14:val="standard"/>
        </w:rPr>
        <w:br/>
      </w:r>
      <w:r>
        <w:rPr>
          <w:rFonts w:eastAsia="Verdana"/>
          <w:b/>
          <w:bCs/>
          <w:sz w:val="22"/>
          <w14:ligatures w14:val="standard"/>
        </w:rPr>
        <w:t>5. FUTURE ENHANCEMENTS</w:t>
      </w:r>
    </w:p>
    <w:p w14:paraId="648013F8" w14:textId="07EA078B" w:rsidR="0007392C" w:rsidRPr="003366DA" w:rsidRDefault="007A7C40" w:rsidP="00A7034B">
      <w:pPr>
        <w:pStyle w:val="Abstract"/>
        <w:spacing w:line="240" w:lineRule="auto"/>
        <w:rPr>
          <w:rFonts w:eastAsia="Verdana"/>
          <w:szCs w:val="18"/>
          <w14:ligatures w14:val="standard"/>
        </w:rPr>
      </w:pPr>
      <w:r>
        <w:rPr>
          <w:rFonts w:cstheme="minorHAnsi"/>
        </w:rPr>
        <w:t>The</w:t>
      </w:r>
      <w:r w:rsidR="00CA53D5">
        <w:rPr>
          <w:rFonts w:cstheme="minorHAnsi"/>
        </w:rPr>
        <w:t xml:space="preserve"> </w:t>
      </w:r>
      <w:r>
        <w:rPr>
          <w:rFonts w:cstheme="minorHAnsi"/>
        </w:rPr>
        <w:t xml:space="preserve">database design </w:t>
      </w:r>
      <w:r w:rsidR="00CA53D5">
        <w:rPr>
          <w:rFonts w:cstheme="minorHAnsi"/>
        </w:rPr>
        <w:t xml:space="preserve">of the survey application which is currently applicable for one single company </w:t>
      </w:r>
      <w:r>
        <w:rPr>
          <w:rFonts w:cstheme="minorHAnsi"/>
        </w:rPr>
        <w:t xml:space="preserve">can be </w:t>
      </w:r>
      <w:r w:rsidR="00CA53D5">
        <w:rPr>
          <w:rFonts w:cstheme="minorHAnsi"/>
        </w:rPr>
        <w:t>extended</w:t>
      </w:r>
      <w:r>
        <w:rPr>
          <w:rFonts w:cstheme="minorHAnsi"/>
        </w:rPr>
        <w:t xml:space="preserve"> for multiple companies by </w:t>
      </w:r>
      <w:r w:rsidR="0010650E">
        <w:rPr>
          <w:rFonts w:cstheme="minorHAnsi"/>
        </w:rPr>
        <w:t>performing</w:t>
      </w:r>
      <w:r w:rsidR="009F32F6">
        <w:rPr>
          <w:rFonts w:cstheme="minorHAnsi"/>
        </w:rPr>
        <w:t xml:space="preserve"> </w:t>
      </w:r>
      <w:r w:rsidR="0010650E">
        <w:rPr>
          <w:rFonts w:cstheme="minorHAnsi"/>
        </w:rPr>
        <w:t xml:space="preserve">few </w:t>
      </w:r>
      <w:r w:rsidR="005675A5">
        <w:rPr>
          <w:rFonts w:cstheme="minorHAnsi"/>
        </w:rPr>
        <w:t xml:space="preserve">additional </w:t>
      </w:r>
      <w:r w:rsidR="0010650E">
        <w:rPr>
          <w:rFonts w:cstheme="minorHAnsi"/>
        </w:rPr>
        <w:t>modifications</w:t>
      </w:r>
      <w:r w:rsidR="00A7034B">
        <w:rPr>
          <w:rFonts w:cstheme="minorHAnsi"/>
        </w:rPr>
        <w:t xml:space="preserve"> to the schema.</w:t>
      </w:r>
      <w:r w:rsidR="00B75E52">
        <w:rPr>
          <w:rFonts w:cstheme="minorHAnsi"/>
        </w:rPr>
        <w:t xml:space="preserve"> </w:t>
      </w:r>
      <w:r w:rsidR="003366DA">
        <w:rPr>
          <w:rFonts w:eastAsia="Verdana"/>
          <w:szCs w:val="18"/>
          <w14:ligatures w14:val="standard"/>
        </w:rPr>
        <w:br/>
      </w:r>
      <w:r w:rsidR="003366DA">
        <w:rPr>
          <w:rFonts w:eastAsia="Verdana"/>
          <w:szCs w:val="18"/>
          <w14:ligatures w14:val="standard"/>
        </w:rPr>
        <w:br/>
      </w:r>
      <w:r w:rsidR="009D4A17">
        <w:rPr>
          <w:rFonts w:eastAsia="Verdana"/>
          <w:b/>
          <w:bCs/>
          <w:sz w:val="22"/>
          <w14:ligatures w14:val="standard"/>
        </w:rPr>
        <w:t>6</w:t>
      </w:r>
      <w:r w:rsidR="00747E88" w:rsidRPr="00CA20C2">
        <w:rPr>
          <w:rFonts w:eastAsia="Verdana"/>
          <w:b/>
          <w:bCs/>
          <w:sz w:val="22"/>
          <w14:ligatures w14:val="standard"/>
        </w:rPr>
        <w:t>.</w:t>
      </w:r>
      <w:r w:rsidR="004541D1">
        <w:rPr>
          <w:rFonts w:eastAsia="Verdana"/>
          <w:b/>
          <w:bCs/>
          <w:sz w:val="22"/>
          <w14:ligatures w14:val="standard"/>
        </w:rPr>
        <w:t xml:space="preserve"> </w:t>
      </w:r>
      <w:r w:rsidR="00747E88">
        <w:rPr>
          <w:rFonts w:eastAsia="Verdana"/>
          <w:b/>
          <w:bCs/>
          <w:sz w:val="22"/>
          <w14:ligatures w14:val="standard"/>
        </w:rPr>
        <w:t>REFERENCES</w:t>
      </w:r>
    </w:p>
    <w:p w14:paraId="41B51D9A" w14:textId="53624B4C" w:rsidR="00525D1B" w:rsidRPr="000E64FC" w:rsidRDefault="00586A35" w:rsidP="00DD7F76">
      <w:pPr>
        <w:pStyle w:val="Bibentry"/>
        <w:rPr>
          <w:szCs w:val="14"/>
          <w14:ligatures w14:val="standard"/>
        </w:rPr>
      </w:pPr>
      <w:r w:rsidRPr="00586A35">
        <w:rPr>
          <w14:ligatures w14:val="standard"/>
        </w:rPr>
        <w:t>[1]</w:t>
      </w:r>
      <w:r w:rsidR="00BC5BDA" w:rsidRPr="00586A35">
        <w:rPr>
          <w14:ligatures w14:val="standard"/>
        </w:rPr>
        <w:tab/>
      </w:r>
      <w:r w:rsidR="00C6564C">
        <w:rPr>
          <w:szCs w:val="14"/>
          <w14:ligatures w14:val="standard"/>
        </w:rPr>
        <w:t>Database Systems, The Complete Book. Hector Garcia-Molina, Jeffrey D. Ullman, Jennifer Widom</w:t>
      </w:r>
    </w:p>
    <w:p w14:paraId="33859BCC" w14:textId="74CB7FF3" w:rsidR="00C14A4F" w:rsidRPr="00C6564C" w:rsidRDefault="00586A35" w:rsidP="00DD7F76">
      <w:pPr>
        <w:pStyle w:val="Bibentry"/>
      </w:pPr>
      <w:r w:rsidRPr="000E64FC">
        <w:rPr>
          <w14:ligatures w14:val="standard"/>
        </w:rPr>
        <w:t>[2]</w:t>
      </w:r>
      <w:r w:rsidR="00BC5BDA" w:rsidRPr="000E64FC">
        <w:rPr>
          <w14:ligatures w14:val="standard"/>
        </w:rPr>
        <w:tab/>
      </w:r>
      <w:r w:rsidR="00C6564C">
        <w:t>Database System Concepts, 7</w:t>
      </w:r>
      <w:r w:rsidR="00C6564C">
        <w:rPr>
          <w:vertAlign w:val="superscript"/>
        </w:rPr>
        <w:t>th</w:t>
      </w:r>
      <w:r w:rsidR="00C6564C">
        <w:t xml:space="preserve"> Edition. Abraham Silberschatz, Henry F. Korth, S. Sudarshan</w:t>
      </w:r>
    </w:p>
    <w:p w14:paraId="27B6BCF9"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Conference Short Name:WOODSTOCK’18</w:t>
      </w:r>
    </w:p>
    <w:p w14:paraId="287C6A76"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Conference Location:El Paso, Texas USA</w:t>
      </w:r>
    </w:p>
    <w:p w14:paraId="480CE7B7"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ISBN:978-1-4503-0000-0/18/06</w:t>
      </w:r>
    </w:p>
    <w:p w14:paraId="32222FD2"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Year:2018</w:t>
      </w:r>
    </w:p>
    <w:p w14:paraId="64916B0C"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Date:June</w:t>
      </w:r>
    </w:p>
    <w:p w14:paraId="39C48A72"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Copyright Year:2018</w:t>
      </w:r>
    </w:p>
    <w:p w14:paraId="43FFFE25"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Copyright Statement:rightsretained</w:t>
      </w:r>
    </w:p>
    <w:p w14:paraId="4EC5BD43"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DOI:10.1145/1234567890</w:t>
      </w:r>
    </w:p>
    <w:p w14:paraId="12FA9BCB" w14:textId="77777777" w:rsidR="00C14A4F" w:rsidRPr="00C14A4F" w:rsidRDefault="00C14A4F" w:rsidP="00DD7F76">
      <w:pPr>
        <w:pStyle w:val="MetadataHead"/>
        <w:spacing w:line="240" w:lineRule="auto"/>
        <w:rPr>
          <w:vanish/>
          <w:color w:val="auto"/>
          <w:sz w:val="14"/>
          <w:szCs w:val="14"/>
          <w14:ligatures w14:val="standard"/>
        </w:rPr>
      </w:pPr>
      <w:r w:rsidRPr="00C14A4F">
        <w:rPr>
          <w:vanish/>
          <w:color w:val="auto"/>
          <w:sz w:val="14"/>
          <w:szCs w:val="14"/>
          <w14:ligatures w14:val="standard"/>
        </w:rPr>
        <w:t>RRH: F. Surname et al.</w:t>
      </w:r>
    </w:p>
    <w:p w14:paraId="3337762A" w14:textId="77777777" w:rsidR="00586A35" w:rsidRPr="00586A35" w:rsidRDefault="00C14A4F" w:rsidP="00DD7F76">
      <w:pPr>
        <w:pStyle w:val="MetadataHead"/>
        <w:spacing w:line="240" w:lineRule="auto"/>
        <w:rPr>
          <w:color w:val="auto"/>
          <w:sz w:val="14"/>
          <w:szCs w:val="14"/>
          <w14:ligatures w14:val="standard"/>
        </w:rPr>
      </w:pPr>
      <w:r w:rsidRPr="00C14A4F">
        <w:rPr>
          <w:vanish/>
          <w:color w:val="auto"/>
          <w:sz w:val="14"/>
          <w:szCs w:val="14"/>
          <w14:ligatures w14:val="standard"/>
        </w:rPr>
        <w:t>Price:$15.00</w:t>
      </w:r>
      <w:bookmarkStart w:id="2" w:name="intm"/>
      <w:bookmarkEnd w:id="2"/>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509B6" w14:textId="77777777" w:rsidR="00283B4A" w:rsidRDefault="00283B4A">
      <w:r>
        <w:separator/>
      </w:r>
    </w:p>
  </w:endnote>
  <w:endnote w:type="continuationSeparator" w:id="0">
    <w:p w14:paraId="700C8CF4" w14:textId="77777777" w:rsidR="00283B4A" w:rsidRDefault="00283B4A">
      <w:r>
        <w:continuationSeparator/>
      </w:r>
    </w:p>
  </w:endnote>
  <w:endnote w:type="continuationNotice" w:id="1">
    <w:p w14:paraId="050A1728" w14:textId="77777777" w:rsidR="00283B4A" w:rsidRDefault="00283B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75AE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87DB2"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5B882" w14:textId="77777777" w:rsidR="00283B4A" w:rsidRDefault="00283B4A">
      <w:r>
        <w:separator/>
      </w:r>
    </w:p>
  </w:footnote>
  <w:footnote w:type="continuationSeparator" w:id="0">
    <w:p w14:paraId="6791556C" w14:textId="77777777" w:rsidR="00283B4A" w:rsidRDefault="00283B4A">
      <w:r>
        <w:continuationSeparator/>
      </w:r>
    </w:p>
  </w:footnote>
  <w:footnote w:type="continuationNotice" w:id="1">
    <w:p w14:paraId="5071D729" w14:textId="77777777" w:rsidR="00283B4A" w:rsidRDefault="00283B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2A96"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A2F66"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A777C2"/>
    <w:multiLevelType w:val="hybridMultilevel"/>
    <w:tmpl w:val="2684EA0E"/>
    <w:lvl w:ilvl="0" w:tplc="CFC683BE">
      <w:start w:val="1"/>
      <w:numFmt w:val="bullet"/>
      <w:lvlText w:val=""/>
      <w:lvlJc w:val="left"/>
      <w:pPr>
        <w:tabs>
          <w:tab w:val="num" w:pos="720"/>
        </w:tabs>
        <w:ind w:left="720" w:hanging="360"/>
      </w:pPr>
      <w:rPr>
        <w:rFonts w:ascii="Wingdings" w:hAnsi="Wingdings" w:hint="default"/>
      </w:rPr>
    </w:lvl>
    <w:lvl w:ilvl="1" w:tplc="8EAE2470">
      <w:start w:val="1"/>
      <w:numFmt w:val="bullet"/>
      <w:lvlText w:val=""/>
      <w:lvlJc w:val="left"/>
      <w:pPr>
        <w:tabs>
          <w:tab w:val="num" w:pos="1440"/>
        </w:tabs>
        <w:ind w:left="1440" w:hanging="360"/>
      </w:pPr>
      <w:rPr>
        <w:rFonts w:ascii="Wingdings" w:hAnsi="Wingdings" w:hint="default"/>
      </w:rPr>
    </w:lvl>
    <w:lvl w:ilvl="2" w:tplc="2EBC6EE6" w:tentative="1">
      <w:start w:val="1"/>
      <w:numFmt w:val="bullet"/>
      <w:lvlText w:val=""/>
      <w:lvlJc w:val="left"/>
      <w:pPr>
        <w:tabs>
          <w:tab w:val="num" w:pos="2160"/>
        </w:tabs>
        <w:ind w:left="2160" w:hanging="360"/>
      </w:pPr>
      <w:rPr>
        <w:rFonts w:ascii="Wingdings" w:hAnsi="Wingdings" w:hint="default"/>
      </w:rPr>
    </w:lvl>
    <w:lvl w:ilvl="3" w:tplc="FC620336" w:tentative="1">
      <w:start w:val="1"/>
      <w:numFmt w:val="bullet"/>
      <w:lvlText w:val=""/>
      <w:lvlJc w:val="left"/>
      <w:pPr>
        <w:tabs>
          <w:tab w:val="num" w:pos="2880"/>
        </w:tabs>
        <w:ind w:left="2880" w:hanging="360"/>
      </w:pPr>
      <w:rPr>
        <w:rFonts w:ascii="Wingdings" w:hAnsi="Wingdings" w:hint="default"/>
      </w:rPr>
    </w:lvl>
    <w:lvl w:ilvl="4" w:tplc="7E7A740E" w:tentative="1">
      <w:start w:val="1"/>
      <w:numFmt w:val="bullet"/>
      <w:lvlText w:val=""/>
      <w:lvlJc w:val="left"/>
      <w:pPr>
        <w:tabs>
          <w:tab w:val="num" w:pos="3600"/>
        </w:tabs>
        <w:ind w:left="3600" w:hanging="360"/>
      </w:pPr>
      <w:rPr>
        <w:rFonts w:ascii="Wingdings" w:hAnsi="Wingdings" w:hint="default"/>
      </w:rPr>
    </w:lvl>
    <w:lvl w:ilvl="5" w:tplc="A7B6970A" w:tentative="1">
      <w:start w:val="1"/>
      <w:numFmt w:val="bullet"/>
      <w:lvlText w:val=""/>
      <w:lvlJc w:val="left"/>
      <w:pPr>
        <w:tabs>
          <w:tab w:val="num" w:pos="4320"/>
        </w:tabs>
        <w:ind w:left="4320" w:hanging="360"/>
      </w:pPr>
      <w:rPr>
        <w:rFonts w:ascii="Wingdings" w:hAnsi="Wingdings" w:hint="default"/>
      </w:rPr>
    </w:lvl>
    <w:lvl w:ilvl="6" w:tplc="BF36F57A" w:tentative="1">
      <w:start w:val="1"/>
      <w:numFmt w:val="bullet"/>
      <w:lvlText w:val=""/>
      <w:lvlJc w:val="left"/>
      <w:pPr>
        <w:tabs>
          <w:tab w:val="num" w:pos="5040"/>
        </w:tabs>
        <w:ind w:left="5040" w:hanging="360"/>
      </w:pPr>
      <w:rPr>
        <w:rFonts w:ascii="Wingdings" w:hAnsi="Wingdings" w:hint="default"/>
      </w:rPr>
    </w:lvl>
    <w:lvl w:ilvl="7" w:tplc="DEEC982C" w:tentative="1">
      <w:start w:val="1"/>
      <w:numFmt w:val="bullet"/>
      <w:lvlText w:val=""/>
      <w:lvlJc w:val="left"/>
      <w:pPr>
        <w:tabs>
          <w:tab w:val="num" w:pos="5760"/>
        </w:tabs>
        <w:ind w:left="5760" w:hanging="360"/>
      </w:pPr>
      <w:rPr>
        <w:rFonts w:ascii="Wingdings" w:hAnsi="Wingdings" w:hint="default"/>
      </w:rPr>
    </w:lvl>
    <w:lvl w:ilvl="8" w:tplc="4360307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77827FE"/>
    <w:multiLevelType w:val="hybridMultilevel"/>
    <w:tmpl w:val="05F00C7C"/>
    <w:lvl w:ilvl="0" w:tplc="4EE4D0A6">
      <w:start w:val="1"/>
      <w:numFmt w:val="bullet"/>
      <w:lvlText w:val=""/>
      <w:lvlJc w:val="left"/>
      <w:pPr>
        <w:tabs>
          <w:tab w:val="num" w:pos="720"/>
        </w:tabs>
        <w:ind w:left="720" w:hanging="360"/>
      </w:pPr>
      <w:rPr>
        <w:rFonts w:ascii="Wingdings" w:hAnsi="Wingdings" w:hint="default"/>
      </w:rPr>
    </w:lvl>
    <w:lvl w:ilvl="1" w:tplc="0ECE7BC0">
      <w:start w:val="1"/>
      <w:numFmt w:val="bullet"/>
      <w:lvlText w:val=""/>
      <w:lvlJc w:val="left"/>
      <w:pPr>
        <w:tabs>
          <w:tab w:val="num" w:pos="1440"/>
        </w:tabs>
        <w:ind w:left="1440" w:hanging="360"/>
      </w:pPr>
      <w:rPr>
        <w:rFonts w:ascii="Wingdings" w:hAnsi="Wingdings" w:hint="default"/>
      </w:rPr>
    </w:lvl>
    <w:lvl w:ilvl="2" w:tplc="D1BA829C" w:tentative="1">
      <w:start w:val="1"/>
      <w:numFmt w:val="bullet"/>
      <w:lvlText w:val=""/>
      <w:lvlJc w:val="left"/>
      <w:pPr>
        <w:tabs>
          <w:tab w:val="num" w:pos="2160"/>
        </w:tabs>
        <w:ind w:left="2160" w:hanging="360"/>
      </w:pPr>
      <w:rPr>
        <w:rFonts w:ascii="Wingdings" w:hAnsi="Wingdings" w:hint="default"/>
      </w:rPr>
    </w:lvl>
    <w:lvl w:ilvl="3" w:tplc="1848DD12" w:tentative="1">
      <w:start w:val="1"/>
      <w:numFmt w:val="bullet"/>
      <w:lvlText w:val=""/>
      <w:lvlJc w:val="left"/>
      <w:pPr>
        <w:tabs>
          <w:tab w:val="num" w:pos="2880"/>
        </w:tabs>
        <w:ind w:left="2880" w:hanging="360"/>
      </w:pPr>
      <w:rPr>
        <w:rFonts w:ascii="Wingdings" w:hAnsi="Wingdings" w:hint="default"/>
      </w:rPr>
    </w:lvl>
    <w:lvl w:ilvl="4" w:tplc="918046A6" w:tentative="1">
      <w:start w:val="1"/>
      <w:numFmt w:val="bullet"/>
      <w:lvlText w:val=""/>
      <w:lvlJc w:val="left"/>
      <w:pPr>
        <w:tabs>
          <w:tab w:val="num" w:pos="3600"/>
        </w:tabs>
        <w:ind w:left="3600" w:hanging="360"/>
      </w:pPr>
      <w:rPr>
        <w:rFonts w:ascii="Wingdings" w:hAnsi="Wingdings" w:hint="default"/>
      </w:rPr>
    </w:lvl>
    <w:lvl w:ilvl="5" w:tplc="BAA87280" w:tentative="1">
      <w:start w:val="1"/>
      <w:numFmt w:val="bullet"/>
      <w:lvlText w:val=""/>
      <w:lvlJc w:val="left"/>
      <w:pPr>
        <w:tabs>
          <w:tab w:val="num" w:pos="4320"/>
        </w:tabs>
        <w:ind w:left="4320" w:hanging="360"/>
      </w:pPr>
      <w:rPr>
        <w:rFonts w:ascii="Wingdings" w:hAnsi="Wingdings" w:hint="default"/>
      </w:rPr>
    </w:lvl>
    <w:lvl w:ilvl="6" w:tplc="1048FD66" w:tentative="1">
      <w:start w:val="1"/>
      <w:numFmt w:val="bullet"/>
      <w:lvlText w:val=""/>
      <w:lvlJc w:val="left"/>
      <w:pPr>
        <w:tabs>
          <w:tab w:val="num" w:pos="5040"/>
        </w:tabs>
        <w:ind w:left="5040" w:hanging="360"/>
      </w:pPr>
      <w:rPr>
        <w:rFonts w:ascii="Wingdings" w:hAnsi="Wingdings" w:hint="default"/>
      </w:rPr>
    </w:lvl>
    <w:lvl w:ilvl="7" w:tplc="CA547016" w:tentative="1">
      <w:start w:val="1"/>
      <w:numFmt w:val="bullet"/>
      <w:lvlText w:val=""/>
      <w:lvlJc w:val="left"/>
      <w:pPr>
        <w:tabs>
          <w:tab w:val="num" w:pos="5760"/>
        </w:tabs>
        <w:ind w:left="5760" w:hanging="360"/>
      </w:pPr>
      <w:rPr>
        <w:rFonts w:ascii="Wingdings" w:hAnsi="Wingdings" w:hint="default"/>
      </w:rPr>
    </w:lvl>
    <w:lvl w:ilvl="8" w:tplc="8AECF13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5736DB6"/>
    <w:multiLevelType w:val="hybridMultilevel"/>
    <w:tmpl w:val="628AA4EC"/>
    <w:lvl w:ilvl="0" w:tplc="8602733A">
      <w:start w:val="1"/>
      <w:numFmt w:val="bullet"/>
      <w:lvlText w:val=""/>
      <w:lvlJc w:val="left"/>
      <w:pPr>
        <w:tabs>
          <w:tab w:val="num" w:pos="720"/>
        </w:tabs>
        <w:ind w:left="720" w:hanging="360"/>
      </w:pPr>
      <w:rPr>
        <w:rFonts w:ascii="Wingdings" w:hAnsi="Wingdings" w:hint="default"/>
      </w:rPr>
    </w:lvl>
    <w:lvl w:ilvl="1" w:tplc="024C8C30">
      <w:start w:val="1"/>
      <w:numFmt w:val="bullet"/>
      <w:lvlText w:val=""/>
      <w:lvlJc w:val="left"/>
      <w:pPr>
        <w:tabs>
          <w:tab w:val="num" w:pos="1440"/>
        </w:tabs>
        <w:ind w:left="1440" w:hanging="360"/>
      </w:pPr>
      <w:rPr>
        <w:rFonts w:ascii="Wingdings" w:hAnsi="Wingdings" w:hint="default"/>
      </w:rPr>
    </w:lvl>
    <w:lvl w:ilvl="2" w:tplc="7938EA5C" w:tentative="1">
      <w:start w:val="1"/>
      <w:numFmt w:val="bullet"/>
      <w:lvlText w:val=""/>
      <w:lvlJc w:val="left"/>
      <w:pPr>
        <w:tabs>
          <w:tab w:val="num" w:pos="2160"/>
        </w:tabs>
        <w:ind w:left="2160" w:hanging="360"/>
      </w:pPr>
      <w:rPr>
        <w:rFonts w:ascii="Wingdings" w:hAnsi="Wingdings" w:hint="default"/>
      </w:rPr>
    </w:lvl>
    <w:lvl w:ilvl="3" w:tplc="48601FD6" w:tentative="1">
      <w:start w:val="1"/>
      <w:numFmt w:val="bullet"/>
      <w:lvlText w:val=""/>
      <w:lvlJc w:val="left"/>
      <w:pPr>
        <w:tabs>
          <w:tab w:val="num" w:pos="2880"/>
        </w:tabs>
        <w:ind w:left="2880" w:hanging="360"/>
      </w:pPr>
      <w:rPr>
        <w:rFonts w:ascii="Wingdings" w:hAnsi="Wingdings" w:hint="default"/>
      </w:rPr>
    </w:lvl>
    <w:lvl w:ilvl="4" w:tplc="9878DE62" w:tentative="1">
      <w:start w:val="1"/>
      <w:numFmt w:val="bullet"/>
      <w:lvlText w:val=""/>
      <w:lvlJc w:val="left"/>
      <w:pPr>
        <w:tabs>
          <w:tab w:val="num" w:pos="3600"/>
        </w:tabs>
        <w:ind w:left="3600" w:hanging="360"/>
      </w:pPr>
      <w:rPr>
        <w:rFonts w:ascii="Wingdings" w:hAnsi="Wingdings" w:hint="default"/>
      </w:rPr>
    </w:lvl>
    <w:lvl w:ilvl="5" w:tplc="10329106" w:tentative="1">
      <w:start w:val="1"/>
      <w:numFmt w:val="bullet"/>
      <w:lvlText w:val=""/>
      <w:lvlJc w:val="left"/>
      <w:pPr>
        <w:tabs>
          <w:tab w:val="num" w:pos="4320"/>
        </w:tabs>
        <w:ind w:left="4320" w:hanging="360"/>
      </w:pPr>
      <w:rPr>
        <w:rFonts w:ascii="Wingdings" w:hAnsi="Wingdings" w:hint="default"/>
      </w:rPr>
    </w:lvl>
    <w:lvl w:ilvl="6" w:tplc="066A54FA" w:tentative="1">
      <w:start w:val="1"/>
      <w:numFmt w:val="bullet"/>
      <w:lvlText w:val=""/>
      <w:lvlJc w:val="left"/>
      <w:pPr>
        <w:tabs>
          <w:tab w:val="num" w:pos="5040"/>
        </w:tabs>
        <w:ind w:left="5040" w:hanging="360"/>
      </w:pPr>
      <w:rPr>
        <w:rFonts w:ascii="Wingdings" w:hAnsi="Wingdings" w:hint="default"/>
      </w:rPr>
    </w:lvl>
    <w:lvl w:ilvl="7" w:tplc="57607870" w:tentative="1">
      <w:start w:val="1"/>
      <w:numFmt w:val="bullet"/>
      <w:lvlText w:val=""/>
      <w:lvlJc w:val="left"/>
      <w:pPr>
        <w:tabs>
          <w:tab w:val="num" w:pos="5760"/>
        </w:tabs>
        <w:ind w:left="5760" w:hanging="360"/>
      </w:pPr>
      <w:rPr>
        <w:rFonts w:ascii="Wingdings" w:hAnsi="Wingdings" w:hint="default"/>
      </w:rPr>
    </w:lvl>
    <w:lvl w:ilvl="8" w:tplc="CB9EFAE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5D35A8"/>
    <w:multiLevelType w:val="hybridMultilevel"/>
    <w:tmpl w:val="69D6D362"/>
    <w:lvl w:ilvl="0" w:tplc="04825D44">
      <w:start w:val="1"/>
      <w:numFmt w:val="bullet"/>
      <w:lvlText w:val=""/>
      <w:lvlJc w:val="left"/>
      <w:pPr>
        <w:tabs>
          <w:tab w:val="num" w:pos="720"/>
        </w:tabs>
        <w:ind w:left="720" w:hanging="360"/>
      </w:pPr>
      <w:rPr>
        <w:rFonts w:ascii="Wingdings" w:hAnsi="Wingdings" w:hint="default"/>
      </w:rPr>
    </w:lvl>
    <w:lvl w:ilvl="1" w:tplc="96B2CDD4">
      <w:start w:val="1"/>
      <w:numFmt w:val="bullet"/>
      <w:lvlText w:val=""/>
      <w:lvlJc w:val="left"/>
      <w:pPr>
        <w:tabs>
          <w:tab w:val="num" w:pos="1440"/>
        </w:tabs>
        <w:ind w:left="1440" w:hanging="360"/>
      </w:pPr>
      <w:rPr>
        <w:rFonts w:ascii="Wingdings" w:hAnsi="Wingdings" w:hint="default"/>
      </w:rPr>
    </w:lvl>
    <w:lvl w:ilvl="2" w:tplc="FB964300" w:tentative="1">
      <w:start w:val="1"/>
      <w:numFmt w:val="bullet"/>
      <w:lvlText w:val=""/>
      <w:lvlJc w:val="left"/>
      <w:pPr>
        <w:tabs>
          <w:tab w:val="num" w:pos="2160"/>
        </w:tabs>
        <w:ind w:left="2160" w:hanging="360"/>
      </w:pPr>
      <w:rPr>
        <w:rFonts w:ascii="Wingdings" w:hAnsi="Wingdings" w:hint="default"/>
      </w:rPr>
    </w:lvl>
    <w:lvl w:ilvl="3" w:tplc="A9522164" w:tentative="1">
      <w:start w:val="1"/>
      <w:numFmt w:val="bullet"/>
      <w:lvlText w:val=""/>
      <w:lvlJc w:val="left"/>
      <w:pPr>
        <w:tabs>
          <w:tab w:val="num" w:pos="2880"/>
        </w:tabs>
        <w:ind w:left="2880" w:hanging="360"/>
      </w:pPr>
      <w:rPr>
        <w:rFonts w:ascii="Wingdings" w:hAnsi="Wingdings" w:hint="default"/>
      </w:rPr>
    </w:lvl>
    <w:lvl w:ilvl="4" w:tplc="52783C48" w:tentative="1">
      <w:start w:val="1"/>
      <w:numFmt w:val="bullet"/>
      <w:lvlText w:val=""/>
      <w:lvlJc w:val="left"/>
      <w:pPr>
        <w:tabs>
          <w:tab w:val="num" w:pos="3600"/>
        </w:tabs>
        <w:ind w:left="3600" w:hanging="360"/>
      </w:pPr>
      <w:rPr>
        <w:rFonts w:ascii="Wingdings" w:hAnsi="Wingdings" w:hint="default"/>
      </w:rPr>
    </w:lvl>
    <w:lvl w:ilvl="5" w:tplc="E4E0F238" w:tentative="1">
      <w:start w:val="1"/>
      <w:numFmt w:val="bullet"/>
      <w:lvlText w:val=""/>
      <w:lvlJc w:val="left"/>
      <w:pPr>
        <w:tabs>
          <w:tab w:val="num" w:pos="4320"/>
        </w:tabs>
        <w:ind w:left="4320" w:hanging="360"/>
      </w:pPr>
      <w:rPr>
        <w:rFonts w:ascii="Wingdings" w:hAnsi="Wingdings" w:hint="default"/>
      </w:rPr>
    </w:lvl>
    <w:lvl w:ilvl="6" w:tplc="D5026640" w:tentative="1">
      <w:start w:val="1"/>
      <w:numFmt w:val="bullet"/>
      <w:lvlText w:val=""/>
      <w:lvlJc w:val="left"/>
      <w:pPr>
        <w:tabs>
          <w:tab w:val="num" w:pos="5040"/>
        </w:tabs>
        <w:ind w:left="5040" w:hanging="360"/>
      </w:pPr>
      <w:rPr>
        <w:rFonts w:ascii="Wingdings" w:hAnsi="Wingdings" w:hint="default"/>
      </w:rPr>
    </w:lvl>
    <w:lvl w:ilvl="7" w:tplc="123E3998" w:tentative="1">
      <w:start w:val="1"/>
      <w:numFmt w:val="bullet"/>
      <w:lvlText w:val=""/>
      <w:lvlJc w:val="left"/>
      <w:pPr>
        <w:tabs>
          <w:tab w:val="num" w:pos="5760"/>
        </w:tabs>
        <w:ind w:left="5760" w:hanging="360"/>
      </w:pPr>
      <w:rPr>
        <w:rFonts w:ascii="Wingdings" w:hAnsi="Wingdings" w:hint="default"/>
      </w:rPr>
    </w:lvl>
    <w:lvl w:ilvl="8" w:tplc="CC428A1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3"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5"/>
  </w:num>
  <w:num w:numId="3">
    <w:abstractNumId w:val="10"/>
  </w:num>
  <w:num w:numId="4">
    <w:abstractNumId w:val="31"/>
  </w:num>
  <w:num w:numId="5">
    <w:abstractNumId w:val="21"/>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3"/>
  </w:num>
  <w:num w:numId="23">
    <w:abstractNumId w:val="14"/>
  </w:num>
  <w:num w:numId="24">
    <w:abstractNumId w:val="30"/>
  </w:num>
  <w:num w:numId="25">
    <w:abstractNumId w:val="25"/>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28"/>
  </w:num>
  <w:num w:numId="33">
    <w:abstractNumId w:val="24"/>
  </w:num>
  <w:num w:numId="34">
    <w:abstractNumId w:val="17"/>
  </w:num>
  <w:num w:numId="35">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1A24"/>
    <w:rsid w:val="00027A03"/>
    <w:rsid w:val="0003008B"/>
    <w:rsid w:val="00035FAD"/>
    <w:rsid w:val="00041330"/>
    <w:rsid w:val="00045252"/>
    <w:rsid w:val="00047398"/>
    <w:rsid w:val="00050EEF"/>
    <w:rsid w:val="00052A1A"/>
    <w:rsid w:val="00052C34"/>
    <w:rsid w:val="0005433A"/>
    <w:rsid w:val="00056777"/>
    <w:rsid w:val="00056FDD"/>
    <w:rsid w:val="00062D29"/>
    <w:rsid w:val="0006314F"/>
    <w:rsid w:val="000713CD"/>
    <w:rsid w:val="00072E69"/>
    <w:rsid w:val="0007392C"/>
    <w:rsid w:val="000739F9"/>
    <w:rsid w:val="00077680"/>
    <w:rsid w:val="00080C71"/>
    <w:rsid w:val="00080E27"/>
    <w:rsid w:val="000819C0"/>
    <w:rsid w:val="0008431E"/>
    <w:rsid w:val="000902C4"/>
    <w:rsid w:val="00096030"/>
    <w:rsid w:val="000B518F"/>
    <w:rsid w:val="000C050B"/>
    <w:rsid w:val="000C5968"/>
    <w:rsid w:val="000E118B"/>
    <w:rsid w:val="000E278E"/>
    <w:rsid w:val="000E64FC"/>
    <w:rsid w:val="000E7274"/>
    <w:rsid w:val="000E7A87"/>
    <w:rsid w:val="000F4A4E"/>
    <w:rsid w:val="000F6090"/>
    <w:rsid w:val="001008E9"/>
    <w:rsid w:val="00100D2A"/>
    <w:rsid w:val="00100FB6"/>
    <w:rsid w:val="001015C9"/>
    <w:rsid w:val="001041A3"/>
    <w:rsid w:val="0010534D"/>
    <w:rsid w:val="0010650E"/>
    <w:rsid w:val="00125AC6"/>
    <w:rsid w:val="00127D30"/>
    <w:rsid w:val="0013113A"/>
    <w:rsid w:val="001314CF"/>
    <w:rsid w:val="00132583"/>
    <w:rsid w:val="001363F5"/>
    <w:rsid w:val="00140C02"/>
    <w:rsid w:val="00141A17"/>
    <w:rsid w:val="0014244B"/>
    <w:rsid w:val="00142FEA"/>
    <w:rsid w:val="001453E7"/>
    <w:rsid w:val="00145419"/>
    <w:rsid w:val="00145486"/>
    <w:rsid w:val="0014565E"/>
    <w:rsid w:val="00150D70"/>
    <w:rsid w:val="00152510"/>
    <w:rsid w:val="00153840"/>
    <w:rsid w:val="001566AE"/>
    <w:rsid w:val="001603F6"/>
    <w:rsid w:val="00161E3E"/>
    <w:rsid w:val="00162E5F"/>
    <w:rsid w:val="001647B5"/>
    <w:rsid w:val="001666A9"/>
    <w:rsid w:val="00170DC9"/>
    <w:rsid w:val="001751F7"/>
    <w:rsid w:val="00187C81"/>
    <w:rsid w:val="001909A7"/>
    <w:rsid w:val="00193393"/>
    <w:rsid w:val="00193445"/>
    <w:rsid w:val="00193FD8"/>
    <w:rsid w:val="001961CD"/>
    <w:rsid w:val="001A06AF"/>
    <w:rsid w:val="001A43B1"/>
    <w:rsid w:val="001A5650"/>
    <w:rsid w:val="001A687D"/>
    <w:rsid w:val="001A71BB"/>
    <w:rsid w:val="001B1788"/>
    <w:rsid w:val="001B29D6"/>
    <w:rsid w:val="001B4117"/>
    <w:rsid w:val="001B41B1"/>
    <w:rsid w:val="001C39A9"/>
    <w:rsid w:val="001D23C7"/>
    <w:rsid w:val="001D324F"/>
    <w:rsid w:val="001D4C43"/>
    <w:rsid w:val="001D5887"/>
    <w:rsid w:val="001E2720"/>
    <w:rsid w:val="001E71D7"/>
    <w:rsid w:val="001F1428"/>
    <w:rsid w:val="001F184C"/>
    <w:rsid w:val="001F66AC"/>
    <w:rsid w:val="001F7808"/>
    <w:rsid w:val="0020294A"/>
    <w:rsid w:val="00221EBB"/>
    <w:rsid w:val="00222082"/>
    <w:rsid w:val="002233F8"/>
    <w:rsid w:val="00224B2F"/>
    <w:rsid w:val="00225141"/>
    <w:rsid w:val="00233BCA"/>
    <w:rsid w:val="00243254"/>
    <w:rsid w:val="00245119"/>
    <w:rsid w:val="002457AD"/>
    <w:rsid w:val="00250FEF"/>
    <w:rsid w:val="00252282"/>
    <w:rsid w:val="00252596"/>
    <w:rsid w:val="002563A9"/>
    <w:rsid w:val="002604BB"/>
    <w:rsid w:val="00264B6B"/>
    <w:rsid w:val="002663FF"/>
    <w:rsid w:val="00270347"/>
    <w:rsid w:val="00270979"/>
    <w:rsid w:val="00271724"/>
    <w:rsid w:val="0027195D"/>
    <w:rsid w:val="00273354"/>
    <w:rsid w:val="002738DA"/>
    <w:rsid w:val="00275116"/>
    <w:rsid w:val="00280C1A"/>
    <w:rsid w:val="00282789"/>
    <w:rsid w:val="00283B4A"/>
    <w:rsid w:val="00290DF5"/>
    <w:rsid w:val="00291F80"/>
    <w:rsid w:val="00292645"/>
    <w:rsid w:val="0029583F"/>
    <w:rsid w:val="002A4D17"/>
    <w:rsid w:val="002A517A"/>
    <w:rsid w:val="002B01E4"/>
    <w:rsid w:val="002B1F59"/>
    <w:rsid w:val="002B4CB4"/>
    <w:rsid w:val="002C0269"/>
    <w:rsid w:val="002C566D"/>
    <w:rsid w:val="002C570E"/>
    <w:rsid w:val="002D001C"/>
    <w:rsid w:val="002D26C4"/>
    <w:rsid w:val="002D3939"/>
    <w:rsid w:val="002D41C8"/>
    <w:rsid w:val="002D67FD"/>
    <w:rsid w:val="002E673A"/>
    <w:rsid w:val="002F069E"/>
    <w:rsid w:val="002F0F77"/>
    <w:rsid w:val="002F2289"/>
    <w:rsid w:val="002F2EB2"/>
    <w:rsid w:val="002F5B6A"/>
    <w:rsid w:val="002F6544"/>
    <w:rsid w:val="00301545"/>
    <w:rsid w:val="00302396"/>
    <w:rsid w:val="00302710"/>
    <w:rsid w:val="00303FAD"/>
    <w:rsid w:val="003057B1"/>
    <w:rsid w:val="00307501"/>
    <w:rsid w:val="003148D7"/>
    <w:rsid w:val="003157EE"/>
    <w:rsid w:val="003160AF"/>
    <w:rsid w:val="00317850"/>
    <w:rsid w:val="00321DDC"/>
    <w:rsid w:val="00322C51"/>
    <w:rsid w:val="0032775A"/>
    <w:rsid w:val="0033219E"/>
    <w:rsid w:val="0033342D"/>
    <w:rsid w:val="003342CD"/>
    <w:rsid w:val="003366DA"/>
    <w:rsid w:val="00336D12"/>
    <w:rsid w:val="0034235E"/>
    <w:rsid w:val="00356296"/>
    <w:rsid w:val="00357201"/>
    <w:rsid w:val="00357671"/>
    <w:rsid w:val="00360789"/>
    <w:rsid w:val="00373175"/>
    <w:rsid w:val="0037572A"/>
    <w:rsid w:val="00376CCC"/>
    <w:rsid w:val="0038080D"/>
    <w:rsid w:val="00382F21"/>
    <w:rsid w:val="00386C3E"/>
    <w:rsid w:val="00390853"/>
    <w:rsid w:val="00391F57"/>
    <w:rsid w:val="00392080"/>
    <w:rsid w:val="00392395"/>
    <w:rsid w:val="00392EDB"/>
    <w:rsid w:val="003936B1"/>
    <w:rsid w:val="003944CF"/>
    <w:rsid w:val="003A1ABD"/>
    <w:rsid w:val="003A4541"/>
    <w:rsid w:val="003A547F"/>
    <w:rsid w:val="003B1CA3"/>
    <w:rsid w:val="003B3534"/>
    <w:rsid w:val="003B44F3"/>
    <w:rsid w:val="003C3338"/>
    <w:rsid w:val="003C6F7A"/>
    <w:rsid w:val="003D0DD2"/>
    <w:rsid w:val="003D544B"/>
    <w:rsid w:val="003D7001"/>
    <w:rsid w:val="003E4C8B"/>
    <w:rsid w:val="003E6247"/>
    <w:rsid w:val="003F4297"/>
    <w:rsid w:val="003F4995"/>
    <w:rsid w:val="003F5DAE"/>
    <w:rsid w:val="003F5F3D"/>
    <w:rsid w:val="003F7CA2"/>
    <w:rsid w:val="004128EE"/>
    <w:rsid w:val="00417391"/>
    <w:rsid w:val="004226B6"/>
    <w:rsid w:val="004261C1"/>
    <w:rsid w:val="00427C7D"/>
    <w:rsid w:val="004318A1"/>
    <w:rsid w:val="00431CB0"/>
    <w:rsid w:val="004425C2"/>
    <w:rsid w:val="00444C55"/>
    <w:rsid w:val="00444E54"/>
    <w:rsid w:val="004541D1"/>
    <w:rsid w:val="00454322"/>
    <w:rsid w:val="0045562E"/>
    <w:rsid w:val="0046042C"/>
    <w:rsid w:val="00460F46"/>
    <w:rsid w:val="0047654A"/>
    <w:rsid w:val="00476805"/>
    <w:rsid w:val="00476B1E"/>
    <w:rsid w:val="00477359"/>
    <w:rsid w:val="004773DE"/>
    <w:rsid w:val="0048106F"/>
    <w:rsid w:val="0048126B"/>
    <w:rsid w:val="004825CE"/>
    <w:rsid w:val="004836A6"/>
    <w:rsid w:val="00490E16"/>
    <w:rsid w:val="00492EF4"/>
    <w:rsid w:val="004947C9"/>
    <w:rsid w:val="00494B26"/>
    <w:rsid w:val="00495781"/>
    <w:rsid w:val="00497365"/>
    <w:rsid w:val="004A43BD"/>
    <w:rsid w:val="004A593F"/>
    <w:rsid w:val="004A7556"/>
    <w:rsid w:val="004B0BF6"/>
    <w:rsid w:val="004B54CC"/>
    <w:rsid w:val="004C1EDF"/>
    <w:rsid w:val="004C49F3"/>
    <w:rsid w:val="004C6B2D"/>
    <w:rsid w:val="004D4E5B"/>
    <w:rsid w:val="004E0E3A"/>
    <w:rsid w:val="004F42E9"/>
    <w:rsid w:val="0050079B"/>
    <w:rsid w:val="0050103C"/>
    <w:rsid w:val="00501C6F"/>
    <w:rsid w:val="005041C6"/>
    <w:rsid w:val="00504C8B"/>
    <w:rsid w:val="0050509F"/>
    <w:rsid w:val="00506EF6"/>
    <w:rsid w:val="005153AC"/>
    <w:rsid w:val="005160AB"/>
    <w:rsid w:val="00517158"/>
    <w:rsid w:val="00517242"/>
    <w:rsid w:val="00517D96"/>
    <w:rsid w:val="005236D7"/>
    <w:rsid w:val="00523CD9"/>
    <w:rsid w:val="00525D1B"/>
    <w:rsid w:val="0052693F"/>
    <w:rsid w:val="00526BF3"/>
    <w:rsid w:val="00536C29"/>
    <w:rsid w:val="00540C55"/>
    <w:rsid w:val="005450E2"/>
    <w:rsid w:val="00545613"/>
    <w:rsid w:val="00551881"/>
    <w:rsid w:val="005528F6"/>
    <w:rsid w:val="00562460"/>
    <w:rsid w:val="005675A5"/>
    <w:rsid w:val="00573B90"/>
    <w:rsid w:val="005839D2"/>
    <w:rsid w:val="0058578F"/>
    <w:rsid w:val="00586A35"/>
    <w:rsid w:val="0058751E"/>
    <w:rsid w:val="005927BE"/>
    <w:rsid w:val="00596082"/>
    <w:rsid w:val="00596F2A"/>
    <w:rsid w:val="005A29E4"/>
    <w:rsid w:val="005A4F02"/>
    <w:rsid w:val="005B2ED3"/>
    <w:rsid w:val="005B432D"/>
    <w:rsid w:val="005B493F"/>
    <w:rsid w:val="005B6765"/>
    <w:rsid w:val="005C0062"/>
    <w:rsid w:val="005C2645"/>
    <w:rsid w:val="005C3D72"/>
    <w:rsid w:val="005C4B8F"/>
    <w:rsid w:val="005C5E36"/>
    <w:rsid w:val="005D0695"/>
    <w:rsid w:val="005D0CCE"/>
    <w:rsid w:val="005D237C"/>
    <w:rsid w:val="005D7E6E"/>
    <w:rsid w:val="005E11C8"/>
    <w:rsid w:val="005E22A3"/>
    <w:rsid w:val="005E4B34"/>
    <w:rsid w:val="005F30FF"/>
    <w:rsid w:val="005F4BCE"/>
    <w:rsid w:val="0060264B"/>
    <w:rsid w:val="00603052"/>
    <w:rsid w:val="00606B7A"/>
    <w:rsid w:val="00607A60"/>
    <w:rsid w:val="00611703"/>
    <w:rsid w:val="0061181D"/>
    <w:rsid w:val="0061273A"/>
    <w:rsid w:val="00612C56"/>
    <w:rsid w:val="00612E4E"/>
    <w:rsid w:val="00616510"/>
    <w:rsid w:val="00626850"/>
    <w:rsid w:val="006317A6"/>
    <w:rsid w:val="00631D02"/>
    <w:rsid w:val="00633328"/>
    <w:rsid w:val="00633F0D"/>
    <w:rsid w:val="00634DDD"/>
    <w:rsid w:val="0063608B"/>
    <w:rsid w:val="00642B81"/>
    <w:rsid w:val="00642C25"/>
    <w:rsid w:val="00644AC8"/>
    <w:rsid w:val="00650463"/>
    <w:rsid w:val="006514CD"/>
    <w:rsid w:val="0065275A"/>
    <w:rsid w:val="00654700"/>
    <w:rsid w:val="00654D92"/>
    <w:rsid w:val="00656F89"/>
    <w:rsid w:val="00660A05"/>
    <w:rsid w:val="006651A2"/>
    <w:rsid w:val="00670649"/>
    <w:rsid w:val="00675128"/>
    <w:rsid w:val="00686845"/>
    <w:rsid w:val="006936D2"/>
    <w:rsid w:val="00693CE2"/>
    <w:rsid w:val="0069472B"/>
    <w:rsid w:val="00694749"/>
    <w:rsid w:val="006978B2"/>
    <w:rsid w:val="006A22F6"/>
    <w:rsid w:val="006A29E8"/>
    <w:rsid w:val="006A38E6"/>
    <w:rsid w:val="006A3FCB"/>
    <w:rsid w:val="006A4F97"/>
    <w:rsid w:val="006B4623"/>
    <w:rsid w:val="006B5E7A"/>
    <w:rsid w:val="006C02BF"/>
    <w:rsid w:val="006C0717"/>
    <w:rsid w:val="006C0754"/>
    <w:rsid w:val="006C4BE3"/>
    <w:rsid w:val="006C634E"/>
    <w:rsid w:val="006C7A03"/>
    <w:rsid w:val="006D0E9B"/>
    <w:rsid w:val="006D2239"/>
    <w:rsid w:val="006D428A"/>
    <w:rsid w:val="006E0D12"/>
    <w:rsid w:val="006E244F"/>
    <w:rsid w:val="006E3ED7"/>
    <w:rsid w:val="006E4407"/>
    <w:rsid w:val="006E7653"/>
    <w:rsid w:val="006F050A"/>
    <w:rsid w:val="006F1681"/>
    <w:rsid w:val="006F4100"/>
    <w:rsid w:val="006F5152"/>
    <w:rsid w:val="00701FA6"/>
    <w:rsid w:val="0070306F"/>
    <w:rsid w:val="0070473B"/>
    <w:rsid w:val="00704872"/>
    <w:rsid w:val="0070531E"/>
    <w:rsid w:val="00715615"/>
    <w:rsid w:val="0071730A"/>
    <w:rsid w:val="00717FB2"/>
    <w:rsid w:val="00722DD1"/>
    <w:rsid w:val="007249CB"/>
    <w:rsid w:val="007260CF"/>
    <w:rsid w:val="00727914"/>
    <w:rsid w:val="00727EBD"/>
    <w:rsid w:val="00732243"/>
    <w:rsid w:val="00732D22"/>
    <w:rsid w:val="00736DE5"/>
    <w:rsid w:val="00743328"/>
    <w:rsid w:val="007451FF"/>
    <w:rsid w:val="00745373"/>
    <w:rsid w:val="00745499"/>
    <w:rsid w:val="00747E69"/>
    <w:rsid w:val="00747E88"/>
    <w:rsid w:val="00751EC1"/>
    <w:rsid w:val="007521CD"/>
    <w:rsid w:val="00752225"/>
    <w:rsid w:val="00753548"/>
    <w:rsid w:val="00764059"/>
    <w:rsid w:val="007647B0"/>
    <w:rsid w:val="00765265"/>
    <w:rsid w:val="00770239"/>
    <w:rsid w:val="007800CE"/>
    <w:rsid w:val="00780227"/>
    <w:rsid w:val="0078493C"/>
    <w:rsid w:val="0078661C"/>
    <w:rsid w:val="00793451"/>
    <w:rsid w:val="00793808"/>
    <w:rsid w:val="0079682F"/>
    <w:rsid w:val="00797D60"/>
    <w:rsid w:val="007A3F4E"/>
    <w:rsid w:val="007A481F"/>
    <w:rsid w:val="007A4F1F"/>
    <w:rsid w:val="007A502C"/>
    <w:rsid w:val="007A52CA"/>
    <w:rsid w:val="007A579F"/>
    <w:rsid w:val="007A7C40"/>
    <w:rsid w:val="007B1EBE"/>
    <w:rsid w:val="007B5857"/>
    <w:rsid w:val="007B66F9"/>
    <w:rsid w:val="007C0422"/>
    <w:rsid w:val="007C1273"/>
    <w:rsid w:val="007C57E7"/>
    <w:rsid w:val="007C616E"/>
    <w:rsid w:val="007C6B9D"/>
    <w:rsid w:val="007D3C28"/>
    <w:rsid w:val="007D609B"/>
    <w:rsid w:val="007E0B4F"/>
    <w:rsid w:val="007E59E8"/>
    <w:rsid w:val="007E5DAC"/>
    <w:rsid w:val="007E6AC6"/>
    <w:rsid w:val="007E7648"/>
    <w:rsid w:val="007F1510"/>
    <w:rsid w:val="007F2D1D"/>
    <w:rsid w:val="00800785"/>
    <w:rsid w:val="00802E06"/>
    <w:rsid w:val="008051C3"/>
    <w:rsid w:val="00810CE2"/>
    <w:rsid w:val="008150D4"/>
    <w:rsid w:val="00821F75"/>
    <w:rsid w:val="0082255D"/>
    <w:rsid w:val="00824131"/>
    <w:rsid w:val="00824CE3"/>
    <w:rsid w:val="0082513C"/>
    <w:rsid w:val="00826D8B"/>
    <w:rsid w:val="00826ED0"/>
    <w:rsid w:val="008313F7"/>
    <w:rsid w:val="0083735E"/>
    <w:rsid w:val="00837CBF"/>
    <w:rsid w:val="00841470"/>
    <w:rsid w:val="00842385"/>
    <w:rsid w:val="00843705"/>
    <w:rsid w:val="00844176"/>
    <w:rsid w:val="00847A31"/>
    <w:rsid w:val="00850D0C"/>
    <w:rsid w:val="00853ECE"/>
    <w:rsid w:val="0085553A"/>
    <w:rsid w:val="00857A35"/>
    <w:rsid w:val="00871E83"/>
    <w:rsid w:val="008737EC"/>
    <w:rsid w:val="00876330"/>
    <w:rsid w:val="00876EC8"/>
    <w:rsid w:val="00880EDA"/>
    <w:rsid w:val="008810EB"/>
    <w:rsid w:val="0088413B"/>
    <w:rsid w:val="0089066F"/>
    <w:rsid w:val="00891A1D"/>
    <w:rsid w:val="008949E1"/>
    <w:rsid w:val="008A126B"/>
    <w:rsid w:val="008A665A"/>
    <w:rsid w:val="008A76AD"/>
    <w:rsid w:val="008B0439"/>
    <w:rsid w:val="008B1202"/>
    <w:rsid w:val="008B1EFD"/>
    <w:rsid w:val="008B6410"/>
    <w:rsid w:val="008B710D"/>
    <w:rsid w:val="008C6828"/>
    <w:rsid w:val="008C6E83"/>
    <w:rsid w:val="008C72C9"/>
    <w:rsid w:val="008D0993"/>
    <w:rsid w:val="008D3E10"/>
    <w:rsid w:val="008D4A83"/>
    <w:rsid w:val="008D5337"/>
    <w:rsid w:val="008F0040"/>
    <w:rsid w:val="008F1410"/>
    <w:rsid w:val="008F4DFD"/>
    <w:rsid w:val="008F6FB8"/>
    <w:rsid w:val="008F7EA4"/>
    <w:rsid w:val="009010B7"/>
    <w:rsid w:val="00901284"/>
    <w:rsid w:val="00904606"/>
    <w:rsid w:val="009073E1"/>
    <w:rsid w:val="00911599"/>
    <w:rsid w:val="0091593F"/>
    <w:rsid w:val="00921162"/>
    <w:rsid w:val="0092209C"/>
    <w:rsid w:val="00922D48"/>
    <w:rsid w:val="00925E76"/>
    <w:rsid w:val="009268B7"/>
    <w:rsid w:val="00926E45"/>
    <w:rsid w:val="00931F2B"/>
    <w:rsid w:val="00932662"/>
    <w:rsid w:val="00933E1D"/>
    <w:rsid w:val="00934FE1"/>
    <w:rsid w:val="00936367"/>
    <w:rsid w:val="00936379"/>
    <w:rsid w:val="00936F8D"/>
    <w:rsid w:val="00942C24"/>
    <w:rsid w:val="00946A7B"/>
    <w:rsid w:val="0095027C"/>
    <w:rsid w:val="0095071A"/>
    <w:rsid w:val="00953F6A"/>
    <w:rsid w:val="00955704"/>
    <w:rsid w:val="009558F9"/>
    <w:rsid w:val="00957FB7"/>
    <w:rsid w:val="00962503"/>
    <w:rsid w:val="00966299"/>
    <w:rsid w:val="009668DE"/>
    <w:rsid w:val="00966A94"/>
    <w:rsid w:val="00976413"/>
    <w:rsid w:val="009819C7"/>
    <w:rsid w:val="00982C4C"/>
    <w:rsid w:val="00986039"/>
    <w:rsid w:val="00987F47"/>
    <w:rsid w:val="009923C7"/>
    <w:rsid w:val="00996116"/>
    <w:rsid w:val="009978A7"/>
    <w:rsid w:val="009A2AA1"/>
    <w:rsid w:val="009B00DC"/>
    <w:rsid w:val="009B4E0C"/>
    <w:rsid w:val="009B5165"/>
    <w:rsid w:val="009B7559"/>
    <w:rsid w:val="009C3AC2"/>
    <w:rsid w:val="009D235D"/>
    <w:rsid w:val="009D3C3B"/>
    <w:rsid w:val="009D46EA"/>
    <w:rsid w:val="009D4A17"/>
    <w:rsid w:val="009D55A1"/>
    <w:rsid w:val="009E2D03"/>
    <w:rsid w:val="009E56C5"/>
    <w:rsid w:val="009F09E2"/>
    <w:rsid w:val="009F2833"/>
    <w:rsid w:val="009F32F6"/>
    <w:rsid w:val="00A012F5"/>
    <w:rsid w:val="00A02BF3"/>
    <w:rsid w:val="00A03BF0"/>
    <w:rsid w:val="00A057E0"/>
    <w:rsid w:val="00A0652E"/>
    <w:rsid w:val="00A069D2"/>
    <w:rsid w:val="00A12291"/>
    <w:rsid w:val="00A15152"/>
    <w:rsid w:val="00A155F9"/>
    <w:rsid w:val="00A164B7"/>
    <w:rsid w:val="00A21DEF"/>
    <w:rsid w:val="00A3152D"/>
    <w:rsid w:val="00A319FD"/>
    <w:rsid w:val="00A35360"/>
    <w:rsid w:val="00A44B31"/>
    <w:rsid w:val="00A462C6"/>
    <w:rsid w:val="00A46BC7"/>
    <w:rsid w:val="00A55023"/>
    <w:rsid w:val="00A60990"/>
    <w:rsid w:val="00A7034B"/>
    <w:rsid w:val="00A7155F"/>
    <w:rsid w:val="00A739CB"/>
    <w:rsid w:val="00A75047"/>
    <w:rsid w:val="00A8507F"/>
    <w:rsid w:val="00A85A86"/>
    <w:rsid w:val="00A919B1"/>
    <w:rsid w:val="00A91E16"/>
    <w:rsid w:val="00A95518"/>
    <w:rsid w:val="00AA10C4"/>
    <w:rsid w:val="00AA57D8"/>
    <w:rsid w:val="00AA5BF1"/>
    <w:rsid w:val="00AA6E2B"/>
    <w:rsid w:val="00AB0733"/>
    <w:rsid w:val="00AB21AA"/>
    <w:rsid w:val="00AB2327"/>
    <w:rsid w:val="00AB4CC2"/>
    <w:rsid w:val="00AC1DC9"/>
    <w:rsid w:val="00AC1FA0"/>
    <w:rsid w:val="00AC4630"/>
    <w:rsid w:val="00AC78C0"/>
    <w:rsid w:val="00AD0294"/>
    <w:rsid w:val="00AD6727"/>
    <w:rsid w:val="00AE046F"/>
    <w:rsid w:val="00AE141E"/>
    <w:rsid w:val="00AE1E64"/>
    <w:rsid w:val="00AF152A"/>
    <w:rsid w:val="00B02055"/>
    <w:rsid w:val="00B13E4F"/>
    <w:rsid w:val="00B14E51"/>
    <w:rsid w:val="00B15A21"/>
    <w:rsid w:val="00B1638F"/>
    <w:rsid w:val="00B20934"/>
    <w:rsid w:val="00B25032"/>
    <w:rsid w:val="00B25737"/>
    <w:rsid w:val="00B2579A"/>
    <w:rsid w:val="00B33269"/>
    <w:rsid w:val="00B334B0"/>
    <w:rsid w:val="00B350C9"/>
    <w:rsid w:val="00B3715C"/>
    <w:rsid w:val="00B4052C"/>
    <w:rsid w:val="00B41130"/>
    <w:rsid w:val="00B41CB4"/>
    <w:rsid w:val="00B43D73"/>
    <w:rsid w:val="00B44D9F"/>
    <w:rsid w:val="00B46551"/>
    <w:rsid w:val="00B5044E"/>
    <w:rsid w:val="00B51DB5"/>
    <w:rsid w:val="00B61445"/>
    <w:rsid w:val="00B61DDD"/>
    <w:rsid w:val="00B64DD4"/>
    <w:rsid w:val="00B64F13"/>
    <w:rsid w:val="00B6584D"/>
    <w:rsid w:val="00B67B35"/>
    <w:rsid w:val="00B725B6"/>
    <w:rsid w:val="00B72E9C"/>
    <w:rsid w:val="00B73711"/>
    <w:rsid w:val="00B73DEA"/>
    <w:rsid w:val="00B75E52"/>
    <w:rsid w:val="00B75F1B"/>
    <w:rsid w:val="00B76063"/>
    <w:rsid w:val="00B957B9"/>
    <w:rsid w:val="00B97EDA"/>
    <w:rsid w:val="00BA00DF"/>
    <w:rsid w:val="00BA290B"/>
    <w:rsid w:val="00BA2E42"/>
    <w:rsid w:val="00BA5432"/>
    <w:rsid w:val="00BA7DD8"/>
    <w:rsid w:val="00BB1C7C"/>
    <w:rsid w:val="00BB333E"/>
    <w:rsid w:val="00BC292C"/>
    <w:rsid w:val="00BC2A00"/>
    <w:rsid w:val="00BC5BDA"/>
    <w:rsid w:val="00BC64EB"/>
    <w:rsid w:val="00BD22F8"/>
    <w:rsid w:val="00BD304D"/>
    <w:rsid w:val="00BD3508"/>
    <w:rsid w:val="00BD4011"/>
    <w:rsid w:val="00BD61E5"/>
    <w:rsid w:val="00BD793B"/>
    <w:rsid w:val="00BE1732"/>
    <w:rsid w:val="00BE5D2C"/>
    <w:rsid w:val="00BE7BD5"/>
    <w:rsid w:val="00BE7F58"/>
    <w:rsid w:val="00BF3D6B"/>
    <w:rsid w:val="00C027B7"/>
    <w:rsid w:val="00C03DCA"/>
    <w:rsid w:val="00C06212"/>
    <w:rsid w:val="00C101B6"/>
    <w:rsid w:val="00C1142C"/>
    <w:rsid w:val="00C12755"/>
    <w:rsid w:val="00C14A4F"/>
    <w:rsid w:val="00C158B1"/>
    <w:rsid w:val="00C17CBA"/>
    <w:rsid w:val="00C222A4"/>
    <w:rsid w:val="00C25A3A"/>
    <w:rsid w:val="00C32613"/>
    <w:rsid w:val="00C35C2B"/>
    <w:rsid w:val="00C41AE1"/>
    <w:rsid w:val="00C450F1"/>
    <w:rsid w:val="00C4538D"/>
    <w:rsid w:val="00C461FF"/>
    <w:rsid w:val="00C50274"/>
    <w:rsid w:val="00C50624"/>
    <w:rsid w:val="00C5423E"/>
    <w:rsid w:val="00C5449E"/>
    <w:rsid w:val="00C6564C"/>
    <w:rsid w:val="00C72FAB"/>
    <w:rsid w:val="00C822AF"/>
    <w:rsid w:val="00C849E2"/>
    <w:rsid w:val="00C90428"/>
    <w:rsid w:val="00C9472A"/>
    <w:rsid w:val="00C95C6E"/>
    <w:rsid w:val="00C96C07"/>
    <w:rsid w:val="00CA17C5"/>
    <w:rsid w:val="00CA20C2"/>
    <w:rsid w:val="00CA304C"/>
    <w:rsid w:val="00CA53B7"/>
    <w:rsid w:val="00CA53D5"/>
    <w:rsid w:val="00CA5500"/>
    <w:rsid w:val="00CA6F55"/>
    <w:rsid w:val="00CB4E00"/>
    <w:rsid w:val="00CB6709"/>
    <w:rsid w:val="00CC2FE0"/>
    <w:rsid w:val="00CC58D3"/>
    <w:rsid w:val="00CD4663"/>
    <w:rsid w:val="00CE0315"/>
    <w:rsid w:val="00CE4EE2"/>
    <w:rsid w:val="00CE752A"/>
    <w:rsid w:val="00CF03D0"/>
    <w:rsid w:val="00CF0FC8"/>
    <w:rsid w:val="00CF2B1E"/>
    <w:rsid w:val="00CF3233"/>
    <w:rsid w:val="00CF39D4"/>
    <w:rsid w:val="00D00446"/>
    <w:rsid w:val="00D04103"/>
    <w:rsid w:val="00D062B3"/>
    <w:rsid w:val="00D14699"/>
    <w:rsid w:val="00D249FC"/>
    <w:rsid w:val="00D24AA4"/>
    <w:rsid w:val="00D31EBA"/>
    <w:rsid w:val="00D341FA"/>
    <w:rsid w:val="00D34435"/>
    <w:rsid w:val="00D367D4"/>
    <w:rsid w:val="00D42519"/>
    <w:rsid w:val="00D42CD1"/>
    <w:rsid w:val="00D43C3B"/>
    <w:rsid w:val="00D47BCC"/>
    <w:rsid w:val="00D519D9"/>
    <w:rsid w:val="00D562C0"/>
    <w:rsid w:val="00D62B1E"/>
    <w:rsid w:val="00D658B3"/>
    <w:rsid w:val="00D70EDE"/>
    <w:rsid w:val="00D74E49"/>
    <w:rsid w:val="00D74EB8"/>
    <w:rsid w:val="00D74F48"/>
    <w:rsid w:val="00D82D17"/>
    <w:rsid w:val="00D842D6"/>
    <w:rsid w:val="00D85F65"/>
    <w:rsid w:val="00D9290D"/>
    <w:rsid w:val="00D9397A"/>
    <w:rsid w:val="00D944F2"/>
    <w:rsid w:val="00DA4DFC"/>
    <w:rsid w:val="00DA5F71"/>
    <w:rsid w:val="00DA6AFA"/>
    <w:rsid w:val="00DA70F1"/>
    <w:rsid w:val="00DB0474"/>
    <w:rsid w:val="00DB5165"/>
    <w:rsid w:val="00DB60C2"/>
    <w:rsid w:val="00DC112E"/>
    <w:rsid w:val="00DC1C49"/>
    <w:rsid w:val="00DC2441"/>
    <w:rsid w:val="00DC2791"/>
    <w:rsid w:val="00DC4B20"/>
    <w:rsid w:val="00DC4FC9"/>
    <w:rsid w:val="00DC6B9B"/>
    <w:rsid w:val="00DD018F"/>
    <w:rsid w:val="00DD3616"/>
    <w:rsid w:val="00DD476E"/>
    <w:rsid w:val="00DD5335"/>
    <w:rsid w:val="00DD6C2C"/>
    <w:rsid w:val="00DD7F76"/>
    <w:rsid w:val="00DE564B"/>
    <w:rsid w:val="00DE62A8"/>
    <w:rsid w:val="00DF0E97"/>
    <w:rsid w:val="00E016B0"/>
    <w:rsid w:val="00E04496"/>
    <w:rsid w:val="00E12CD6"/>
    <w:rsid w:val="00E13CDC"/>
    <w:rsid w:val="00E1653C"/>
    <w:rsid w:val="00E2212F"/>
    <w:rsid w:val="00E238F9"/>
    <w:rsid w:val="00E251D2"/>
    <w:rsid w:val="00E270D5"/>
    <w:rsid w:val="00E27659"/>
    <w:rsid w:val="00E308F0"/>
    <w:rsid w:val="00E30CBE"/>
    <w:rsid w:val="00E320C3"/>
    <w:rsid w:val="00E36BC9"/>
    <w:rsid w:val="00E50C73"/>
    <w:rsid w:val="00E51B27"/>
    <w:rsid w:val="00E629B9"/>
    <w:rsid w:val="00E65872"/>
    <w:rsid w:val="00E65C17"/>
    <w:rsid w:val="00E6783E"/>
    <w:rsid w:val="00E70DB7"/>
    <w:rsid w:val="00E71D5C"/>
    <w:rsid w:val="00E77C28"/>
    <w:rsid w:val="00E77CCE"/>
    <w:rsid w:val="00E83192"/>
    <w:rsid w:val="00E834D5"/>
    <w:rsid w:val="00E87E12"/>
    <w:rsid w:val="00E943FF"/>
    <w:rsid w:val="00E9585F"/>
    <w:rsid w:val="00E96789"/>
    <w:rsid w:val="00E96E96"/>
    <w:rsid w:val="00EA18AE"/>
    <w:rsid w:val="00EA3286"/>
    <w:rsid w:val="00EA33FF"/>
    <w:rsid w:val="00EA35C9"/>
    <w:rsid w:val="00EA37AB"/>
    <w:rsid w:val="00EA62D4"/>
    <w:rsid w:val="00EB0977"/>
    <w:rsid w:val="00EB13C5"/>
    <w:rsid w:val="00EB14D5"/>
    <w:rsid w:val="00EB21DA"/>
    <w:rsid w:val="00EB2E12"/>
    <w:rsid w:val="00EB3F7D"/>
    <w:rsid w:val="00EB49FA"/>
    <w:rsid w:val="00EB5854"/>
    <w:rsid w:val="00EC4D39"/>
    <w:rsid w:val="00EC5E10"/>
    <w:rsid w:val="00ED26E6"/>
    <w:rsid w:val="00EE06E9"/>
    <w:rsid w:val="00EE4849"/>
    <w:rsid w:val="00EF03F0"/>
    <w:rsid w:val="00F00A9E"/>
    <w:rsid w:val="00F02A74"/>
    <w:rsid w:val="00F06E88"/>
    <w:rsid w:val="00F07F37"/>
    <w:rsid w:val="00F13DDE"/>
    <w:rsid w:val="00F14D2A"/>
    <w:rsid w:val="00F17356"/>
    <w:rsid w:val="00F206E9"/>
    <w:rsid w:val="00F20FD8"/>
    <w:rsid w:val="00F23294"/>
    <w:rsid w:val="00F2664D"/>
    <w:rsid w:val="00F26F38"/>
    <w:rsid w:val="00F30418"/>
    <w:rsid w:val="00F3215E"/>
    <w:rsid w:val="00F3231F"/>
    <w:rsid w:val="00F40338"/>
    <w:rsid w:val="00F41CC2"/>
    <w:rsid w:val="00F52D73"/>
    <w:rsid w:val="00F531ED"/>
    <w:rsid w:val="00F63760"/>
    <w:rsid w:val="00F65468"/>
    <w:rsid w:val="00F65834"/>
    <w:rsid w:val="00F65DDA"/>
    <w:rsid w:val="00F66B6F"/>
    <w:rsid w:val="00F7126A"/>
    <w:rsid w:val="00F73838"/>
    <w:rsid w:val="00F74DA3"/>
    <w:rsid w:val="00F75D7D"/>
    <w:rsid w:val="00F865E8"/>
    <w:rsid w:val="00F90206"/>
    <w:rsid w:val="00F911E7"/>
    <w:rsid w:val="00F91DFA"/>
    <w:rsid w:val="00F94179"/>
    <w:rsid w:val="00F95288"/>
    <w:rsid w:val="00F9791B"/>
    <w:rsid w:val="00F97B5E"/>
    <w:rsid w:val="00FA313D"/>
    <w:rsid w:val="00FB0B05"/>
    <w:rsid w:val="00FB2AFC"/>
    <w:rsid w:val="00FB56BE"/>
    <w:rsid w:val="00FB5B3C"/>
    <w:rsid w:val="00FB7A39"/>
    <w:rsid w:val="00FC0E1D"/>
    <w:rsid w:val="00FC22DA"/>
    <w:rsid w:val="00FC53DA"/>
    <w:rsid w:val="00FC78D0"/>
    <w:rsid w:val="00FD16A9"/>
    <w:rsid w:val="00FE326E"/>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F0B39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921162"/>
    <w:pPr>
      <w:spacing w:before="40" w:after="100"/>
      <w:jc w:val="center"/>
    </w:pPr>
    <w:rPr>
      <w:rFonts w:ascii="Linux Biolinum" w:eastAsia="Times New Roman" w:hAnsi="Linux Biolinum" w:cstheme="minorHAnsi"/>
      <w:b/>
      <w:sz w:val="28"/>
      <w:szCs w:val="28"/>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921162"/>
    <w:pPr>
      <w:spacing w:before="120" w:after="80"/>
      <w:jc w:val="center"/>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921162"/>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A6F55"/>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CA6F5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D146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16665739">
      <w:bodyDiv w:val="1"/>
      <w:marLeft w:val="0"/>
      <w:marRight w:val="0"/>
      <w:marTop w:val="0"/>
      <w:marBottom w:val="0"/>
      <w:divBdr>
        <w:top w:val="none" w:sz="0" w:space="0" w:color="auto"/>
        <w:left w:val="none" w:sz="0" w:space="0" w:color="auto"/>
        <w:bottom w:val="none" w:sz="0" w:space="0" w:color="auto"/>
        <w:right w:val="none" w:sz="0" w:space="0" w:color="auto"/>
      </w:divBdr>
      <w:divsChild>
        <w:div w:id="1532574381">
          <w:marLeft w:val="1166"/>
          <w:marRight w:val="0"/>
          <w:marTop w:val="0"/>
          <w:marBottom w:val="0"/>
          <w:divBdr>
            <w:top w:val="none" w:sz="0" w:space="0" w:color="auto"/>
            <w:left w:val="none" w:sz="0" w:space="0" w:color="auto"/>
            <w:bottom w:val="none" w:sz="0" w:space="0" w:color="auto"/>
            <w:right w:val="none" w:sz="0" w:space="0" w:color="auto"/>
          </w:divBdr>
        </w:div>
      </w:divsChild>
    </w:div>
    <w:div w:id="259609810">
      <w:bodyDiv w:val="1"/>
      <w:marLeft w:val="0"/>
      <w:marRight w:val="0"/>
      <w:marTop w:val="0"/>
      <w:marBottom w:val="0"/>
      <w:divBdr>
        <w:top w:val="none" w:sz="0" w:space="0" w:color="auto"/>
        <w:left w:val="none" w:sz="0" w:space="0" w:color="auto"/>
        <w:bottom w:val="none" w:sz="0" w:space="0" w:color="auto"/>
        <w:right w:val="none" w:sz="0" w:space="0" w:color="auto"/>
      </w:divBdr>
      <w:divsChild>
        <w:div w:id="864824616">
          <w:marLeft w:val="1166"/>
          <w:marRight w:val="0"/>
          <w:marTop w:val="0"/>
          <w:marBottom w:val="0"/>
          <w:divBdr>
            <w:top w:val="none" w:sz="0" w:space="0" w:color="auto"/>
            <w:left w:val="none" w:sz="0" w:space="0" w:color="auto"/>
            <w:bottom w:val="none" w:sz="0" w:space="0" w:color="auto"/>
            <w:right w:val="none" w:sz="0" w:space="0" w:color="auto"/>
          </w:divBdr>
        </w:div>
        <w:div w:id="300040548">
          <w:marLeft w:val="1166"/>
          <w:marRight w:val="0"/>
          <w:marTop w:val="0"/>
          <w:marBottom w:val="0"/>
          <w:divBdr>
            <w:top w:val="none" w:sz="0" w:space="0" w:color="auto"/>
            <w:left w:val="none" w:sz="0" w:space="0" w:color="auto"/>
            <w:bottom w:val="none" w:sz="0" w:space="0" w:color="auto"/>
            <w:right w:val="none" w:sz="0" w:space="0" w:color="auto"/>
          </w:divBdr>
        </w:div>
        <w:div w:id="2126465749">
          <w:marLeft w:val="1166"/>
          <w:marRight w:val="0"/>
          <w:marTop w:val="0"/>
          <w:marBottom w:val="0"/>
          <w:divBdr>
            <w:top w:val="none" w:sz="0" w:space="0" w:color="auto"/>
            <w:left w:val="none" w:sz="0" w:space="0" w:color="auto"/>
            <w:bottom w:val="none" w:sz="0" w:space="0" w:color="auto"/>
            <w:right w:val="none" w:sz="0" w:space="0" w:color="auto"/>
          </w:divBdr>
        </w:div>
        <w:div w:id="451364816">
          <w:marLeft w:val="1166"/>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0381925">
      <w:bodyDiv w:val="1"/>
      <w:marLeft w:val="0"/>
      <w:marRight w:val="0"/>
      <w:marTop w:val="0"/>
      <w:marBottom w:val="0"/>
      <w:divBdr>
        <w:top w:val="none" w:sz="0" w:space="0" w:color="auto"/>
        <w:left w:val="none" w:sz="0" w:space="0" w:color="auto"/>
        <w:bottom w:val="none" w:sz="0" w:space="0" w:color="auto"/>
        <w:right w:val="none" w:sz="0" w:space="0" w:color="auto"/>
      </w:divBdr>
      <w:divsChild>
        <w:div w:id="934166880">
          <w:marLeft w:val="1166"/>
          <w:marRight w:val="0"/>
          <w:marTop w:val="0"/>
          <w:marBottom w:val="0"/>
          <w:divBdr>
            <w:top w:val="none" w:sz="0" w:space="0" w:color="auto"/>
            <w:left w:val="none" w:sz="0" w:space="0" w:color="auto"/>
            <w:bottom w:val="none" w:sz="0" w:space="0" w:color="auto"/>
            <w:right w:val="none" w:sz="0" w:space="0" w:color="auto"/>
          </w:divBdr>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016955">
      <w:bodyDiv w:val="1"/>
      <w:marLeft w:val="0"/>
      <w:marRight w:val="0"/>
      <w:marTop w:val="0"/>
      <w:marBottom w:val="0"/>
      <w:divBdr>
        <w:top w:val="none" w:sz="0" w:space="0" w:color="auto"/>
        <w:left w:val="none" w:sz="0" w:space="0" w:color="auto"/>
        <w:bottom w:val="none" w:sz="0" w:space="0" w:color="auto"/>
        <w:right w:val="none" w:sz="0" w:space="0" w:color="auto"/>
      </w:divBdr>
      <w:divsChild>
        <w:div w:id="1399330096">
          <w:marLeft w:val="1166"/>
          <w:marRight w:val="0"/>
          <w:marTop w:val="0"/>
          <w:marBottom w:val="0"/>
          <w:divBdr>
            <w:top w:val="none" w:sz="0" w:space="0" w:color="auto"/>
            <w:left w:val="none" w:sz="0" w:space="0" w:color="auto"/>
            <w:bottom w:val="none" w:sz="0" w:space="0" w:color="auto"/>
            <w:right w:val="none" w:sz="0" w:space="0" w:color="auto"/>
          </w:divBdr>
        </w:div>
        <w:div w:id="289678309">
          <w:marLeft w:val="1166"/>
          <w:marRight w:val="0"/>
          <w:marTop w:val="0"/>
          <w:marBottom w:val="0"/>
          <w:divBdr>
            <w:top w:val="none" w:sz="0" w:space="0" w:color="auto"/>
            <w:left w:val="none" w:sz="0" w:space="0" w:color="auto"/>
            <w:bottom w:val="none" w:sz="0" w:space="0" w:color="auto"/>
            <w:right w:val="none" w:sz="0" w:space="0" w:color="auto"/>
          </w:divBdr>
        </w:div>
        <w:div w:id="1985162708">
          <w:marLeft w:val="1166"/>
          <w:marRight w:val="0"/>
          <w:marTop w:val="0"/>
          <w:marBottom w:val="0"/>
          <w:divBdr>
            <w:top w:val="none" w:sz="0" w:space="0" w:color="auto"/>
            <w:left w:val="none" w:sz="0" w:space="0" w:color="auto"/>
            <w:bottom w:val="none" w:sz="0" w:space="0" w:color="auto"/>
            <w:right w:val="none" w:sz="0" w:space="0" w:color="auto"/>
          </w:divBdr>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5334964">
      <w:bodyDiv w:val="1"/>
      <w:marLeft w:val="0"/>
      <w:marRight w:val="0"/>
      <w:marTop w:val="0"/>
      <w:marBottom w:val="0"/>
      <w:divBdr>
        <w:top w:val="none" w:sz="0" w:space="0" w:color="auto"/>
        <w:left w:val="none" w:sz="0" w:space="0" w:color="auto"/>
        <w:bottom w:val="none" w:sz="0" w:space="0" w:color="auto"/>
        <w:right w:val="none" w:sz="0" w:space="0" w:color="auto"/>
      </w:divBdr>
      <w:divsChild>
        <w:div w:id="1197353641">
          <w:marLeft w:val="1166"/>
          <w:marRight w:val="0"/>
          <w:marTop w:val="0"/>
          <w:marBottom w:val="0"/>
          <w:divBdr>
            <w:top w:val="none" w:sz="0" w:space="0" w:color="auto"/>
            <w:left w:val="none" w:sz="0" w:space="0" w:color="auto"/>
            <w:bottom w:val="none" w:sz="0" w:space="0" w:color="auto"/>
            <w:right w:val="none" w:sz="0" w:space="0" w:color="auto"/>
          </w:divBdr>
        </w:div>
      </w:divsChild>
    </w:div>
    <w:div w:id="999892540">
      <w:bodyDiv w:val="1"/>
      <w:marLeft w:val="0"/>
      <w:marRight w:val="0"/>
      <w:marTop w:val="0"/>
      <w:marBottom w:val="0"/>
      <w:divBdr>
        <w:top w:val="none" w:sz="0" w:space="0" w:color="auto"/>
        <w:left w:val="none" w:sz="0" w:space="0" w:color="auto"/>
        <w:bottom w:val="none" w:sz="0" w:space="0" w:color="auto"/>
        <w:right w:val="none" w:sz="0" w:space="0" w:color="auto"/>
      </w:divBdr>
      <w:divsChild>
        <w:div w:id="1210608469">
          <w:marLeft w:val="547"/>
          <w:marRight w:val="0"/>
          <w:marTop w:val="0"/>
          <w:marBottom w:val="0"/>
          <w:divBdr>
            <w:top w:val="none" w:sz="0" w:space="0" w:color="auto"/>
            <w:left w:val="none" w:sz="0" w:space="0" w:color="auto"/>
            <w:bottom w:val="none" w:sz="0" w:space="0" w:color="auto"/>
            <w:right w:val="none" w:sz="0" w:space="0" w:color="auto"/>
          </w:divBdr>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45011817">
      <w:bodyDiv w:val="1"/>
      <w:marLeft w:val="0"/>
      <w:marRight w:val="0"/>
      <w:marTop w:val="0"/>
      <w:marBottom w:val="0"/>
      <w:divBdr>
        <w:top w:val="none" w:sz="0" w:space="0" w:color="auto"/>
        <w:left w:val="none" w:sz="0" w:space="0" w:color="auto"/>
        <w:bottom w:val="none" w:sz="0" w:space="0" w:color="auto"/>
        <w:right w:val="none" w:sz="0" w:space="0" w:color="auto"/>
      </w:divBdr>
      <w:divsChild>
        <w:div w:id="203908688">
          <w:marLeft w:val="1166"/>
          <w:marRight w:val="0"/>
          <w:marTop w:val="0"/>
          <w:marBottom w:val="0"/>
          <w:divBdr>
            <w:top w:val="none" w:sz="0" w:space="0" w:color="auto"/>
            <w:left w:val="none" w:sz="0" w:space="0" w:color="auto"/>
            <w:bottom w:val="none" w:sz="0" w:space="0" w:color="auto"/>
            <w:right w:val="none" w:sz="0" w:space="0" w:color="auto"/>
          </w:divBdr>
        </w:div>
        <w:div w:id="1342316459">
          <w:marLeft w:val="1166"/>
          <w:marRight w:val="0"/>
          <w:marTop w:val="0"/>
          <w:marBottom w:val="0"/>
          <w:divBdr>
            <w:top w:val="none" w:sz="0" w:space="0" w:color="auto"/>
            <w:left w:val="none" w:sz="0" w:space="0" w:color="auto"/>
            <w:bottom w:val="none" w:sz="0" w:space="0" w:color="auto"/>
            <w:right w:val="none" w:sz="0" w:space="0" w:color="auto"/>
          </w:divBdr>
        </w:div>
        <w:div w:id="1726955086">
          <w:marLeft w:val="1166"/>
          <w:marRight w:val="0"/>
          <w:marTop w:val="0"/>
          <w:marBottom w:val="0"/>
          <w:divBdr>
            <w:top w:val="none" w:sz="0" w:space="0" w:color="auto"/>
            <w:left w:val="none" w:sz="0" w:space="0" w:color="auto"/>
            <w:bottom w:val="none" w:sz="0" w:space="0" w:color="auto"/>
            <w:right w:val="none" w:sz="0" w:space="0" w:color="auto"/>
          </w:divBdr>
        </w:div>
      </w:divsChild>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57733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mailto:eshwarna@buffalo.edum"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AD6C3727-F5AA-4709-B2FC-25F9A9533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1582</TotalTime>
  <Pages>10</Pages>
  <Words>5889</Words>
  <Characters>33572</Characters>
  <Application>Microsoft Office Word</Application>
  <DocSecurity>0</DocSecurity>
  <Lines>279</Lines>
  <Paragraphs>78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39383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ESHWAR KUMAR</cp:lastModifiedBy>
  <cp:revision>513</cp:revision>
  <cp:lastPrinted>2018-05-22T11:24:00Z</cp:lastPrinted>
  <dcterms:created xsi:type="dcterms:W3CDTF">2021-04-03T07:39:00Z</dcterms:created>
  <dcterms:modified xsi:type="dcterms:W3CDTF">2021-04-29T13:44:00Z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